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FD54B6" w:rsidRPr="00BC4B7C" w:rsidTr="00C76C85">
        <w:trPr>
          <w:trHeight w:val="289"/>
        </w:trPr>
        <w:tc>
          <w:tcPr>
            <w:tcW w:w="9275" w:type="dxa"/>
            <w:tcBorders>
              <w:top w:val="nil"/>
              <w:bottom w:val="nil"/>
            </w:tcBorders>
          </w:tcPr>
          <w:p w:rsidR="00FD54B6" w:rsidRPr="00DB7854" w:rsidRDefault="00195189" w:rsidP="00853071">
            <w:pPr>
              <w:pStyle w:val="Encabezado"/>
              <w:ind w:right="-809"/>
              <w:rPr>
                <w:rFonts w:cs="Arial"/>
                <w:b w:val="0"/>
                <w:color w:val="0000FF"/>
                <w:sz w:val="32"/>
              </w:rPr>
            </w:pPr>
            <w:r>
              <w:rPr>
                <w:rFonts w:cs="Arial"/>
                <w:b w:val="0"/>
                <w:color w:val="0000FF"/>
                <w:sz w:val="28"/>
                <w:szCs w:val="28"/>
                <w:lang w:val="es-ES"/>
              </w:rPr>
              <w:t xml:space="preserve">Universidad Autónoma de Coahuila INFOTECA Campus Arteaga </w:t>
            </w:r>
          </w:p>
        </w:tc>
      </w:tr>
      <w:tr w:rsidR="00FD54B6" w:rsidRPr="00BC4B7C" w:rsidTr="00EA22F0">
        <w:trPr>
          <w:trHeight w:val="666"/>
        </w:trPr>
        <w:tc>
          <w:tcPr>
            <w:tcW w:w="9275" w:type="dxa"/>
            <w:tcBorders>
              <w:top w:val="nil"/>
            </w:tcBorders>
          </w:tcPr>
          <w:p w:rsidR="00FD54B6" w:rsidRPr="00DB7854" w:rsidRDefault="00195189" w:rsidP="00DB7854">
            <w:pPr>
              <w:rPr>
                <w:b/>
                <w:color w:val="0000FF"/>
                <w:sz w:val="28"/>
                <w:szCs w:val="28"/>
              </w:rPr>
            </w:pPr>
            <w:r>
              <w:rPr>
                <w:b/>
                <w:color w:val="0000FF"/>
                <w:sz w:val="28"/>
                <w:szCs w:val="28"/>
              </w:rPr>
              <w:t>Sistema de Registro y Acesso a Infoteca Campus Arteaga</w:t>
            </w:r>
          </w:p>
          <w:p w:rsidR="00DB7854" w:rsidRPr="00DB7854" w:rsidRDefault="00195189" w:rsidP="00DB7854">
            <w:pPr>
              <w:rPr>
                <w:color w:val="0000FF"/>
                <w:sz w:val="28"/>
                <w:szCs w:val="28"/>
              </w:rPr>
            </w:pPr>
            <w:r>
              <w:rPr>
                <w:color w:val="0000FF"/>
                <w:sz w:val="28"/>
                <w:szCs w:val="28"/>
              </w:rPr>
              <w:t>SRAICA</w:t>
            </w:r>
            <w:r w:rsidR="00DB7854" w:rsidRPr="00DB7854">
              <w:rPr>
                <w:color w:val="0000FF"/>
                <w:sz w:val="28"/>
                <w:szCs w:val="28"/>
              </w:rPr>
              <w:t>/v</w:t>
            </w:r>
            <w:r>
              <w:rPr>
                <w:color w:val="0000FF"/>
                <w:sz w:val="28"/>
                <w:szCs w:val="28"/>
              </w:rPr>
              <w:t>1.0</w:t>
            </w:r>
          </w:p>
        </w:tc>
      </w:tr>
      <w:tr w:rsidR="00FD54B6" w:rsidRPr="00BC4B7C">
        <w:trPr>
          <w:trHeight w:val="802"/>
        </w:trPr>
        <w:tc>
          <w:tcPr>
            <w:tcW w:w="9275" w:type="dxa"/>
            <w:vAlign w:val="bottom"/>
          </w:tcPr>
          <w:p w:rsidR="00FD54B6" w:rsidRPr="00BC4B7C" w:rsidRDefault="00FD54B6" w:rsidP="00831D67">
            <w:pPr>
              <w:pStyle w:val="Encabezado"/>
              <w:ind w:right="-518"/>
              <w:rPr>
                <w:rFonts w:cs="Arial"/>
                <w:b w:val="0"/>
                <w:sz w:val="40"/>
              </w:rPr>
            </w:pPr>
          </w:p>
          <w:p w:rsidR="00FD54B6" w:rsidRPr="00BC4B7C" w:rsidRDefault="00FD54B6" w:rsidP="00831D67">
            <w:pPr>
              <w:pStyle w:val="Encabezado"/>
              <w:ind w:right="-518"/>
              <w:rPr>
                <w:rFonts w:cs="Arial"/>
                <w:b w:val="0"/>
                <w:color w:val="auto"/>
                <w:sz w:val="40"/>
              </w:rPr>
            </w:pPr>
            <w:r w:rsidRPr="00BC4B7C">
              <w:rPr>
                <w:rFonts w:cs="Arial"/>
                <w:b w:val="0"/>
                <w:color w:val="auto"/>
                <w:sz w:val="36"/>
                <w:szCs w:val="36"/>
              </w:rPr>
              <w:t>Especificación de Proyecto.</w:t>
            </w:r>
          </w:p>
          <w:p w:rsidR="00FD54B6" w:rsidRPr="00BC4B7C" w:rsidRDefault="00FD54B6" w:rsidP="00831D67">
            <w:pPr>
              <w:pStyle w:val="Encabezado"/>
              <w:ind w:right="-518"/>
              <w:rPr>
                <w:rFonts w:cs="Arial"/>
                <w:b w:val="0"/>
                <w:sz w:val="40"/>
              </w:rPr>
            </w:pPr>
          </w:p>
        </w:tc>
      </w:tr>
    </w:tbl>
    <w:p w:rsidR="00FD54B6" w:rsidRDefault="00FD54B6" w:rsidP="0074049E">
      <w:pPr>
        <w:rPr>
          <w:rFonts w:cs="Arial"/>
          <w:b/>
          <w:sz w:val="22"/>
          <w:szCs w:val="22"/>
          <w:lang w:val="es-ES"/>
        </w:rPr>
      </w:pPr>
    </w:p>
    <w:p w:rsidR="00BF300F" w:rsidRPr="007172EB" w:rsidRDefault="00BF300F" w:rsidP="0074049E">
      <w:pPr>
        <w:rPr>
          <w:rFonts w:cs="Arial"/>
          <w:b/>
          <w:sz w:val="22"/>
          <w:szCs w:val="22"/>
          <w:lang w:val="es-ES"/>
        </w:rPr>
      </w:pPr>
    </w:p>
    <w:p w:rsidR="00FD54B6" w:rsidRPr="00C76C85" w:rsidRDefault="00FD54B6" w:rsidP="0074049E">
      <w:pPr>
        <w:rPr>
          <w:rFonts w:cs="Arial"/>
          <w:b/>
          <w:szCs w:val="20"/>
          <w:lang w:val="es-ES"/>
        </w:rPr>
      </w:pPr>
      <w:r w:rsidRPr="00C76C85">
        <w:rPr>
          <w:rFonts w:cs="Arial"/>
          <w:b/>
          <w:szCs w:val="20"/>
          <w:lang w:val="es-ES"/>
        </w:rPr>
        <w:t>TABLA DE CONTENIDO</w:t>
      </w:r>
    </w:p>
    <w:p w:rsidR="00FD54B6" w:rsidRPr="00CB53F6" w:rsidRDefault="00FD54B6" w:rsidP="0074049E">
      <w:pPr>
        <w:rPr>
          <w:rFonts w:cs="Arial"/>
          <w:lang w:val="es-ES"/>
        </w:rPr>
      </w:pPr>
    </w:p>
    <w:p w:rsidR="00372A14" w:rsidRDefault="00835BF1">
      <w:pPr>
        <w:pStyle w:val="TDC1"/>
        <w:rPr>
          <w:rFonts w:asciiTheme="minorHAnsi" w:eastAsiaTheme="minorEastAsia" w:hAnsiTheme="minorHAnsi" w:cstheme="minorBidi"/>
          <w:b w:val="0"/>
          <w:bCs w:val="0"/>
          <w:noProof/>
          <w:sz w:val="22"/>
          <w:szCs w:val="22"/>
          <w:lang w:eastAsia="es-MX"/>
        </w:rPr>
      </w:pPr>
      <w:r>
        <w:rPr>
          <w:b w:val="0"/>
          <w:bCs w:val="0"/>
          <w:sz w:val="24"/>
          <w:lang w:val="es-ES"/>
        </w:rPr>
        <w:fldChar w:fldCharType="begin"/>
      </w:r>
      <w:r w:rsidR="00C76C85">
        <w:rPr>
          <w:b w:val="0"/>
          <w:bCs w:val="0"/>
          <w:sz w:val="24"/>
          <w:lang w:val="es-ES"/>
        </w:rPr>
        <w:instrText xml:space="preserve"> TOC \o "1-3" \h \z \u </w:instrText>
      </w:r>
      <w:r>
        <w:rPr>
          <w:b w:val="0"/>
          <w:bCs w:val="0"/>
          <w:sz w:val="24"/>
          <w:lang w:val="es-ES"/>
        </w:rPr>
        <w:fldChar w:fldCharType="separate"/>
      </w:r>
      <w:hyperlink w:anchor="_Toc245459278" w:history="1">
        <w:r w:rsidR="00372A14" w:rsidRPr="003D6099">
          <w:rPr>
            <w:rStyle w:val="Hipervnculo"/>
            <w:noProof/>
          </w:rPr>
          <w:t>1.</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Historial de cambios.</w:t>
        </w:r>
        <w:r w:rsidR="00372A14">
          <w:rPr>
            <w:noProof/>
            <w:webHidden/>
          </w:rPr>
          <w:tab/>
        </w:r>
        <w:r w:rsidR="00372A14">
          <w:rPr>
            <w:noProof/>
            <w:webHidden/>
          </w:rPr>
          <w:fldChar w:fldCharType="begin"/>
        </w:r>
        <w:r w:rsidR="00372A14">
          <w:rPr>
            <w:noProof/>
            <w:webHidden/>
          </w:rPr>
          <w:instrText xml:space="preserve"> PAGEREF _Toc245459278 \h </w:instrText>
        </w:r>
        <w:r w:rsidR="00372A14">
          <w:rPr>
            <w:noProof/>
            <w:webHidden/>
          </w:rPr>
        </w:r>
        <w:r w:rsidR="00372A14">
          <w:rPr>
            <w:noProof/>
            <w:webHidden/>
          </w:rPr>
          <w:fldChar w:fldCharType="separate"/>
        </w:r>
        <w:r w:rsidR="00916423">
          <w:rPr>
            <w:noProof/>
            <w:webHidden/>
          </w:rPr>
          <w:t>3</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279" w:history="1">
        <w:r w:rsidR="00372A14" w:rsidRPr="003D6099">
          <w:rPr>
            <w:rStyle w:val="Hipervnculo"/>
            <w:noProof/>
          </w:rPr>
          <w:t>2.</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Hoja de aprobaciones.</w:t>
        </w:r>
        <w:r w:rsidR="00372A14">
          <w:rPr>
            <w:noProof/>
            <w:webHidden/>
          </w:rPr>
          <w:tab/>
        </w:r>
        <w:r w:rsidR="00372A14">
          <w:rPr>
            <w:noProof/>
            <w:webHidden/>
          </w:rPr>
          <w:fldChar w:fldCharType="begin"/>
        </w:r>
        <w:r w:rsidR="00372A14">
          <w:rPr>
            <w:noProof/>
            <w:webHidden/>
          </w:rPr>
          <w:instrText xml:space="preserve"> PAGEREF _Toc245459279 \h </w:instrText>
        </w:r>
        <w:r w:rsidR="00372A14">
          <w:rPr>
            <w:noProof/>
            <w:webHidden/>
          </w:rPr>
        </w:r>
        <w:r w:rsidR="00372A14">
          <w:rPr>
            <w:noProof/>
            <w:webHidden/>
          </w:rPr>
          <w:fldChar w:fldCharType="separate"/>
        </w:r>
        <w:r w:rsidR="00916423">
          <w:rPr>
            <w:noProof/>
            <w:webHidden/>
          </w:rPr>
          <w:t>4</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280" w:history="1">
        <w:r w:rsidR="00372A14" w:rsidRPr="003D6099">
          <w:rPr>
            <w:rStyle w:val="Hipervnculo"/>
            <w:noProof/>
          </w:rPr>
          <w:t>3.</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Introducción.</w:t>
        </w:r>
        <w:r w:rsidR="00372A14">
          <w:rPr>
            <w:noProof/>
            <w:webHidden/>
          </w:rPr>
          <w:tab/>
        </w:r>
        <w:r w:rsidR="00372A14">
          <w:rPr>
            <w:noProof/>
            <w:webHidden/>
          </w:rPr>
          <w:fldChar w:fldCharType="begin"/>
        </w:r>
        <w:r w:rsidR="00372A14">
          <w:rPr>
            <w:noProof/>
            <w:webHidden/>
          </w:rPr>
          <w:instrText xml:space="preserve"> PAGEREF _Toc245459280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1" w:history="1">
        <w:r w:rsidR="00372A14" w:rsidRPr="003D6099">
          <w:rPr>
            <w:rStyle w:val="Hipervnculo"/>
            <w:noProof/>
          </w:rPr>
          <w:t>3.1</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Propósito del Documento.</w:t>
        </w:r>
        <w:r w:rsidR="00372A14">
          <w:rPr>
            <w:noProof/>
            <w:webHidden/>
          </w:rPr>
          <w:tab/>
        </w:r>
        <w:r w:rsidR="00372A14">
          <w:rPr>
            <w:noProof/>
            <w:webHidden/>
          </w:rPr>
          <w:fldChar w:fldCharType="begin"/>
        </w:r>
        <w:r w:rsidR="00372A14">
          <w:rPr>
            <w:noProof/>
            <w:webHidden/>
          </w:rPr>
          <w:instrText xml:space="preserve"> PAGEREF _Toc245459281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282" w:history="1">
        <w:r w:rsidR="00372A14" w:rsidRPr="003D6099">
          <w:rPr>
            <w:rStyle w:val="Hipervnculo"/>
            <w:noProof/>
          </w:rPr>
          <w:t>4.</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Descripción del Proyecto</w:t>
        </w:r>
        <w:r w:rsidR="00372A14">
          <w:rPr>
            <w:noProof/>
            <w:webHidden/>
          </w:rPr>
          <w:tab/>
        </w:r>
        <w:r w:rsidR="00372A14">
          <w:rPr>
            <w:noProof/>
            <w:webHidden/>
          </w:rPr>
          <w:fldChar w:fldCharType="begin"/>
        </w:r>
        <w:r w:rsidR="00372A14">
          <w:rPr>
            <w:noProof/>
            <w:webHidden/>
          </w:rPr>
          <w:instrText xml:space="preserve"> PAGEREF _Toc245459282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3" w:history="1">
        <w:r w:rsidR="00372A14" w:rsidRPr="003D6099">
          <w:rPr>
            <w:rStyle w:val="Hipervnculo"/>
            <w:noProof/>
          </w:rPr>
          <w:t>4.1</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Antecedentes.</w:t>
        </w:r>
        <w:r w:rsidR="00372A14">
          <w:rPr>
            <w:noProof/>
            <w:webHidden/>
          </w:rPr>
          <w:tab/>
        </w:r>
        <w:r w:rsidR="00372A14">
          <w:rPr>
            <w:noProof/>
            <w:webHidden/>
          </w:rPr>
          <w:fldChar w:fldCharType="begin"/>
        </w:r>
        <w:r w:rsidR="00372A14">
          <w:rPr>
            <w:noProof/>
            <w:webHidden/>
          </w:rPr>
          <w:instrText xml:space="preserve"> PAGEREF _Toc245459283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4" w:history="1">
        <w:r w:rsidR="00372A14" w:rsidRPr="003D6099">
          <w:rPr>
            <w:rStyle w:val="Hipervnculo"/>
            <w:noProof/>
          </w:rPr>
          <w:t>4.2</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Necesidades del Negocio.</w:t>
        </w:r>
        <w:r w:rsidR="00372A14">
          <w:rPr>
            <w:noProof/>
            <w:webHidden/>
          </w:rPr>
          <w:tab/>
        </w:r>
        <w:r w:rsidR="00372A14">
          <w:rPr>
            <w:noProof/>
            <w:webHidden/>
          </w:rPr>
          <w:fldChar w:fldCharType="begin"/>
        </w:r>
        <w:r w:rsidR="00372A14">
          <w:rPr>
            <w:noProof/>
            <w:webHidden/>
          </w:rPr>
          <w:instrText xml:space="preserve"> PAGEREF _Toc245459284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5" w:history="1">
        <w:r w:rsidR="00372A14" w:rsidRPr="003D6099">
          <w:rPr>
            <w:rStyle w:val="Hipervnculo"/>
            <w:noProof/>
          </w:rPr>
          <w:t>4.3</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Propósito del Proyecto.</w:t>
        </w:r>
        <w:r w:rsidR="00372A14">
          <w:rPr>
            <w:noProof/>
            <w:webHidden/>
          </w:rPr>
          <w:tab/>
        </w:r>
        <w:r w:rsidR="00372A14">
          <w:rPr>
            <w:noProof/>
            <w:webHidden/>
          </w:rPr>
          <w:fldChar w:fldCharType="begin"/>
        </w:r>
        <w:r w:rsidR="00372A14">
          <w:rPr>
            <w:noProof/>
            <w:webHidden/>
          </w:rPr>
          <w:instrText xml:space="preserve"> PAGEREF _Toc245459285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45459286" w:history="1">
        <w:r w:rsidR="00372A14" w:rsidRPr="003D6099">
          <w:rPr>
            <w:rStyle w:val="Hipervnculo"/>
            <w:noProof/>
          </w:rPr>
          <w:t>4.3.1</w:t>
        </w:r>
        <w:r w:rsidR="00372A14">
          <w:rPr>
            <w:rFonts w:asciiTheme="minorHAnsi" w:eastAsiaTheme="minorEastAsia" w:hAnsiTheme="minorHAnsi" w:cstheme="minorBidi"/>
            <w:noProof/>
            <w:sz w:val="22"/>
            <w:szCs w:val="22"/>
            <w:lang w:eastAsia="es-MX"/>
          </w:rPr>
          <w:tab/>
        </w:r>
        <w:r w:rsidR="00372A14" w:rsidRPr="003D6099">
          <w:rPr>
            <w:rStyle w:val="Hipervnculo"/>
            <w:noProof/>
          </w:rPr>
          <w:t>Metas.</w:t>
        </w:r>
        <w:r w:rsidR="00372A14">
          <w:rPr>
            <w:noProof/>
            <w:webHidden/>
          </w:rPr>
          <w:tab/>
        </w:r>
        <w:r w:rsidR="00372A14">
          <w:rPr>
            <w:noProof/>
            <w:webHidden/>
          </w:rPr>
          <w:fldChar w:fldCharType="begin"/>
        </w:r>
        <w:r w:rsidR="00372A14">
          <w:rPr>
            <w:noProof/>
            <w:webHidden/>
          </w:rPr>
          <w:instrText xml:space="preserve"> PAGEREF _Toc245459286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45459287" w:history="1">
        <w:r w:rsidR="00372A14" w:rsidRPr="003D6099">
          <w:rPr>
            <w:rStyle w:val="Hipervnculo"/>
            <w:noProof/>
          </w:rPr>
          <w:t>4.3.2</w:t>
        </w:r>
        <w:r w:rsidR="00372A14">
          <w:rPr>
            <w:rFonts w:asciiTheme="minorHAnsi" w:eastAsiaTheme="minorEastAsia" w:hAnsiTheme="minorHAnsi" w:cstheme="minorBidi"/>
            <w:noProof/>
            <w:sz w:val="22"/>
            <w:szCs w:val="22"/>
            <w:lang w:eastAsia="es-MX"/>
          </w:rPr>
          <w:tab/>
        </w:r>
        <w:r w:rsidR="00372A14" w:rsidRPr="003D6099">
          <w:rPr>
            <w:rStyle w:val="Hipervnculo"/>
            <w:noProof/>
          </w:rPr>
          <w:t>Objetivos.</w:t>
        </w:r>
        <w:r w:rsidR="00372A14">
          <w:rPr>
            <w:noProof/>
            <w:webHidden/>
          </w:rPr>
          <w:tab/>
        </w:r>
        <w:r w:rsidR="00372A14">
          <w:rPr>
            <w:noProof/>
            <w:webHidden/>
          </w:rPr>
          <w:fldChar w:fldCharType="begin"/>
        </w:r>
        <w:r w:rsidR="00372A14">
          <w:rPr>
            <w:noProof/>
            <w:webHidden/>
          </w:rPr>
          <w:instrText xml:space="preserve"> PAGEREF _Toc245459287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8" w:history="1">
        <w:r w:rsidR="00372A14" w:rsidRPr="003D6099">
          <w:rPr>
            <w:rStyle w:val="Hipervnculo"/>
            <w:noProof/>
          </w:rPr>
          <w:t>4.4</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Alcance del Proyecto.</w:t>
        </w:r>
        <w:r w:rsidR="00372A14">
          <w:rPr>
            <w:noProof/>
            <w:webHidden/>
          </w:rPr>
          <w:tab/>
        </w:r>
        <w:r w:rsidR="00372A14">
          <w:rPr>
            <w:noProof/>
            <w:webHidden/>
          </w:rPr>
          <w:fldChar w:fldCharType="begin"/>
        </w:r>
        <w:r w:rsidR="00372A14">
          <w:rPr>
            <w:noProof/>
            <w:webHidden/>
          </w:rPr>
          <w:instrText xml:space="preserve"> PAGEREF _Toc245459288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45459289" w:history="1">
        <w:r w:rsidR="00372A14" w:rsidRPr="003D6099">
          <w:rPr>
            <w:rStyle w:val="Hipervnculo"/>
            <w:noProof/>
          </w:rPr>
          <w:t>4.4.1</w:t>
        </w:r>
        <w:r w:rsidR="00372A14">
          <w:rPr>
            <w:rFonts w:asciiTheme="minorHAnsi" w:eastAsiaTheme="minorEastAsia" w:hAnsiTheme="minorHAnsi" w:cstheme="minorBidi"/>
            <w:noProof/>
            <w:sz w:val="22"/>
            <w:szCs w:val="22"/>
            <w:lang w:eastAsia="es-MX"/>
          </w:rPr>
          <w:tab/>
        </w:r>
        <w:r w:rsidR="00372A14" w:rsidRPr="003D6099">
          <w:rPr>
            <w:rStyle w:val="Hipervnculo"/>
            <w:noProof/>
          </w:rPr>
          <w:t>Incluido</w:t>
        </w:r>
        <w:r w:rsidR="00372A14">
          <w:rPr>
            <w:noProof/>
            <w:webHidden/>
          </w:rPr>
          <w:tab/>
        </w:r>
        <w:r w:rsidR="00372A14">
          <w:rPr>
            <w:noProof/>
            <w:webHidden/>
          </w:rPr>
          <w:fldChar w:fldCharType="begin"/>
        </w:r>
        <w:r w:rsidR="00372A14">
          <w:rPr>
            <w:noProof/>
            <w:webHidden/>
          </w:rPr>
          <w:instrText xml:space="preserve"> PAGEREF _Toc245459289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45459290" w:history="1">
        <w:r w:rsidR="00372A14" w:rsidRPr="003D6099">
          <w:rPr>
            <w:rStyle w:val="Hipervnculo"/>
            <w:noProof/>
          </w:rPr>
          <w:t>4.4.2</w:t>
        </w:r>
        <w:r w:rsidR="00372A14">
          <w:rPr>
            <w:rFonts w:asciiTheme="minorHAnsi" w:eastAsiaTheme="minorEastAsia" w:hAnsiTheme="minorHAnsi" w:cstheme="minorBidi"/>
            <w:noProof/>
            <w:sz w:val="22"/>
            <w:szCs w:val="22"/>
            <w:lang w:eastAsia="es-MX"/>
          </w:rPr>
          <w:tab/>
        </w:r>
        <w:r w:rsidR="00372A14" w:rsidRPr="003D6099">
          <w:rPr>
            <w:rStyle w:val="Hipervnculo"/>
            <w:noProof/>
          </w:rPr>
          <w:t>Excluido</w:t>
        </w:r>
        <w:r w:rsidR="00372A14">
          <w:rPr>
            <w:noProof/>
            <w:webHidden/>
          </w:rPr>
          <w:tab/>
        </w:r>
        <w:r w:rsidR="00372A14">
          <w:rPr>
            <w:noProof/>
            <w:webHidden/>
          </w:rPr>
          <w:fldChar w:fldCharType="begin"/>
        </w:r>
        <w:r w:rsidR="00372A14">
          <w:rPr>
            <w:noProof/>
            <w:webHidden/>
          </w:rPr>
          <w:instrText xml:space="preserve"> PAGEREF _Toc245459290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1" w:history="1">
        <w:r w:rsidR="00372A14" w:rsidRPr="003D6099">
          <w:rPr>
            <w:rStyle w:val="Hipervnculo"/>
            <w:noProof/>
          </w:rPr>
          <w:t>4.5</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Estructura Organizacional.</w:t>
        </w:r>
        <w:r w:rsidR="00372A14">
          <w:rPr>
            <w:noProof/>
            <w:webHidden/>
          </w:rPr>
          <w:tab/>
        </w:r>
        <w:r w:rsidR="00372A14">
          <w:rPr>
            <w:noProof/>
            <w:webHidden/>
          </w:rPr>
          <w:fldChar w:fldCharType="begin"/>
        </w:r>
        <w:r w:rsidR="00372A14">
          <w:rPr>
            <w:noProof/>
            <w:webHidden/>
          </w:rPr>
          <w:instrText xml:space="preserve"> PAGEREF _Toc245459291 \h </w:instrText>
        </w:r>
        <w:r w:rsidR="00372A14">
          <w:rPr>
            <w:noProof/>
            <w:webHidden/>
          </w:rPr>
        </w:r>
        <w:r w:rsidR="00372A14">
          <w:rPr>
            <w:noProof/>
            <w:webHidden/>
          </w:rPr>
          <w:fldChar w:fldCharType="separate"/>
        </w:r>
        <w:r w:rsidR="00916423">
          <w:rPr>
            <w:noProof/>
            <w:webHidden/>
          </w:rPr>
          <w:t>6</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2" w:history="1">
        <w:r w:rsidR="00372A14" w:rsidRPr="003D6099">
          <w:rPr>
            <w:rStyle w:val="Hipervnculo"/>
            <w:noProof/>
          </w:rPr>
          <w:t>4.6</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Roles y Responsabilidades.</w:t>
        </w:r>
        <w:r w:rsidR="00372A14">
          <w:rPr>
            <w:noProof/>
            <w:webHidden/>
          </w:rPr>
          <w:tab/>
        </w:r>
        <w:r w:rsidR="00372A14">
          <w:rPr>
            <w:noProof/>
            <w:webHidden/>
          </w:rPr>
          <w:fldChar w:fldCharType="begin"/>
        </w:r>
        <w:r w:rsidR="00372A14">
          <w:rPr>
            <w:noProof/>
            <w:webHidden/>
          </w:rPr>
          <w:instrText xml:space="preserve"> PAGEREF _Toc245459292 \h </w:instrText>
        </w:r>
        <w:r w:rsidR="00372A14">
          <w:rPr>
            <w:noProof/>
            <w:webHidden/>
          </w:rPr>
        </w:r>
        <w:r w:rsidR="00372A14">
          <w:rPr>
            <w:noProof/>
            <w:webHidden/>
          </w:rPr>
          <w:fldChar w:fldCharType="separate"/>
        </w:r>
        <w:r w:rsidR="00916423">
          <w:rPr>
            <w:noProof/>
            <w:webHidden/>
          </w:rPr>
          <w:t>6</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3" w:history="1">
        <w:r w:rsidR="00372A14" w:rsidRPr="003D6099">
          <w:rPr>
            <w:rStyle w:val="Hipervnculo"/>
            <w:noProof/>
          </w:rPr>
          <w:t>4.7</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Comité Ejecutivo.</w:t>
        </w:r>
        <w:r w:rsidR="00372A14">
          <w:rPr>
            <w:noProof/>
            <w:webHidden/>
          </w:rPr>
          <w:tab/>
        </w:r>
        <w:r w:rsidR="00372A14">
          <w:rPr>
            <w:noProof/>
            <w:webHidden/>
          </w:rPr>
          <w:fldChar w:fldCharType="begin"/>
        </w:r>
        <w:r w:rsidR="00372A14">
          <w:rPr>
            <w:noProof/>
            <w:webHidden/>
          </w:rPr>
          <w:instrText xml:space="preserve"> PAGEREF _Toc245459293 \h </w:instrText>
        </w:r>
        <w:r w:rsidR="00372A14">
          <w:rPr>
            <w:noProof/>
            <w:webHidden/>
          </w:rPr>
        </w:r>
        <w:r w:rsidR="00372A14">
          <w:rPr>
            <w:noProof/>
            <w:webHidden/>
          </w:rPr>
          <w:fldChar w:fldCharType="separate"/>
        </w:r>
        <w:r w:rsidR="00916423">
          <w:rPr>
            <w:noProof/>
            <w:webHidden/>
          </w:rPr>
          <w:t>6</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4" w:history="1">
        <w:r w:rsidR="00372A14" w:rsidRPr="003D6099">
          <w:rPr>
            <w:rStyle w:val="Hipervnculo"/>
            <w:noProof/>
          </w:rPr>
          <w:t>4.8</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Equipo de Trabajo</w:t>
        </w:r>
        <w:r w:rsidR="00372A14">
          <w:rPr>
            <w:noProof/>
            <w:webHidden/>
          </w:rPr>
          <w:tab/>
        </w:r>
        <w:r w:rsidR="00372A14">
          <w:rPr>
            <w:noProof/>
            <w:webHidden/>
          </w:rPr>
          <w:fldChar w:fldCharType="begin"/>
        </w:r>
        <w:r w:rsidR="00372A14">
          <w:rPr>
            <w:noProof/>
            <w:webHidden/>
          </w:rPr>
          <w:instrText xml:space="preserve"> PAGEREF _Toc245459294 \h </w:instrText>
        </w:r>
        <w:r w:rsidR="00372A14">
          <w:rPr>
            <w:noProof/>
            <w:webHidden/>
          </w:rPr>
        </w:r>
        <w:r w:rsidR="00372A14">
          <w:rPr>
            <w:noProof/>
            <w:webHidden/>
          </w:rPr>
          <w:fldChar w:fldCharType="separate"/>
        </w:r>
        <w:r w:rsidR="00916423">
          <w:rPr>
            <w:noProof/>
            <w:webHidden/>
          </w:rPr>
          <w:t>7</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5" w:history="1">
        <w:r w:rsidR="00372A14" w:rsidRPr="003D6099">
          <w:rPr>
            <w:rStyle w:val="Hipervnculo"/>
            <w:noProof/>
          </w:rPr>
          <w:t>4.9</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Involucrados Relevantes.</w:t>
        </w:r>
        <w:r w:rsidR="00372A14">
          <w:rPr>
            <w:noProof/>
            <w:webHidden/>
          </w:rPr>
          <w:tab/>
        </w:r>
        <w:r w:rsidR="00372A14">
          <w:rPr>
            <w:noProof/>
            <w:webHidden/>
          </w:rPr>
          <w:fldChar w:fldCharType="begin"/>
        </w:r>
        <w:r w:rsidR="00372A14">
          <w:rPr>
            <w:noProof/>
            <w:webHidden/>
          </w:rPr>
          <w:instrText xml:space="preserve"> PAGEREF _Toc245459295 \h </w:instrText>
        </w:r>
        <w:r w:rsidR="00372A14">
          <w:rPr>
            <w:noProof/>
            <w:webHidden/>
          </w:rPr>
        </w:r>
        <w:r w:rsidR="00372A14">
          <w:rPr>
            <w:noProof/>
            <w:webHidden/>
          </w:rPr>
          <w:fldChar w:fldCharType="separate"/>
        </w:r>
        <w:r w:rsidR="00916423">
          <w:rPr>
            <w:noProof/>
            <w:webHidden/>
          </w:rPr>
          <w:t>7</w:t>
        </w:r>
        <w:r w:rsidR="00372A14">
          <w:rPr>
            <w:noProof/>
            <w:webHidden/>
          </w:rPr>
          <w:fldChar w:fldCharType="end"/>
        </w:r>
      </w:hyperlink>
    </w:p>
    <w:p w:rsidR="00372A14" w:rsidRDefault="00D331EB">
      <w:pPr>
        <w:pStyle w:val="TDC2"/>
        <w:tabs>
          <w:tab w:val="left" w:pos="1000"/>
          <w:tab w:val="right" w:leader="dot" w:pos="9350"/>
        </w:tabs>
        <w:rPr>
          <w:rFonts w:asciiTheme="minorHAnsi" w:eastAsiaTheme="minorEastAsia" w:hAnsiTheme="minorHAnsi" w:cstheme="minorBidi"/>
          <w:bCs w:val="0"/>
          <w:noProof/>
          <w:sz w:val="22"/>
          <w:szCs w:val="22"/>
          <w:lang w:eastAsia="es-MX"/>
        </w:rPr>
      </w:pPr>
      <w:hyperlink w:anchor="_Toc245459296" w:history="1">
        <w:r w:rsidR="00372A14" w:rsidRPr="003D6099">
          <w:rPr>
            <w:rStyle w:val="Hipervnculo"/>
            <w:noProof/>
          </w:rPr>
          <w:t>4.10</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Subcontrataciones</w:t>
        </w:r>
        <w:r w:rsidR="00372A14">
          <w:rPr>
            <w:noProof/>
            <w:webHidden/>
          </w:rPr>
          <w:tab/>
        </w:r>
        <w:r w:rsidR="00372A14">
          <w:rPr>
            <w:noProof/>
            <w:webHidden/>
          </w:rPr>
          <w:fldChar w:fldCharType="begin"/>
        </w:r>
        <w:r w:rsidR="00372A14">
          <w:rPr>
            <w:noProof/>
            <w:webHidden/>
          </w:rPr>
          <w:instrText xml:space="preserve"> PAGEREF _Toc245459296 \h </w:instrText>
        </w:r>
        <w:r w:rsidR="00372A14">
          <w:rPr>
            <w:noProof/>
            <w:webHidden/>
          </w:rPr>
        </w:r>
        <w:r w:rsidR="00372A14">
          <w:rPr>
            <w:noProof/>
            <w:webHidden/>
          </w:rPr>
          <w:fldChar w:fldCharType="separate"/>
        </w:r>
        <w:r w:rsidR="00916423">
          <w:rPr>
            <w:noProof/>
            <w:webHidden/>
          </w:rPr>
          <w:t>7</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297" w:history="1">
        <w:r w:rsidR="00372A14" w:rsidRPr="003D6099">
          <w:rPr>
            <w:rStyle w:val="Hipervnculo"/>
            <w:noProof/>
          </w:rPr>
          <w:t>5.</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Ejecución del Proyecto.</w:t>
        </w:r>
        <w:r w:rsidR="00372A14">
          <w:rPr>
            <w:noProof/>
            <w:webHidden/>
          </w:rPr>
          <w:tab/>
        </w:r>
        <w:r w:rsidR="00372A14">
          <w:rPr>
            <w:noProof/>
            <w:webHidden/>
          </w:rPr>
          <w:fldChar w:fldCharType="begin"/>
        </w:r>
        <w:r w:rsidR="00372A14">
          <w:rPr>
            <w:noProof/>
            <w:webHidden/>
          </w:rPr>
          <w:instrText xml:space="preserve"> PAGEREF _Toc245459297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8" w:history="1">
        <w:r w:rsidR="00372A14" w:rsidRPr="003D6099">
          <w:rPr>
            <w:rStyle w:val="Hipervnculo"/>
            <w:noProof/>
          </w:rPr>
          <w:t>5.1</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Ciclo de Vida.</w:t>
        </w:r>
        <w:r w:rsidR="00372A14">
          <w:rPr>
            <w:noProof/>
            <w:webHidden/>
          </w:rPr>
          <w:tab/>
        </w:r>
        <w:r w:rsidR="00372A14">
          <w:rPr>
            <w:noProof/>
            <w:webHidden/>
          </w:rPr>
          <w:fldChar w:fldCharType="begin"/>
        </w:r>
        <w:r w:rsidR="00372A14">
          <w:rPr>
            <w:noProof/>
            <w:webHidden/>
          </w:rPr>
          <w:instrText xml:space="preserve"> PAGEREF _Toc245459298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9" w:history="1">
        <w:r w:rsidR="00372A14" w:rsidRPr="003D6099">
          <w:rPr>
            <w:rStyle w:val="Hipervnculo"/>
            <w:noProof/>
          </w:rPr>
          <w:t>5.2</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Iteraciones y Entregables.</w:t>
        </w:r>
        <w:r w:rsidR="00372A14">
          <w:rPr>
            <w:noProof/>
            <w:webHidden/>
          </w:rPr>
          <w:tab/>
        </w:r>
        <w:r w:rsidR="00372A14">
          <w:rPr>
            <w:noProof/>
            <w:webHidden/>
          </w:rPr>
          <w:fldChar w:fldCharType="begin"/>
        </w:r>
        <w:r w:rsidR="00372A14">
          <w:rPr>
            <w:noProof/>
            <w:webHidden/>
          </w:rPr>
          <w:instrText xml:space="preserve"> PAGEREF _Toc245459299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0" w:history="1">
        <w:r w:rsidR="00372A14" w:rsidRPr="003D6099">
          <w:rPr>
            <w:rStyle w:val="Hipervnculo"/>
            <w:noProof/>
          </w:rPr>
          <w:t>5.3</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Desglose de Actividades (WBS).</w:t>
        </w:r>
        <w:r w:rsidR="00372A14">
          <w:rPr>
            <w:noProof/>
            <w:webHidden/>
          </w:rPr>
          <w:tab/>
        </w:r>
        <w:r w:rsidR="00372A14">
          <w:rPr>
            <w:noProof/>
            <w:webHidden/>
          </w:rPr>
          <w:fldChar w:fldCharType="begin"/>
        </w:r>
        <w:r w:rsidR="00372A14">
          <w:rPr>
            <w:noProof/>
            <w:webHidden/>
          </w:rPr>
          <w:instrText xml:space="preserve"> PAGEREF _Toc245459300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1" w:history="1">
        <w:r w:rsidR="00372A14" w:rsidRPr="003D6099">
          <w:rPr>
            <w:rStyle w:val="Hipervnculo"/>
            <w:noProof/>
          </w:rPr>
          <w:t>5.4</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Calendario.</w:t>
        </w:r>
        <w:r w:rsidR="00372A14">
          <w:rPr>
            <w:noProof/>
            <w:webHidden/>
          </w:rPr>
          <w:tab/>
        </w:r>
        <w:r w:rsidR="00372A14">
          <w:rPr>
            <w:noProof/>
            <w:webHidden/>
          </w:rPr>
          <w:fldChar w:fldCharType="begin"/>
        </w:r>
        <w:r w:rsidR="00372A14">
          <w:rPr>
            <w:noProof/>
            <w:webHidden/>
          </w:rPr>
          <w:instrText xml:space="preserve"> PAGEREF _Toc245459301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2" w:history="1">
        <w:r w:rsidR="00372A14" w:rsidRPr="003D6099">
          <w:rPr>
            <w:rStyle w:val="Hipervnculo"/>
            <w:noProof/>
          </w:rPr>
          <w:t>5.5</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Puntos de Revisión (Milestones).</w:t>
        </w:r>
        <w:r w:rsidR="00372A14">
          <w:rPr>
            <w:noProof/>
            <w:webHidden/>
          </w:rPr>
          <w:tab/>
        </w:r>
        <w:r w:rsidR="00372A14">
          <w:rPr>
            <w:noProof/>
            <w:webHidden/>
          </w:rPr>
          <w:fldChar w:fldCharType="begin"/>
        </w:r>
        <w:r w:rsidR="00372A14">
          <w:rPr>
            <w:noProof/>
            <w:webHidden/>
          </w:rPr>
          <w:instrText xml:space="preserve"> PAGEREF _Toc245459302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3" w:history="1">
        <w:r w:rsidR="00372A14" w:rsidRPr="003D6099">
          <w:rPr>
            <w:rStyle w:val="Hipervnculo"/>
            <w:noProof/>
          </w:rPr>
          <w:t>5.6</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Recursos Humanos.</w:t>
        </w:r>
        <w:r w:rsidR="00372A14">
          <w:rPr>
            <w:noProof/>
            <w:webHidden/>
          </w:rPr>
          <w:tab/>
        </w:r>
        <w:r w:rsidR="00372A14">
          <w:rPr>
            <w:noProof/>
            <w:webHidden/>
          </w:rPr>
          <w:fldChar w:fldCharType="begin"/>
        </w:r>
        <w:r w:rsidR="00372A14">
          <w:rPr>
            <w:noProof/>
            <w:webHidden/>
          </w:rPr>
          <w:instrText xml:space="preserve"> PAGEREF _Toc245459303 \h </w:instrText>
        </w:r>
        <w:r w:rsidR="00372A14">
          <w:rPr>
            <w:noProof/>
            <w:webHidden/>
          </w:rPr>
        </w:r>
        <w:r w:rsidR="00372A14">
          <w:rPr>
            <w:noProof/>
            <w:webHidden/>
          </w:rPr>
          <w:fldChar w:fldCharType="separate"/>
        </w:r>
        <w:r w:rsidR="00916423">
          <w:rPr>
            <w:noProof/>
            <w:webHidden/>
          </w:rPr>
          <w:t>10</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4" w:history="1">
        <w:r w:rsidR="00372A14" w:rsidRPr="003D6099">
          <w:rPr>
            <w:rStyle w:val="Hipervnculo"/>
            <w:noProof/>
          </w:rPr>
          <w:t>5.7</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Capacitación.</w:t>
        </w:r>
        <w:r w:rsidR="00372A14">
          <w:rPr>
            <w:noProof/>
            <w:webHidden/>
          </w:rPr>
          <w:tab/>
        </w:r>
        <w:r w:rsidR="00372A14">
          <w:rPr>
            <w:noProof/>
            <w:webHidden/>
          </w:rPr>
          <w:fldChar w:fldCharType="begin"/>
        </w:r>
        <w:r w:rsidR="00372A14">
          <w:rPr>
            <w:noProof/>
            <w:webHidden/>
          </w:rPr>
          <w:instrText xml:space="preserve"> PAGEREF _Toc245459304 \h </w:instrText>
        </w:r>
        <w:r w:rsidR="00372A14">
          <w:rPr>
            <w:noProof/>
            <w:webHidden/>
          </w:rPr>
        </w:r>
        <w:r w:rsidR="00372A14">
          <w:rPr>
            <w:noProof/>
            <w:webHidden/>
          </w:rPr>
          <w:fldChar w:fldCharType="separate"/>
        </w:r>
        <w:r w:rsidR="00916423">
          <w:rPr>
            <w:noProof/>
            <w:webHidden/>
          </w:rPr>
          <w:t>10</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5" w:history="1">
        <w:r w:rsidR="00372A14" w:rsidRPr="003D6099">
          <w:rPr>
            <w:rStyle w:val="Hipervnculo"/>
            <w:noProof/>
          </w:rPr>
          <w:t>5.8</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Adquisiciones.</w:t>
        </w:r>
        <w:r w:rsidR="00372A14">
          <w:rPr>
            <w:noProof/>
            <w:webHidden/>
          </w:rPr>
          <w:tab/>
        </w:r>
        <w:r w:rsidR="00372A14">
          <w:rPr>
            <w:noProof/>
            <w:webHidden/>
          </w:rPr>
          <w:fldChar w:fldCharType="begin"/>
        </w:r>
        <w:r w:rsidR="00372A14">
          <w:rPr>
            <w:noProof/>
            <w:webHidden/>
          </w:rPr>
          <w:instrText xml:space="preserve"> PAGEREF _Toc245459305 \h </w:instrText>
        </w:r>
        <w:r w:rsidR="00372A14">
          <w:rPr>
            <w:noProof/>
            <w:webHidden/>
          </w:rPr>
        </w:r>
        <w:r w:rsidR="00372A14">
          <w:rPr>
            <w:noProof/>
            <w:webHidden/>
          </w:rPr>
          <w:fldChar w:fldCharType="separate"/>
        </w:r>
        <w:r w:rsidR="00916423">
          <w:rPr>
            <w:noProof/>
            <w:webHidden/>
          </w:rPr>
          <w:t>10</w:t>
        </w:r>
        <w:r w:rsidR="00372A14">
          <w:rPr>
            <w:noProof/>
            <w:webHidden/>
          </w:rPr>
          <w:fldChar w:fldCharType="end"/>
        </w:r>
      </w:hyperlink>
    </w:p>
    <w:p w:rsidR="00372A14" w:rsidRDefault="00D331EB">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6" w:history="1">
        <w:r w:rsidR="00372A14" w:rsidRPr="003D6099">
          <w:rPr>
            <w:rStyle w:val="Hipervnculo"/>
            <w:noProof/>
          </w:rPr>
          <w:t>5.9</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Plataforma tecnológica.</w:t>
        </w:r>
        <w:r w:rsidR="00372A14">
          <w:rPr>
            <w:noProof/>
            <w:webHidden/>
          </w:rPr>
          <w:tab/>
        </w:r>
        <w:r w:rsidR="00372A14">
          <w:rPr>
            <w:noProof/>
            <w:webHidden/>
          </w:rPr>
          <w:fldChar w:fldCharType="begin"/>
        </w:r>
        <w:r w:rsidR="00372A14">
          <w:rPr>
            <w:noProof/>
            <w:webHidden/>
          </w:rPr>
          <w:instrText xml:space="preserve"> PAGEREF _Toc245459306 \h </w:instrText>
        </w:r>
        <w:r w:rsidR="00372A14">
          <w:rPr>
            <w:noProof/>
            <w:webHidden/>
          </w:rPr>
        </w:r>
        <w:r w:rsidR="00372A14">
          <w:rPr>
            <w:noProof/>
            <w:webHidden/>
          </w:rPr>
          <w:fldChar w:fldCharType="separate"/>
        </w:r>
        <w:r w:rsidR="00916423">
          <w:rPr>
            <w:noProof/>
            <w:webHidden/>
          </w:rPr>
          <w:t>10</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07" w:history="1">
        <w:r w:rsidR="00372A14" w:rsidRPr="003D6099">
          <w:rPr>
            <w:rStyle w:val="Hipervnculo"/>
            <w:noProof/>
          </w:rPr>
          <w:t>6.</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Presupuesto.</w:t>
        </w:r>
        <w:r w:rsidR="00372A14">
          <w:rPr>
            <w:noProof/>
            <w:webHidden/>
          </w:rPr>
          <w:tab/>
        </w:r>
        <w:r w:rsidR="00372A14">
          <w:rPr>
            <w:noProof/>
            <w:webHidden/>
          </w:rPr>
          <w:fldChar w:fldCharType="begin"/>
        </w:r>
        <w:r w:rsidR="00372A14">
          <w:rPr>
            <w:noProof/>
            <w:webHidden/>
          </w:rPr>
          <w:instrText xml:space="preserve"> PAGEREF _Toc245459307 \h </w:instrText>
        </w:r>
        <w:r w:rsidR="00372A14">
          <w:rPr>
            <w:noProof/>
            <w:webHidden/>
          </w:rPr>
        </w:r>
        <w:r w:rsidR="00372A14">
          <w:rPr>
            <w:noProof/>
            <w:webHidden/>
          </w:rPr>
          <w:fldChar w:fldCharType="separate"/>
        </w:r>
        <w:r w:rsidR="00916423">
          <w:rPr>
            <w:noProof/>
            <w:webHidden/>
          </w:rPr>
          <w:t>11</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08" w:history="1">
        <w:r w:rsidR="00372A14" w:rsidRPr="003D6099">
          <w:rPr>
            <w:rStyle w:val="Hipervnculo"/>
            <w:noProof/>
          </w:rPr>
          <w:t>7.</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Monitoreo y Control del Proyecto</w:t>
        </w:r>
        <w:r w:rsidR="00372A14">
          <w:rPr>
            <w:noProof/>
            <w:webHidden/>
          </w:rPr>
          <w:tab/>
        </w:r>
        <w:r w:rsidR="00372A14">
          <w:rPr>
            <w:noProof/>
            <w:webHidden/>
          </w:rPr>
          <w:fldChar w:fldCharType="begin"/>
        </w:r>
        <w:r w:rsidR="00372A14">
          <w:rPr>
            <w:noProof/>
            <w:webHidden/>
          </w:rPr>
          <w:instrText xml:space="preserve"> PAGEREF _Toc245459308 \h </w:instrText>
        </w:r>
        <w:r w:rsidR="00372A14">
          <w:rPr>
            <w:noProof/>
            <w:webHidden/>
          </w:rPr>
        </w:r>
        <w:r w:rsidR="00372A14">
          <w:rPr>
            <w:noProof/>
            <w:webHidden/>
          </w:rPr>
          <w:fldChar w:fldCharType="separate"/>
        </w:r>
        <w:r w:rsidR="00916423">
          <w:rPr>
            <w:noProof/>
            <w:webHidden/>
          </w:rPr>
          <w:t>11</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09" w:history="1">
        <w:r w:rsidR="00372A14" w:rsidRPr="003D6099">
          <w:rPr>
            <w:rStyle w:val="Hipervnculo"/>
            <w:noProof/>
          </w:rPr>
          <w:t>8.</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Aseguramiento de la Calidad.</w:t>
        </w:r>
        <w:r w:rsidR="00372A14">
          <w:rPr>
            <w:noProof/>
            <w:webHidden/>
          </w:rPr>
          <w:tab/>
        </w:r>
        <w:r w:rsidR="00372A14">
          <w:rPr>
            <w:noProof/>
            <w:webHidden/>
          </w:rPr>
          <w:fldChar w:fldCharType="begin"/>
        </w:r>
        <w:r w:rsidR="00372A14">
          <w:rPr>
            <w:noProof/>
            <w:webHidden/>
          </w:rPr>
          <w:instrText xml:space="preserve"> PAGEREF _Toc245459309 \h </w:instrText>
        </w:r>
        <w:r w:rsidR="00372A14">
          <w:rPr>
            <w:noProof/>
            <w:webHidden/>
          </w:rPr>
        </w:r>
        <w:r w:rsidR="00372A14">
          <w:rPr>
            <w:noProof/>
            <w:webHidden/>
          </w:rPr>
          <w:fldChar w:fldCharType="separate"/>
        </w:r>
        <w:r w:rsidR="00916423">
          <w:rPr>
            <w:noProof/>
            <w:webHidden/>
          </w:rPr>
          <w:t>12</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10" w:history="1">
        <w:r w:rsidR="00372A14" w:rsidRPr="003D6099">
          <w:rPr>
            <w:rStyle w:val="Hipervnculo"/>
            <w:noProof/>
          </w:rPr>
          <w:t>9.</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Medición y análisis.</w:t>
        </w:r>
        <w:r w:rsidR="00372A14">
          <w:rPr>
            <w:noProof/>
            <w:webHidden/>
          </w:rPr>
          <w:tab/>
        </w:r>
        <w:r w:rsidR="00372A14">
          <w:rPr>
            <w:noProof/>
            <w:webHidden/>
          </w:rPr>
          <w:fldChar w:fldCharType="begin"/>
        </w:r>
        <w:r w:rsidR="00372A14">
          <w:rPr>
            <w:noProof/>
            <w:webHidden/>
          </w:rPr>
          <w:instrText xml:space="preserve"> PAGEREF _Toc245459310 \h </w:instrText>
        </w:r>
        <w:r w:rsidR="00372A14">
          <w:rPr>
            <w:noProof/>
            <w:webHidden/>
          </w:rPr>
        </w:r>
        <w:r w:rsidR="00372A14">
          <w:rPr>
            <w:noProof/>
            <w:webHidden/>
          </w:rPr>
          <w:fldChar w:fldCharType="separate"/>
        </w:r>
        <w:r w:rsidR="00916423">
          <w:rPr>
            <w:noProof/>
            <w:webHidden/>
          </w:rPr>
          <w:t>12</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11" w:history="1">
        <w:r w:rsidR="00372A14" w:rsidRPr="003D6099">
          <w:rPr>
            <w:rStyle w:val="Hipervnculo"/>
            <w:noProof/>
          </w:rPr>
          <w:t>10.</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Administración de Riesgos.</w:t>
        </w:r>
        <w:r w:rsidR="00372A14">
          <w:rPr>
            <w:noProof/>
            <w:webHidden/>
          </w:rPr>
          <w:tab/>
        </w:r>
        <w:r w:rsidR="00372A14">
          <w:rPr>
            <w:noProof/>
            <w:webHidden/>
          </w:rPr>
          <w:fldChar w:fldCharType="begin"/>
        </w:r>
        <w:r w:rsidR="00372A14">
          <w:rPr>
            <w:noProof/>
            <w:webHidden/>
          </w:rPr>
          <w:instrText xml:space="preserve"> PAGEREF _Toc245459311 \h </w:instrText>
        </w:r>
        <w:r w:rsidR="00372A14">
          <w:rPr>
            <w:noProof/>
            <w:webHidden/>
          </w:rPr>
        </w:r>
        <w:r w:rsidR="00372A14">
          <w:rPr>
            <w:noProof/>
            <w:webHidden/>
          </w:rPr>
          <w:fldChar w:fldCharType="separate"/>
        </w:r>
        <w:r w:rsidR="00916423">
          <w:rPr>
            <w:noProof/>
            <w:webHidden/>
          </w:rPr>
          <w:t>12</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12" w:history="1">
        <w:r w:rsidR="00372A14" w:rsidRPr="003D6099">
          <w:rPr>
            <w:rStyle w:val="Hipervnculo"/>
            <w:noProof/>
          </w:rPr>
          <w:t>11.</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Comunicación.</w:t>
        </w:r>
        <w:r w:rsidR="00372A14">
          <w:rPr>
            <w:noProof/>
            <w:webHidden/>
          </w:rPr>
          <w:tab/>
        </w:r>
        <w:r w:rsidR="00372A14">
          <w:rPr>
            <w:noProof/>
            <w:webHidden/>
          </w:rPr>
          <w:fldChar w:fldCharType="begin"/>
        </w:r>
        <w:r w:rsidR="00372A14">
          <w:rPr>
            <w:noProof/>
            <w:webHidden/>
          </w:rPr>
          <w:instrText xml:space="preserve"> PAGEREF _Toc245459312 \h </w:instrText>
        </w:r>
        <w:r w:rsidR="00372A14">
          <w:rPr>
            <w:noProof/>
            <w:webHidden/>
          </w:rPr>
        </w:r>
        <w:r w:rsidR="00372A14">
          <w:rPr>
            <w:noProof/>
            <w:webHidden/>
          </w:rPr>
          <w:fldChar w:fldCharType="separate"/>
        </w:r>
        <w:r w:rsidR="00916423">
          <w:rPr>
            <w:noProof/>
            <w:webHidden/>
          </w:rPr>
          <w:t>12</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13" w:history="1">
        <w:r w:rsidR="00372A14" w:rsidRPr="003D6099">
          <w:rPr>
            <w:rStyle w:val="Hipervnculo"/>
            <w:noProof/>
          </w:rPr>
          <w:t>12.</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Administración de Datos del Proyecto.</w:t>
        </w:r>
        <w:r w:rsidR="00372A14">
          <w:rPr>
            <w:noProof/>
            <w:webHidden/>
          </w:rPr>
          <w:tab/>
        </w:r>
        <w:r w:rsidR="00372A14">
          <w:rPr>
            <w:noProof/>
            <w:webHidden/>
          </w:rPr>
          <w:fldChar w:fldCharType="begin"/>
        </w:r>
        <w:r w:rsidR="00372A14">
          <w:rPr>
            <w:noProof/>
            <w:webHidden/>
          </w:rPr>
          <w:instrText xml:space="preserve"> PAGEREF _Toc245459313 \h </w:instrText>
        </w:r>
        <w:r w:rsidR="00372A14">
          <w:rPr>
            <w:noProof/>
            <w:webHidden/>
          </w:rPr>
        </w:r>
        <w:r w:rsidR="00372A14">
          <w:rPr>
            <w:noProof/>
            <w:webHidden/>
          </w:rPr>
          <w:fldChar w:fldCharType="separate"/>
        </w:r>
        <w:r w:rsidR="00916423">
          <w:rPr>
            <w:noProof/>
            <w:webHidden/>
          </w:rPr>
          <w:t>13</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14" w:history="1">
        <w:r w:rsidR="00372A14" w:rsidRPr="003D6099">
          <w:rPr>
            <w:rStyle w:val="Hipervnculo"/>
            <w:noProof/>
          </w:rPr>
          <w:t>13.</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Administración de la Configuración.</w:t>
        </w:r>
        <w:r w:rsidR="00372A14">
          <w:rPr>
            <w:noProof/>
            <w:webHidden/>
          </w:rPr>
          <w:tab/>
        </w:r>
        <w:r w:rsidR="00372A14">
          <w:rPr>
            <w:noProof/>
            <w:webHidden/>
          </w:rPr>
          <w:fldChar w:fldCharType="begin"/>
        </w:r>
        <w:r w:rsidR="00372A14">
          <w:rPr>
            <w:noProof/>
            <w:webHidden/>
          </w:rPr>
          <w:instrText xml:space="preserve"> PAGEREF _Toc245459314 \h </w:instrText>
        </w:r>
        <w:r w:rsidR="00372A14">
          <w:rPr>
            <w:noProof/>
            <w:webHidden/>
          </w:rPr>
        </w:r>
        <w:r w:rsidR="00372A14">
          <w:rPr>
            <w:noProof/>
            <w:webHidden/>
          </w:rPr>
          <w:fldChar w:fldCharType="separate"/>
        </w:r>
        <w:r w:rsidR="00916423">
          <w:rPr>
            <w:noProof/>
            <w:webHidden/>
          </w:rPr>
          <w:t>13</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15" w:history="1">
        <w:r w:rsidR="00372A14" w:rsidRPr="003D6099">
          <w:rPr>
            <w:rStyle w:val="Hipervnculo"/>
            <w:noProof/>
          </w:rPr>
          <w:t>14.</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Verificación y Validación.</w:t>
        </w:r>
        <w:r w:rsidR="00372A14">
          <w:rPr>
            <w:noProof/>
            <w:webHidden/>
          </w:rPr>
          <w:tab/>
        </w:r>
        <w:r w:rsidR="00372A14">
          <w:rPr>
            <w:noProof/>
            <w:webHidden/>
          </w:rPr>
          <w:fldChar w:fldCharType="begin"/>
        </w:r>
        <w:r w:rsidR="00372A14">
          <w:rPr>
            <w:noProof/>
            <w:webHidden/>
          </w:rPr>
          <w:instrText xml:space="preserve"> PAGEREF _Toc245459315 \h </w:instrText>
        </w:r>
        <w:r w:rsidR="00372A14">
          <w:rPr>
            <w:noProof/>
            <w:webHidden/>
          </w:rPr>
        </w:r>
        <w:r w:rsidR="00372A14">
          <w:rPr>
            <w:noProof/>
            <w:webHidden/>
          </w:rPr>
          <w:fldChar w:fldCharType="separate"/>
        </w:r>
        <w:r w:rsidR="00916423">
          <w:rPr>
            <w:noProof/>
            <w:webHidden/>
          </w:rPr>
          <w:t>13</w:t>
        </w:r>
        <w:r w:rsidR="00372A14">
          <w:rPr>
            <w:noProof/>
            <w:webHidden/>
          </w:rPr>
          <w:fldChar w:fldCharType="end"/>
        </w:r>
      </w:hyperlink>
    </w:p>
    <w:p w:rsidR="00372A14" w:rsidRDefault="00D331EB">
      <w:pPr>
        <w:pStyle w:val="TDC1"/>
        <w:rPr>
          <w:rFonts w:asciiTheme="minorHAnsi" w:eastAsiaTheme="minorEastAsia" w:hAnsiTheme="minorHAnsi" w:cstheme="minorBidi"/>
          <w:b w:val="0"/>
          <w:bCs w:val="0"/>
          <w:noProof/>
          <w:sz w:val="22"/>
          <w:szCs w:val="22"/>
          <w:lang w:eastAsia="es-MX"/>
        </w:rPr>
      </w:pPr>
      <w:hyperlink w:anchor="_Toc245459316" w:history="1">
        <w:r w:rsidR="00372A14" w:rsidRPr="003D6099">
          <w:rPr>
            <w:rStyle w:val="Hipervnculo"/>
            <w:noProof/>
          </w:rPr>
          <w:t>15.</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Acrónimos y Definiciones.</w:t>
        </w:r>
        <w:r w:rsidR="00372A14">
          <w:rPr>
            <w:noProof/>
            <w:webHidden/>
          </w:rPr>
          <w:tab/>
        </w:r>
        <w:r w:rsidR="00372A14">
          <w:rPr>
            <w:noProof/>
            <w:webHidden/>
          </w:rPr>
          <w:fldChar w:fldCharType="begin"/>
        </w:r>
        <w:r w:rsidR="00372A14">
          <w:rPr>
            <w:noProof/>
            <w:webHidden/>
          </w:rPr>
          <w:instrText xml:space="preserve"> PAGEREF _Toc245459316 \h </w:instrText>
        </w:r>
        <w:r w:rsidR="00372A14">
          <w:rPr>
            <w:noProof/>
            <w:webHidden/>
          </w:rPr>
        </w:r>
        <w:r w:rsidR="00372A14">
          <w:rPr>
            <w:noProof/>
            <w:webHidden/>
          </w:rPr>
          <w:fldChar w:fldCharType="separate"/>
        </w:r>
        <w:r w:rsidR="00916423">
          <w:rPr>
            <w:noProof/>
            <w:webHidden/>
          </w:rPr>
          <w:t>13</w:t>
        </w:r>
        <w:r w:rsidR="00372A14">
          <w:rPr>
            <w:noProof/>
            <w:webHidden/>
          </w:rPr>
          <w:fldChar w:fldCharType="end"/>
        </w:r>
      </w:hyperlink>
    </w:p>
    <w:p w:rsidR="00FD54B6" w:rsidRPr="009760E5" w:rsidRDefault="00835BF1" w:rsidP="0074049E">
      <w:pPr>
        <w:rPr>
          <w:rFonts w:ascii="Calibri" w:hAnsi="Calibri"/>
          <w:lang w:val="es-ES"/>
        </w:rPr>
      </w:pPr>
      <w:r>
        <w:rPr>
          <w:rFonts w:cs="Arial"/>
          <w:b/>
          <w:bCs/>
          <w:sz w:val="24"/>
          <w:lang w:val="es-ES"/>
        </w:rPr>
        <w:fldChar w:fldCharType="end"/>
      </w: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B2495E" w:rsidRDefault="00FD54B6" w:rsidP="00F31F95">
      <w:pPr>
        <w:pStyle w:val="Ttulo1"/>
      </w:pPr>
      <w:r w:rsidRPr="00EC48B5">
        <w:br w:type="page"/>
      </w:r>
      <w:bookmarkStart w:id="0" w:name="_Toc174506000"/>
      <w:bookmarkStart w:id="1" w:name="_Toc182395036"/>
      <w:bookmarkStart w:id="2" w:name="_Toc199561143"/>
      <w:bookmarkStart w:id="3" w:name="_Toc199561316"/>
      <w:bookmarkStart w:id="4" w:name="_Toc245459278"/>
      <w:r w:rsidRPr="00B2495E">
        <w:lastRenderedPageBreak/>
        <w:t>Historial de cambios</w:t>
      </w:r>
      <w:bookmarkEnd w:id="0"/>
      <w:bookmarkEnd w:id="1"/>
      <w:bookmarkEnd w:id="2"/>
      <w:bookmarkEnd w:id="3"/>
      <w:r w:rsidRPr="00B2495E">
        <w:t>.</w:t>
      </w:r>
      <w:bookmarkEnd w:id="4"/>
    </w:p>
    <w:p w:rsidR="00FD54B6" w:rsidRPr="009760E5" w:rsidRDefault="00FD54B6" w:rsidP="009A6470">
      <w:pPr>
        <w:rPr>
          <w:rFonts w:ascii="Calibri" w:hAnsi="Calibri" w:cs="Tahoma"/>
          <w:b/>
          <w:sz w:val="18"/>
          <w:szCs w:val="18"/>
          <w:lang w:val="es-ES"/>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971"/>
        <w:gridCol w:w="680"/>
        <w:gridCol w:w="881"/>
        <w:gridCol w:w="2671"/>
        <w:gridCol w:w="1359"/>
        <w:gridCol w:w="1454"/>
        <w:gridCol w:w="1115"/>
      </w:tblGrid>
      <w:tr w:rsidR="00B0777C" w:rsidRPr="00271594" w:rsidTr="00B0777C">
        <w:trPr>
          <w:jc w:val="center"/>
        </w:trPr>
        <w:tc>
          <w:tcPr>
            <w:tcW w:w="302"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Rev.</w:t>
            </w:r>
          </w:p>
        </w:tc>
        <w:tc>
          <w:tcPr>
            <w:tcW w:w="435"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Pág.</w:t>
            </w:r>
          </w:p>
        </w:tc>
        <w:tc>
          <w:tcPr>
            <w:tcW w:w="536"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Sección</w:t>
            </w:r>
          </w:p>
        </w:tc>
        <w:tc>
          <w:tcPr>
            <w:tcW w:w="153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Resumen del cambio</w:t>
            </w:r>
          </w:p>
        </w:tc>
        <w:tc>
          <w:tcPr>
            <w:tcW w:w="781"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Responsable del cambio</w:t>
            </w:r>
          </w:p>
        </w:tc>
        <w:tc>
          <w:tcPr>
            <w:tcW w:w="88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Aprobó</w:t>
            </w:r>
          </w:p>
        </w:tc>
        <w:tc>
          <w:tcPr>
            <w:tcW w:w="53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Fecha</w:t>
            </w:r>
          </w:p>
        </w:tc>
      </w:tr>
      <w:tr w:rsidR="00B0777C" w:rsidRPr="00271594" w:rsidTr="00B0777C">
        <w:trPr>
          <w:jc w:val="center"/>
        </w:trPr>
        <w:tc>
          <w:tcPr>
            <w:tcW w:w="302" w:type="pct"/>
            <w:vAlign w:val="center"/>
          </w:tcPr>
          <w:p w:rsidR="00FD54B6" w:rsidRPr="00B0777C" w:rsidRDefault="001E6009" w:rsidP="00762884">
            <w:pPr>
              <w:rPr>
                <w:rFonts w:cs="Arial"/>
                <w:szCs w:val="20"/>
                <w:lang w:val="es-ES"/>
              </w:rPr>
            </w:pPr>
            <w:r>
              <w:rPr>
                <w:rFonts w:cs="Arial"/>
                <w:szCs w:val="20"/>
                <w:lang w:val="es-ES"/>
              </w:rPr>
              <w:t>v1.0r</w:t>
            </w:r>
            <w:r w:rsidR="00143F70">
              <w:rPr>
                <w:rFonts w:cs="Arial"/>
                <w:szCs w:val="20"/>
                <w:lang w:val="es-ES"/>
              </w:rPr>
              <w:t>PA1</w:t>
            </w:r>
          </w:p>
        </w:tc>
        <w:tc>
          <w:tcPr>
            <w:tcW w:w="435" w:type="pct"/>
            <w:vAlign w:val="center"/>
          </w:tcPr>
          <w:p w:rsidR="00FD54B6" w:rsidRPr="00B0777C" w:rsidRDefault="00FD54B6" w:rsidP="00762884">
            <w:pPr>
              <w:rPr>
                <w:rFonts w:cs="Arial"/>
                <w:szCs w:val="20"/>
                <w:lang w:val="es-ES"/>
              </w:rPr>
            </w:pPr>
          </w:p>
        </w:tc>
        <w:tc>
          <w:tcPr>
            <w:tcW w:w="536" w:type="pct"/>
            <w:vAlign w:val="center"/>
          </w:tcPr>
          <w:p w:rsidR="00FD54B6" w:rsidRPr="00B0777C" w:rsidRDefault="00FD54B6" w:rsidP="00762884">
            <w:pPr>
              <w:rPr>
                <w:rFonts w:cs="Arial"/>
                <w:szCs w:val="20"/>
                <w:lang w:val="es-ES"/>
              </w:rPr>
            </w:pPr>
          </w:p>
        </w:tc>
        <w:tc>
          <w:tcPr>
            <w:tcW w:w="1533" w:type="pct"/>
            <w:vAlign w:val="center"/>
          </w:tcPr>
          <w:p w:rsidR="00FD54B6" w:rsidRPr="00B0777C" w:rsidRDefault="00143F70" w:rsidP="00762884">
            <w:pPr>
              <w:rPr>
                <w:rFonts w:cs="Arial"/>
                <w:szCs w:val="20"/>
                <w:lang w:val="es-ES"/>
              </w:rPr>
            </w:pPr>
            <w:r>
              <w:rPr>
                <w:rFonts w:cs="Arial"/>
                <w:szCs w:val="20"/>
                <w:lang w:val="es-ES"/>
              </w:rPr>
              <w:t>Primer borrador</w:t>
            </w:r>
          </w:p>
        </w:tc>
        <w:tc>
          <w:tcPr>
            <w:tcW w:w="781" w:type="pct"/>
            <w:vAlign w:val="center"/>
          </w:tcPr>
          <w:p w:rsidR="00FD54B6" w:rsidRPr="00B0777C" w:rsidRDefault="001E6009" w:rsidP="00762884">
            <w:pPr>
              <w:rPr>
                <w:rFonts w:cs="Arial"/>
                <w:szCs w:val="20"/>
                <w:lang w:val="es-ES"/>
              </w:rPr>
            </w:pPr>
            <w:r>
              <w:rPr>
                <w:rFonts w:cs="Arial"/>
                <w:szCs w:val="20"/>
                <w:lang w:val="es-ES"/>
              </w:rPr>
              <w:t>AS, GP</w:t>
            </w:r>
          </w:p>
        </w:tc>
        <w:tc>
          <w:tcPr>
            <w:tcW w:w="883" w:type="pct"/>
            <w:vAlign w:val="center"/>
          </w:tcPr>
          <w:p w:rsidR="00FD54B6" w:rsidRPr="00B0777C" w:rsidRDefault="00143F70" w:rsidP="00762884">
            <w:pPr>
              <w:rPr>
                <w:rFonts w:cs="Arial"/>
                <w:szCs w:val="20"/>
                <w:lang w:val="es-ES"/>
              </w:rPr>
            </w:pPr>
            <w:r>
              <w:rPr>
                <w:rFonts w:cs="Arial"/>
                <w:szCs w:val="20"/>
                <w:lang w:val="es-ES"/>
              </w:rPr>
              <w:t>AS</w:t>
            </w:r>
          </w:p>
        </w:tc>
        <w:tc>
          <w:tcPr>
            <w:tcW w:w="530" w:type="pct"/>
            <w:vAlign w:val="center"/>
          </w:tcPr>
          <w:p w:rsidR="00FD54B6" w:rsidRPr="00B0777C" w:rsidRDefault="00143F70" w:rsidP="00762884">
            <w:pPr>
              <w:rPr>
                <w:rFonts w:cs="Arial"/>
                <w:szCs w:val="20"/>
                <w:lang w:val="es-ES"/>
              </w:rPr>
            </w:pPr>
            <w:r>
              <w:rPr>
                <w:rFonts w:cs="Arial"/>
                <w:szCs w:val="20"/>
                <w:lang w:val="es-ES"/>
              </w:rPr>
              <w:t xml:space="preserve">18/02/2019 </w:t>
            </w:r>
          </w:p>
        </w:tc>
      </w:tr>
      <w:tr w:rsidR="00B0777C" w:rsidRPr="00271594" w:rsidTr="00B0777C">
        <w:trPr>
          <w:jc w:val="center"/>
        </w:trPr>
        <w:tc>
          <w:tcPr>
            <w:tcW w:w="302" w:type="pct"/>
            <w:vAlign w:val="center"/>
          </w:tcPr>
          <w:p w:rsidR="00FD54B6" w:rsidRPr="00B0777C" w:rsidRDefault="0090271A" w:rsidP="00B85E86">
            <w:pPr>
              <w:jc w:val="both"/>
              <w:rPr>
                <w:rFonts w:cs="Arial"/>
                <w:szCs w:val="20"/>
                <w:lang w:val="es-ES"/>
              </w:rPr>
            </w:pPr>
            <w:r>
              <w:rPr>
                <w:rFonts w:cs="Arial"/>
                <w:szCs w:val="20"/>
                <w:lang w:val="es-ES"/>
              </w:rPr>
              <w:t>V1.0rPA1</w:t>
            </w:r>
          </w:p>
        </w:tc>
        <w:tc>
          <w:tcPr>
            <w:tcW w:w="435" w:type="pct"/>
            <w:vAlign w:val="center"/>
          </w:tcPr>
          <w:p w:rsidR="00FD54B6" w:rsidRPr="00B0777C" w:rsidRDefault="00FD54B6" w:rsidP="00B85E86">
            <w:pPr>
              <w:jc w:val="both"/>
              <w:rPr>
                <w:rFonts w:cs="Arial"/>
                <w:szCs w:val="20"/>
                <w:lang w:val="es-ES"/>
              </w:rPr>
            </w:pPr>
          </w:p>
        </w:tc>
        <w:tc>
          <w:tcPr>
            <w:tcW w:w="536" w:type="pct"/>
            <w:vAlign w:val="center"/>
          </w:tcPr>
          <w:p w:rsidR="00FD54B6" w:rsidRPr="00B0777C" w:rsidRDefault="00FD54B6" w:rsidP="00B85E86">
            <w:pPr>
              <w:jc w:val="both"/>
              <w:rPr>
                <w:rFonts w:cs="Arial"/>
                <w:szCs w:val="20"/>
                <w:lang w:val="es-ES"/>
              </w:rPr>
            </w:pPr>
          </w:p>
        </w:tc>
        <w:tc>
          <w:tcPr>
            <w:tcW w:w="1533" w:type="pct"/>
            <w:vAlign w:val="center"/>
          </w:tcPr>
          <w:p w:rsidR="00FD54B6" w:rsidRPr="00B0777C" w:rsidRDefault="0090271A" w:rsidP="00B85E86">
            <w:pPr>
              <w:jc w:val="both"/>
              <w:rPr>
                <w:rFonts w:cs="Arial"/>
                <w:szCs w:val="20"/>
                <w:lang w:val="es-ES"/>
              </w:rPr>
            </w:pPr>
            <w:r>
              <w:rPr>
                <w:rFonts w:cs="Arial"/>
                <w:szCs w:val="20"/>
                <w:lang w:val="es-ES"/>
              </w:rPr>
              <w:t>Actualización del primer borrador</w:t>
            </w:r>
          </w:p>
        </w:tc>
        <w:tc>
          <w:tcPr>
            <w:tcW w:w="781" w:type="pct"/>
            <w:vAlign w:val="center"/>
          </w:tcPr>
          <w:p w:rsidR="00FD54B6" w:rsidRPr="00B0777C" w:rsidRDefault="0090271A" w:rsidP="00B85E86">
            <w:pPr>
              <w:jc w:val="both"/>
              <w:rPr>
                <w:rFonts w:cs="Arial"/>
                <w:szCs w:val="20"/>
                <w:lang w:val="es-ES"/>
              </w:rPr>
            </w:pPr>
            <w:r>
              <w:rPr>
                <w:rFonts w:cs="Arial"/>
                <w:szCs w:val="20"/>
                <w:lang w:val="es-ES"/>
              </w:rPr>
              <w:t>AS,GP</w:t>
            </w:r>
          </w:p>
        </w:tc>
        <w:tc>
          <w:tcPr>
            <w:tcW w:w="883" w:type="pct"/>
            <w:vAlign w:val="center"/>
          </w:tcPr>
          <w:p w:rsidR="00FD54B6" w:rsidRPr="00B0777C" w:rsidRDefault="0090271A" w:rsidP="00B85E86">
            <w:pPr>
              <w:jc w:val="both"/>
              <w:rPr>
                <w:rFonts w:cs="Arial"/>
                <w:szCs w:val="20"/>
                <w:lang w:val="es-ES"/>
              </w:rPr>
            </w:pPr>
            <w:r>
              <w:rPr>
                <w:rFonts w:cs="Arial"/>
                <w:szCs w:val="20"/>
                <w:lang w:val="es-ES"/>
              </w:rPr>
              <w:t>AS</w:t>
            </w:r>
          </w:p>
        </w:tc>
        <w:tc>
          <w:tcPr>
            <w:tcW w:w="530" w:type="pct"/>
            <w:vAlign w:val="center"/>
          </w:tcPr>
          <w:p w:rsidR="00FD54B6" w:rsidRPr="00B0777C" w:rsidRDefault="0090271A" w:rsidP="00762884">
            <w:pPr>
              <w:rPr>
                <w:rFonts w:cs="Arial"/>
                <w:szCs w:val="20"/>
                <w:lang w:val="es-ES"/>
              </w:rPr>
            </w:pPr>
            <w:r>
              <w:rPr>
                <w:rFonts w:cs="Arial"/>
                <w:szCs w:val="20"/>
                <w:lang w:val="es-ES"/>
              </w:rPr>
              <w:t>20/03/2019</w:t>
            </w:r>
          </w:p>
        </w:tc>
      </w:tr>
      <w:tr w:rsidR="00B0777C" w:rsidRPr="00271594" w:rsidTr="00B0777C">
        <w:trPr>
          <w:jc w:val="center"/>
        </w:trPr>
        <w:tc>
          <w:tcPr>
            <w:tcW w:w="302" w:type="pct"/>
          </w:tcPr>
          <w:p w:rsidR="00FD54B6" w:rsidRPr="00B0777C" w:rsidRDefault="00FD54B6" w:rsidP="00B85E86">
            <w:pPr>
              <w:jc w:val="center"/>
              <w:rPr>
                <w:rFonts w:cs="Arial"/>
                <w:szCs w:val="20"/>
                <w:lang w:val="es-ES"/>
              </w:rPr>
            </w:pPr>
          </w:p>
        </w:tc>
        <w:tc>
          <w:tcPr>
            <w:tcW w:w="435" w:type="pct"/>
          </w:tcPr>
          <w:p w:rsidR="00FD54B6" w:rsidRPr="00B0777C" w:rsidRDefault="00FD54B6" w:rsidP="00B85E86">
            <w:pPr>
              <w:jc w:val="center"/>
              <w:rPr>
                <w:rFonts w:cs="Arial"/>
                <w:szCs w:val="20"/>
                <w:lang w:val="es-ES"/>
              </w:rPr>
            </w:pPr>
          </w:p>
        </w:tc>
        <w:tc>
          <w:tcPr>
            <w:tcW w:w="536" w:type="pct"/>
          </w:tcPr>
          <w:p w:rsidR="00FD54B6" w:rsidRPr="00B0777C" w:rsidRDefault="00FD54B6" w:rsidP="00B85E86">
            <w:pPr>
              <w:jc w:val="center"/>
              <w:rPr>
                <w:rFonts w:cs="Arial"/>
                <w:szCs w:val="20"/>
                <w:lang w:val="es-ES"/>
              </w:rPr>
            </w:pPr>
          </w:p>
        </w:tc>
        <w:tc>
          <w:tcPr>
            <w:tcW w:w="1533" w:type="pct"/>
          </w:tcPr>
          <w:p w:rsidR="00FD54B6" w:rsidRPr="00B0777C" w:rsidRDefault="00FD54B6" w:rsidP="00762884">
            <w:pPr>
              <w:rPr>
                <w:rFonts w:cs="Arial"/>
                <w:szCs w:val="20"/>
                <w:lang w:val="es-ES"/>
              </w:rPr>
            </w:pPr>
          </w:p>
        </w:tc>
        <w:tc>
          <w:tcPr>
            <w:tcW w:w="781" w:type="pct"/>
          </w:tcPr>
          <w:p w:rsidR="00FD54B6" w:rsidRPr="00B0777C" w:rsidRDefault="00FD54B6" w:rsidP="00B85E86">
            <w:pPr>
              <w:jc w:val="center"/>
              <w:rPr>
                <w:rFonts w:cs="Arial"/>
                <w:szCs w:val="20"/>
                <w:lang w:val="es-ES"/>
              </w:rPr>
            </w:pPr>
          </w:p>
        </w:tc>
        <w:tc>
          <w:tcPr>
            <w:tcW w:w="883" w:type="pct"/>
          </w:tcPr>
          <w:p w:rsidR="00FD54B6" w:rsidRPr="00B0777C" w:rsidRDefault="00FD54B6" w:rsidP="00B85E86">
            <w:pPr>
              <w:jc w:val="center"/>
              <w:rPr>
                <w:rFonts w:cs="Arial"/>
                <w:szCs w:val="20"/>
                <w:lang w:val="es-ES"/>
              </w:rPr>
            </w:pPr>
          </w:p>
        </w:tc>
        <w:tc>
          <w:tcPr>
            <w:tcW w:w="530" w:type="pct"/>
          </w:tcPr>
          <w:p w:rsidR="00FD54B6" w:rsidRPr="00B0777C" w:rsidRDefault="00FD54B6" w:rsidP="00B85E86">
            <w:pPr>
              <w:jc w:val="center"/>
              <w:rPr>
                <w:rFonts w:cs="Arial"/>
                <w:szCs w:val="20"/>
                <w:lang w:val="es-ES"/>
              </w:rPr>
            </w:pPr>
          </w:p>
        </w:tc>
      </w:tr>
      <w:tr w:rsidR="00B0777C" w:rsidRPr="00271594" w:rsidTr="00B0777C">
        <w:trPr>
          <w:jc w:val="center"/>
        </w:trPr>
        <w:tc>
          <w:tcPr>
            <w:tcW w:w="302" w:type="pct"/>
          </w:tcPr>
          <w:p w:rsidR="00FD54B6" w:rsidRPr="00B0777C" w:rsidRDefault="00FD54B6" w:rsidP="00B85E86">
            <w:pPr>
              <w:jc w:val="center"/>
              <w:rPr>
                <w:rFonts w:cs="Arial"/>
                <w:szCs w:val="20"/>
                <w:lang w:val="es-ES"/>
              </w:rPr>
            </w:pPr>
          </w:p>
        </w:tc>
        <w:tc>
          <w:tcPr>
            <w:tcW w:w="435" w:type="pct"/>
          </w:tcPr>
          <w:p w:rsidR="00FD54B6" w:rsidRPr="00B0777C" w:rsidRDefault="00FD54B6" w:rsidP="00B85E86">
            <w:pPr>
              <w:jc w:val="center"/>
              <w:rPr>
                <w:rFonts w:cs="Arial"/>
                <w:szCs w:val="20"/>
                <w:lang w:val="es-ES"/>
              </w:rPr>
            </w:pPr>
          </w:p>
        </w:tc>
        <w:tc>
          <w:tcPr>
            <w:tcW w:w="536" w:type="pct"/>
          </w:tcPr>
          <w:p w:rsidR="00FD54B6" w:rsidRPr="00B0777C" w:rsidRDefault="00FD54B6" w:rsidP="00B85E86">
            <w:pPr>
              <w:jc w:val="center"/>
              <w:rPr>
                <w:rFonts w:cs="Arial"/>
                <w:szCs w:val="20"/>
                <w:lang w:val="es-ES"/>
              </w:rPr>
            </w:pPr>
          </w:p>
        </w:tc>
        <w:tc>
          <w:tcPr>
            <w:tcW w:w="1533" w:type="pct"/>
          </w:tcPr>
          <w:p w:rsidR="00FD54B6" w:rsidRPr="00B0777C" w:rsidRDefault="00FD54B6" w:rsidP="00B85E86">
            <w:pPr>
              <w:jc w:val="center"/>
              <w:rPr>
                <w:rFonts w:cs="Arial"/>
                <w:szCs w:val="20"/>
                <w:lang w:val="es-ES"/>
              </w:rPr>
            </w:pPr>
          </w:p>
        </w:tc>
        <w:tc>
          <w:tcPr>
            <w:tcW w:w="781" w:type="pct"/>
          </w:tcPr>
          <w:p w:rsidR="00FD54B6" w:rsidRPr="00B0777C" w:rsidRDefault="00FD54B6" w:rsidP="00B85E86">
            <w:pPr>
              <w:jc w:val="center"/>
              <w:rPr>
                <w:rFonts w:cs="Arial"/>
                <w:szCs w:val="20"/>
                <w:lang w:val="es-ES"/>
              </w:rPr>
            </w:pPr>
          </w:p>
        </w:tc>
        <w:tc>
          <w:tcPr>
            <w:tcW w:w="883" w:type="pct"/>
          </w:tcPr>
          <w:p w:rsidR="00FD54B6" w:rsidRPr="00B0777C" w:rsidRDefault="00FD54B6" w:rsidP="00B85E86">
            <w:pPr>
              <w:jc w:val="center"/>
              <w:rPr>
                <w:rFonts w:cs="Arial"/>
                <w:szCs w:val="20"/>
                <w:lang w:val="es-ES"/>
              </w:rPr>
            </w:pPr>
          </w:p>
        </w:tc>
        <w:tc>
          <w:tcPr>
            <w:tcW w:w="530" w:type="pct"/>
          </w:tcPr>
          <w:p w:rsidR="00FD54B6" w:rsidRPr="00B0777C" w:rsidRDefault="00FD54B6" w:rsidP="00B85E86">
            <w:pPr>
              <w:jc w:val="center"/>
              <w:rPr>
                <w:rFonts w:cs="Arial"/>
                <w:szCs w:val="20"/>
                <w:lang w:val="es-ES"/>
              </w:rPr>
            </w:pPr>
          </w:p>
        </w:tc>
      </w:tr>
    </w:tbl>
    <w:p w:rsidR="00FD54B6" w:rsidRDefault="00FD54B6">
      <w:pPr>
        <w:rPr>
          <w:rFonts w:cs="Arial"/>
          <w:b/>
          <w:bCs/>
          <w:kern w:val="32"/>
          <w:sz w:val="28"/>
          <w:szCs w:val="28"/>
          <w:lang w:val="es-ES"/>
        </w:rPr>
      </w:pPr>
      <w:bookmarkStart w:id="5" w:name="_Toc182395037"/>
      <w:bookmarkStart w:id="6" w:name="_Toc199561144"/>
      <w:bookmarkStart w:id="7" w:name="_Toc199561317"/>
      <w:r>
        <w:rPr>
          <w:bCs/>
        </w:rPr>
        <w:br w:type="page"/>
      </w:r>
    </w:p>
    <w:p w:rsidR="00FD54B6" w:rsidRPr="00034F83" w:rsidRDefault="00FD54B6" w:rsidP="00F31F95">
      <w:pPr>
        <w:pStyle w:val="Ttulo1"/>
      </w:pPr>
      <w:bookmarkStart w:id="8" w:name="_Toc245459279"/>
      <w:r w:rsidRPr="00034F83">
        <w:lastRenderedPageBreak/>
        <w:t>Hoja de aprobaciones</w:t>
      </w:r>
      <w:bookmarkEnd w:id="5"/>
      <w:bookmarkEnd w:id="6"/>
      <w:bookmarkEnd w:id="7"/>
      <w:r w:rsidR="0000483C">
        <w:t>.</w:t>
      </w:r>
      <w:bookmarkEnd w:id="8"/>
    </w:p>
    <w:p w:rsidR="00FD54B6" w:rsidRPr="009760E5" w:rsidRDefault="00FD54B6" w:rsidP="009A6470">
      <w:pPr>
        <w:jc w:val="both"/>
        <w:rPr>
          <w:rFonts w:ascii="Calibri" w:hAnsi="Calibri" w:cs="Tahoma"/>
          <w:i/>
          <w:color w:val="0000FF"/>
          <w:sz w:val="18"/>
          <w:szCs w:val="18"/>
          <w:lang w:val="es-ES"/>
        </w:rPr>
      </w:pPr>
    </w:p>
    <w:tbl>
      <w:tblPr>
        <w:tblW w:w="8647" w:type="dxa"/>
        <w:tblInd w:w="717" w:type="dxa"/>
        <w:tblLayout w:type="fixed"/>
        <w:tblCellMar>
          <w:left w:w="0" w:type="dxa"/>
          <w:right w:w="0" w:type="dxa"/>
        </w:tblCellMar>
        <w:tblLook w:val="0000" w:firstRow="0" w:lastRow="0" w:firstColumn="0" w:lastColumn="0" w:noHBand="0" w:noVBand="0"/>
      </w:tblPr>
      <w:tblGrid>
        <w:gridCol w:w="2835"/>
        <w:gridCol w:w="1276"/>
        <w:gridCol w:w="4536"/>
      </w:tblGrid>
      <w:tr w:rsidR="00FD54B6" w:rsidRPr="00271594" w:rsidTr="00080FD5">
        <w:tc>
          <w:tcPr>
            <w:tcW w:w="2835" w:type="dxa"/>
            <w:tcBorders>
              <w:top w:val="single" w:sz="6" w:space="0" w:color="auto"/>
              <w:left w:val="single" w:sz="6" w:space="0" w:color="auto"/>
              <w:bottom w:val="double" w:sz="6" w:space="0" w:color="auto"/>
              <w:right w:val="single" w:sz="6" w:space="0" w:color="auto"/>
            </w:tcBorders>
            <w:shd w:val="clear" w:color="auto" w:fill="003366"/>
          </w:tcPr>
          <w:p w:rsidR="00FD54B6" w:rsidRPr="00271594" w:rsidRDefault="00FD54B6" w:rsidP="00762884">
            <w:pPr>
              <w:jc w:val="center"/>
              <w:rPr>
                <w:rFonts w:cs="Arial"/>
                <w:b/>
                <w:color w:val="FFFFFF"/>
                <w:szCs w:val="20"/>
                <w:lang w:val="es-ES"/>
              </w:rPr>
            </w:pPr>
            <w:r w:rsidRPr="00271594">
              <w:rPr>
                <w:rFonts w:cs="Arial"/>
                <w:b/>
                <w:color w:val="FFFFFF"/>
                <w:szCs w:val="20"/>
                <w:lang w:val="es-ES"/>
              </w:rPr>
              <w:t>Responsable de aprobar</w:t>
            </w:r>
          </w:p>
        </w:tc>
        <w:tc>
          <w:tcPr>
            <w:tcW w:w="1276" w:type="dxa"/>
            <w:tcBorders>
              <w:top w:val="single" w:sz="6" w:space="0" w:color="auto"/>
              <w:left w:val="single" w:sz="6" w:space="0" w:color="auto"/>
              <w:bottom w:val="double" w:sz="6" w:space="0" w:color="auto"/>
              <w:right w:val="single" w:sz="6" w:space="0" w:color="auto"/>
            </w:tcBorders>
            <w:shd w:val="clear" w:color="auto" w:fill="003366"/>
          </w:tcPr>
          <w:p w:rsidR="00FD54B6" w:rsidRPr="00271594" w:rsidRDefault="00FD54B6" w:rsidP="00762884">
            <w:pPr>
              <w:jc w:val="center"/>
              <w:rPr>
                <w:rFonts w:cs="Arial"/>
                <w:b/>
                <w:color w:val="FFFFFF"/>
                <w:szCs w:val="20"/>
                <w:lang w:val="es-ES"/>
              </w:rPr>
            </w:pPr>
            <w:r w:rsidRPr="00271594">
              <w:rPr>
                <w:rFonts w:cs="Arial"/>
                <w:b/>
                <w:color w:val="FFFFFF"/>
                <w:szCs w:val="20"/>
                <w:lang w:val="es-ES"/>
              </w:rPr>
              <w:t>Fecha</w:t>
            </w:r>
          </w:p>
        </w:tc>
        <w:tc>
          <w:tcPr>
            <w:tcW w:w="4536" w:type="dxa"/>
            <w:tcBorders>
              <w:top w:val="single" w:sz="6" w:space="0" w:color="auto"/>
              <w:left w:val="single" w:sz="6" w:space="0" w:color="auto"/>
              <w:bottom w:val="double" w:sz="6" w:space="0" w:color="auto"/>
              <w:right w:val="single" w:sz="6" w:space="0" w:color="auto"/>
            </w:tcBorders>
            <w:shd w:val="clear" w:color="auto" w:fill="003366"/>
          </w:tcPr>
          <w:p w:rsidR="00FD54B6" w:rsidRPr="00271594" w:rsidRDefault="00FD54B6" w:rsidP="00762884">
            <w:pPr>
              <w:jc w:val="center"/>
              <w:rPr>
                <w:rFonts w:cs="Arial"/>
                <w:b/>
                <w:color w:val="FFFFFF"/>
                <w:szCs w:val="20"/>
                <w:lang w:val="es-ES"/>
              </w:rPr>
            </w:pPr>
            <w:r w:rsidRPr="00271594">
              <w:rPr>
                <w:rFonts w:cs="Arial"/>
                <w:b/>
                <w:color w:val="FFFFFF"/>
                <w:szCs w:val="20"/>
                <w:lang w:val="es-ES"/>
              </w:rPr>
              <w:t>Firma</w:t>
            </w:r>
          </w:p>
        </w:tc>
      </w:tr>
      <w:tr w:rsidR="00FD54B6" w:rsidRPr="00271594" w:rsidTr="00080FD5">
        <w:tc>
          <w:tcPr>
            <w:tcW w:w="2835" w:type="dxa"/>
            <w:tcBorders>
              <w:top w:val="single" w:sz="6" w:space="0" w:color="auto"/>
              <w:left w:val="single" w:sz="6" w:space="0" w:color="auto"/>
              <w:bottom w:val="single" w:sz="6" w:space="0" w:color="auto"/>
              <w:right w:val="single" w:sz="6" w:space="0" w:color="auto"/>
            </w:tcBorders>
          </w:tcPr>
          <w:p w:rsidR="0000483C" w:rsidRDefault="00195189" w:rsidP="0000483C">
            <w:pPr>
              <w:pStyle w:val="CellBody"/>
              <w:ind w:left="0"/>
              <w:rPr>
                <w:rFonts w:cs="Arial"/>
                <w:noProof w:val="0"/>
                <w:color w:val="0000FF"/>
              </w:rPr>
            </w:pPr>
            <w:r>
              <w:rPr>
                <w:rFonts w:cs="Arial"/>
                <w:noProof w:val="0"/>
                <w:color w:val="0000FF"/>
              </w:rPr>
              <w:t>INFOTECA CAMPUS ARTEAGA</w:t>
            </w:r>
          </w:p>
          <w:p w:rsidR="0000483C" w:rsidRPr="0000483C" w:rsidRDefault="0000483C" w:rsidP="00080FD5">
            <w:pPr>
              <w:pStyle w:val="CellBody"/>
              <w:ind w:left="0"/>
              <w:rPr>
                <w:rFonts w:cs="Arial"/>
                <w:noProof w:val="0"/>
                <w:color w:val="auto"/>
              </w:rPr>
            </w:pPr>
            <w:r w:rsidRPr="0000483C">
              <w:rPr>
                <w:rFonts w:cs="Arial"/>
                <w:noProof w:val="0"/>
                <w:color w:val="auto"/>
              </w:rPr>
              <w:t>Alta Gerencia</w:t>
            </w:r>
          </w:p>
        </w:tc>
        <w:tc>
          <w:tcPr>
            <w:tcW w:w="1276" w:type="dxa"/>
            <w:tcBorders>
              <w:top w:val="single" w:sz="6" w:space="0" w:color="auto"/>
              <w:left w:val="single" w:sz="6" w:space="0" w:color="auto"/>
              <w:bottom w:val="single" w:sz="6" w:space="0" w:color="auto"/>
              <w:right w:val="single" w:sz="6" w:space="0" w:color="auto"/>
            </w:tcBorders>
          </w:tcPr>
          <w:p w:rsidR="00FD54B6" w:rsidRPr="00271594" w:rsidRDefault="00195189" w:rsidP="00080FD5">
            <w:pPr>
              <w:pStyle w:val="CellBody"/>
              <w:ind w:left="0"/>
              <w:jc w:val="center"/>
              <w:rPr>
                <w:rFonts w:cs="Arial"/>
                <w:noProof w:val="0"/>
                <w:color w:val="333399"/>
                <w:lang w:val="en-GB"/>
              </w:rPr>
            </w:pPr>
            <w:r>
              <w:rPr>
                <w:rFonts w:cs="Arial"/>
                <w:color w:val="333399"/>
                <w:lang w:val="en-GB"/>
              </w:rPr>
              <w:t>18/02/2019</w:t>
            </w:r>
          </w:p>
        </w:tc>
        <w:tc>
          <w:tcPr>
            <w:tcW w:w="4536" w:type="dxa"/>
            <w:tcBorders>
              <w:top w:val="single" w:sz="6" w:space="0" w:color="auto"/>
              <w:left w:val="single" w:sz="6" w:space="0" w:color="auto"/>
              <w:bottom w:val="single" w:sz="6" w:space="0" w:color="auto"/>
              <w:right w:val="single" w:sz="6" w:space="0" w:color="auto"/>
            </w:tcBorders>
          </w:tcPr>
          <w:p w:rsidR="00FD54B6" w:rsidRPr="00271594" w:rsidRDefault="00FD54B6"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0483C" w:rsidRPr="00271594" w:rsidTr="00080FD5">
        <w:tc>
          <w:tcPr>
            <w:tcW w:w="2835" w:type="dxa"/>
            <w:tcBorders>
              <w:top w:val="single" w:sz="6" w:space="0" w:color="auto"/>
              <w:left w:val="single" w:sz="6" w:space="0" w:color="auto"/>
              <w:bottom w:val="single" w:sz="6" w:space="0" w:color="auto"/>
              <w:right w:val="single" w:sz="6" w:space="0" w:color="auto"/>
            </w:tcBorders>
          </w:tcPr>
          <w:p w:rsidR="0000483C" w:rsidRDefault="00195189" w:rsidP="00080FD5">
            <w:pPr>
              <w:pStyle w:val="CellBody"/>
              <w:ind w:left="0"/>
              <w:rPr>
                <w:rFonts w:cs="Arial"/>
                <w:noProof w:val="0"/>
                <w:color w:val="0000FF"/>
              </w:rPr>
            </w:pPr>
            <w:r>
              <w:rPr>
                <w:rFonts w:cs="Arial"/>
                <w:noProof w:val="0"/>
                <w:color w:val="0000FF"/>
              </w:rPr>
              <w:t>Angela Gabriela Sanchez</w:t>
            </w:r>
          </w:p>
          <w:p w:rsidR="0000483C" w:rsidRPr="0000483C" w:rsidRDefault="0000483C" w:rsidP="00080FD5">
            <w:pPr>
              <w:pStyle w:val="CellBody"/>
              <w:ind w:left="0"/>
              <w:rPr>
                <w:rFonts w:cs="Arial"/>
                <w:noProof w:val="0"/>
                <w:color w:val="auto"/>
              </w:rPr>
            </w:pPr>
            <w:r>
              <w:rPr>
                <w:rFonts w:cs="Arial"/>
                <w:noProof w:val="0"/>
                <w:color w:val="auto"/>
              </w:rPr>
              <w:t>Administrador del Proyecto</w:t>
            </w:r>
          </w:p>
        </w:tc>
        <w:tc>
          <w:tcPr>
            <w:tcW w:w="1276" w:type="dxa"/>
            <w:tcBorders>
              <w:top w:val="single" w:sz="6" w:space="0" w:color="auto"/>
              <w:left w:val="single" w:sz="6" w:space="0" w:color="auto"/>
              <w:bottom w:val="single" w:sz="6" w:space="0" w:color="auto"/>
              <w:right w:val="single" w:sz="6" w:space="0" w:color="auto"/>
            </w:tcBorders>
          </w:tcPr>
          <w:p w:rsidR="0000483C" w:rsidRPr="00271594" w:rsidRDefault="00195189" w:rsidP="00E534D6">
            <w:pPr>
              <w:pStyle w:val="CellBody"/>
              <w:ind w:left="0"/>
              <w:jc w:val="center"/>
              <w:rPr>
                <w:rFonts w:cs="Arial"/>
                <w:noProof w:val="0"/>
                <w:color w:val="333399"/>
                <w:lang w:val="en-GB"/>
              </w:rPr>
            </w:pPr>
            <w:r>
              <w:rPr>
                <w:rFonts w:cs="Arial"/>
                <w:color w:val="333399"/>
                <w:lang w:val="en-GB"/>
              </w:rPr>
              <w:t>18</w:t>
            </w:r>
            <w:r w:rsidR="0000483C">
              <w:rPr>
                <w:rFonts w:cs="Arial"/>
                <w:color w:val="333399"/>
                <w:lang w:val="en-GB"/>
              </w:rPr>
              <w:t>/</w:t>
            </w:r>
            <w:r>
              <w:rPr>
                <w:rFonts w:cs="Arial"/>
                <w:color w:val="333399"/>
                <w:lang w:val="en-GB"/>
              </w:rPr>
              <w:t>02</w:t>
            </w:r>
            <w:r w:rsidR="0000483C">
              <w:rPr>
                <w:rFonts w:cs="Arial"/>
                <w:color w:val="333399"/>
                <w:lang w:val="en-GB"/>
              </w:rPr>
              <w:t>/</w:t>
            </w:r>
            <w:r>
              <w:rPr>
                <w:rFonts w:cs="Arial"/>
                <w:color w:val="333399"/>
                <w:lang w:val="en-GB"/>
              </w:rPr>
              <w:t>2019</w:t>
            </w:r>
          </w:p>
        </w:tc>
        <w:tc>
          <w:tcPr>
            <w:tcW w:w="4536" w:type="dxa"/>
            <w:tcBorders>
              <w:top w:val="single" w:sz="6" w:space="0" w:color="auto"/>
              <w:left w:val="single" w:sz="6" w:space="0" w:color="auto"/>
              <w:bottom w:val="single" w:sz="6" w:space="0" w:color="auto"/>
              <w:right w:val="single" w:sz="6" w:space="0" w:color="auto"/>
            </w:tcBorders>
          </w:tcPr>
          <w:p w:rsidR="0000483C" w:rsidRPr="00271594" w:rsidRDefault="00195189" w:rsidP="00080FD5">
            <w:pPr>
              <w:pStyle w:val="CellBody"/>
              <w:ind w:left="0"/>
              <w:jc w:val="center"/>
              <w:rPr>
                <w:rFonts w:cs="Arial"/>
                <w:noProof w:val="0"/>
                <w:color w:val="333399"/>
              </w:rPr>
            </w:pPr>
            <w:r>
              <w:rPr>
                <w:rFonts w:cs="Arial"/>
                <w:noProof w:val="0"/>
                <w:color w:val="333399"/>
              </w:rPr>
              <w:t>a-sanchez@uadec.edu.mx</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Pr="0000483C" w:rsidRDefault="0000191D" w:rsidP="00080FD5">
            <w:pPr>
              <w:pStyle w:val="CellBody"/>
              <w:ind w:left="0"/>
              <w:rPr>
                <w:rFonts w:cs="Arial"/>
                <w:noProof w:val="0"/>
                <w:color w:val="0000FF"/>
              </w:rPr>
            </w:pPr>
            <w:r>
              <w:rPr>
                <w:rFonts w:cs="Arial"/>
                <w:noProof w:val="0"/>
                <w:color w:val="0000FF"/>
              </w:rPr>
              <w:t>Jonathan Ivan Agilar Cedillo</w:t>
            </w:r>
          </w:p>
          <w:p w:rsidR="00087B45" w:rsidRPr="00080FD5" w:rsidRDefault="00087B45" w:rsidP="00080FD5">
            <w:pPr>
              <w:pStyle w:val="CellBody"/>
              <w:ind w:left="0"/>
              <w:rPr>
                <w:rFonts w:cs="Arial"/>
                <w:noProof w:val="0"/>
                <w:color w:val="auto"/>
              </w:rPr>
            </w:pPr>
            <w:r>
              <w:rPr>
                <w:rFonts w:cs="Arial"/>
                <w:noProof w:val="0"/>
                <w:color w:val="auto"/>
              </w:rPr>
              <w:t>Responsable de PPQA</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1E6009" w:rsidP="00E534D6">
            <w:pPr>
              <w:pStyle w:val="CellBody"/>
              <w:ind w:left="0"/>
              <w:jc w:val="center"/>
              <w:rPr>
                <w:rFonts w:cs="Arial"/>
                <w:noProof w:val="0"/>
                <w:color w:val="333399"/>
                <w:lang w:val="en-GB"/>
              </w:rPr>
            </w:pPr>
            <w:r>
              <w:rPr>
                <w:rFonts w:cs="Arial"/>
                <w:color w:val="333399"/>
                <w:lang w:val="en-GB"/>
              </w:rPr>
              <w:t>18</w:t>
            </w:r>
            <w:r w:rsidR="00087B45">
              <w:rPr>
                <w:rFonts w:cs="Arial"/>
                <w:color w:val="333399"/>
                <w:lang w:val="en-GB"/>
              </w:rPr>
              <w:t>/</w:t>
            </w:r>
            <w:r>
              <w:rPr>
                <w:rFonts w:cs="Arial"/>
                <w:color w:val="333399"/>
                <w:lang w:val="en-GB"/>
              </w:rPr>
              <w:t>02</w:t>
            </w:r>
            <w:r w:rsidR="00087B45">
              <w:rPr>
                <w:rFonts w:cs="Arial"/>
                <w:color w:val="333399"/>
                <w:lang w:val="en-GB"/>
              </w:rPr>
              <w:t>/</w:t>
            </w:r>
            <w:r>
              <w:rPr>
                <w:rFonts w:cs="Arial"/>
                <w:color w:val="333399"/>
                <w:lang w:val="en-GB"/>
              </w:rPr>
              <w:t>2019</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0191D" w:rsidP="00080FD5">
            <w:pPr>
              <w:pStyle w:val="CellBody"/>
              <w:ind w:left="0"/>
              <w:jc w:val="center"/>
              <w:rPr>
                <w:rFonts w:cs="Arial"/>
                <w:noProof w:val="0"/>
                <w:color w:val="333399"/>
              </w:rPr>
            </w:pPr>
            <w:r>
              <w:rPr>
                <w:rFonts w:cs="Arial"/>
                <w:noProof w:val="0"/>
                <w:color w:val="333399"/>
              </w:rPr>
              <w:t>Jonathan_aguilar@uadec.edu.mx</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Default="00087B45" w:rsidP="0000483C">
            <w:pPr>
              <w:pStyle w:val="CellBody"/>
              <w:ind w:left="0"/>
              <w:rPr>
                <w:rFonts w:cs="Arial"/>
                <w:noProof w:val="0"/>
                <w:color w:val="0000FF"/>
              </w:rPr>
            </w:pPr>
            <w:r>
              <w:rPr>
                <w:rFonts w:cs="Arial"/>
                <w:noProof w:val="0"/>
                <w:color w:val="0000FF"/>
              </w:rPr>
              <w:t>&lt;Nombre</w:t>
            </w:r>
            <w:r w:rsidRPr="0000483C">
              <w:rPr>
                <w:rFonts w:cs="Arial"/>
                <w:noProof w:val="0"/>
                <w:color w:val="0000FF"/>
              </w:rPr>
              <w:t>&gt;</w:t>
            </w:r>
          </w:p>
          <w:p w:rsidR="00087B45" w:rsidRPr="00080FD5" w:rsidRDefault="00087B45" w:rsidP="00080FD5">
            <w:pPr>
              <w:pStyle w:val="CellBody"/>
              <w:ind w:left="0"/>
              <w:rPr>
                <w:rFonts w:cs="Arial"/>
                <w:noProof w:val="0"/>
                <w:color w:val="auto"/>
              </w:rPr>
            </w:pPr>
            <w:r>
              <w:rPr>
                <w:rFonts w:cs="Arial"/>
                <w:noProof w:val="0"/>
                <w:color w:val="auto"/>
              </w:rPr>
              <w:t>Responsable de CM</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087B45"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87B45"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Default="00087B45" w:rsidP="0000483C">
            <w:pPr>
              <w:pStyle w:val="CellBody"/>
              <w:ind w:left="0"/>
              <w:rPr>
                <w:rFonts w:cs="Arial"/>
                <w:noProof w:val="0"/>
                <w:color w:val="0000FF"/>
              </w:rPr>
            </w:pPr>
            <w:r>
              <w:rPr>
                <w:rFonts w:cs="Arial"/>
                <w:noProof w:val="0"/>
                <w:color w:val="0000FF"/>
              </w:rPr>
              <w:t>&lt;Nombre</w:t>
            </w:r>
            <w:r w:rsidRPr="0000483C">
              <w:rPr>
                <w:rFonts w:cs="Arial"/>
                <w:noProof w:val="0"/>
                <w:color w:val="0000FF"/>
              </w:rPr>
              <w:t>&gt;</w:t>
            </w:r>
          </w:p>
          <w:p w:rsidR="00087B45" w:rsidRPr="00087B45" w:rsidRDefault="00087B45" w:rsidP="0000483C">
            <w:pPr>
              <w:pStyle w:val="CellBody"/>
              <w:ind w:left="0"/>
              <w:rPr>
                <w:rFonts w:cs="Arial"/>
                <w:noProof w:val="0"/>
                <w:color w:val="auto"/>
              </w:rPr>
            </w:pPr>
            <w:r w:rsidRPr="00087B45">
              <w:rPr>
                <w:rFonts w:cs="Arial"/>
                <w:noProof w:val="0"/>
                <w:color w:val="auto"/>
              </w:rPr>
              <w:t>Responsable de MA</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087B45"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87B45"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Default="0000191D" w:rsidP="0000483C">
            <w:pPr>
              <w:pStyle w:val="CellBody"/>
              <w:ind w:left="0"/>
              <w:rPr>
                <w:rFonts w:cs="Arial"/>
                <w:noProof w:val="0"/>
                <w:color w:val="0000FF"/>
              </w:rPr>
            </w:pPr>
            <w:r>
              <w:rPr>
                <w:rFonts w:cs="Arial"/>
                <w:noProof w:val="0"/>
                <w:color w:val="0000FF"/>
              </w:rPr>
              <w:t>Guadalupe Alejandro Pérez Camacho</w:t>
            </w:r>
          </w:p>
          <w:p w:rsidR="00087B45" w:rsidRPr="00087B45" w:rsidRDefault="00087B45" w:rsidP="0000483C">
            <w:pPr>
              <w:pStyle w:val="CellBody"/>
              <w:ind w:left="0"/>
              <w:rPr>
                <w:rFonts w:cs="Arial"/>
                <w:noProof w:val="0"/>
                <w:color w:val="auto"/>
              </w:rPr>
            </w:pPr>
            <w:r w:rsidRPr="00087B45">
              <w:rPr>
                <w:rFonts w:cs="Arial"/>
                <w:noProof w:val="0"/>
                <w:color w:val="auto"/>
              </w:rPr>
              <w:t>Líder de Proyecto</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195189" w:rsidP="00195189">
            <w:pPr>
              <w:pStyle w:val="CellBody"/>
              <w:ind w:left="0"/>
              <w:jc w:val="center"/>
              <w:rPr>
                <w:rFonts w:cs="Arial"/>
                <w:noProof w:val="0"/>
                <w:color w:val="333399"/>
                <w:lang w:val="en-GB"/>
              </w:rPr>
            </w:pPr>
            <w:r>
              <w:rPr>
                <w:rFonts w:cs="Arial"/>
                <w:color w:val="333399"/>
                <w:lang w:val="en-GB"/>
              </w:rPr>
              <w:t>12</w:t>
            </w:r>
            <w:r w:rsidR="00087B45">
              <w:rPr>
                <w:rFonts w:cs="Arial"/>
                <w:color w:val="333399"/>
                <w:lang w:val="en-GB"/>
              </w:rPr>
              <w:t>/</w:t>
            </w:r>
            <w:r>
              <w:rPr>
                <w:rFonts w:cs="Arial"/>
                <w:color w:val="333399"/>
                <w:lang w:val="en-GB"/>
              </w:rPr>
              <w:t>02</w:t>
            </w:r>
            <w:r w:rsidR="00087B45">
              <w:rPr>
                <w:rFonts w:cs="Arial"/>
                <w:color w:val="333399"/>
                <w:lang w:val="en-GB"/>
              </w:rPr>
              <w:t>/</w:t>
            </w:r>
            <w:r>
              <w:rPr>
                <w:rFonts w:cs="Arial"/>
                <w:color w:val="333399"/>
                <w:lang w:val="en-GB"/>
              </w:rPr>
              <w:t>2019</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0191D" w:rsidP="00195189">
            <w:pPr>
              <w:pStyle w:val="CellBody"/>
              <w:ind w:left="0"/>
              <w:jc w:val="center"/>
              <w:rPr>
                <w:rFonts w:cs="Arial"/>
                <w:noProof w:val="0"/>
                <w:color w:val="333399"/>
              </w:rPr>
            </w:pPr>
            <w:r>
              <w:rPr>
                <w:rFonts w:cs="Arial"/>
                <w:noProof w:val="0"/>
                <w:color w:val="333399"/>
              </w:rPr>
              <w:t>g-pere</w:t>
            </w:r>
            <w:r w:rsidR="00195189">
              <w:rPr>
                <w:rFonts w:cs="Arial"/>
                <w:noProof w:val="0"/>
                <w:color w:val="333399"/>
              </w:rPr>
              <w:t>z@uadec.edu.mx</w:t>
            </w:r>
          </w:p>
        </w:tc>
      </w:tr>
    </w:tbl>
    <w:p w:rsidR="00FD54B6" w:rsidRPr="009760E5" w:rsidRDefault="00FD54B6" w:rsidP="009A6470">
      <w:pPr>
        <w:rPr>
          <w:rFonts w:ascii="Calibri" w:hAnsi="Calibri"/>
          <w:sz w:val="18"/>
          <w:szCs w:val="18"/>
          <w:lang w:val="es-ES"/>
        </w:rPr>
      </w:pPr>
    </w:p>
    <w:p w:rsidR="00FD54B6" w:rsidRPr="00B2495E" w:rsidRDefault="00FD54B6" w:rsidP="00F31F95">
      <w:pPr>
        <w:pStyle w:val="Ttulo1"/>
      </w:pPr>
      <w:r w:rsidRPr="00BC4FFF">
        <w:br w:type="page"/>
      </w:r>
      <w:bookmarkStart w:id="9" w:name="_Toc199561145"/>
      <w:bookmarkStart w:id="10" w:name="_Toc199561318"/>
      <w:bookmarkStart w:id="11" w:name="_Toc245459280"/>
      <w:r w:rsidRPr="00B2495E">
        <w:lastRenderedPageBreak/>
        <w:t>Introducción</w:t>
      </w:r>
      <w:bookmarkEnd w:id="9"/>
      <w:bookmarkEnd w:id="10"/>
      <w:r w:rsidRPr="00B2495E">
        <w:t>.</w:t>
      </w:r>
      <w:bookmarkEnd w:id="11"/>
    </w:p>
    <w:p w:rsidR="00FD54B6" w:rsidRDefault="00FD54B6" w:rsidP="00C4271C">
      <w:pPr>
        <w:pStyle w:val="Ttulo2"/>
      </w:pPr>
      <w:bookmarkStart w:id="12" w:name="_Toc199561146"/>
      <w:bookmarkStart w:id="13" w:name="_Toc199561319"/>
      <w:bookmarkStart w:id="14" w:name="_Toc245459281"/>
      <w:r w:rsidRPr="00B2495E">
        <w:t xml:space="preserve">Propósito del </w:t>
      </w:r>
      <w:bookmarkEnd w:id="12"/>
      <w:bookmarkEnd w:id="13"/>
      <w:r>
        <w:t>Documento.</w:t>
      </w:r>
      <w:bookmarkEnd w:id="14"/>
    </w:p>
    <w:p w:rsidR="00FD54B6" w:rsidRDefault="00FD54B6" w:rsidP="005207C9">
      <w:pPr>
        <w:pStyle w:val="Arial"/>
        <w:rPr>
          <w:rFonts w:cs="Arial"/>
          <w:b/>
          <w:kern w:val="32"/>
          <w:sz w:val="28"/>
          <w:szCs w:val="28"/>
        </w:rPr>
      </w:pPr>
      <w:r w:rsidRPr="005E4249">
        <w:t xml:space="preserve">Establecer el plan donde se especifiquen todas las actividades a realizar en el proyecto </w:t>
      </w:r>
      <w:r w:rsidR="00690892" w:rsidRPr="00690892">
        <w:rPr>
          <w:color w:val="000000" w:themeColor="text1"/>
        </w:rPr>
        <w:t>SISTEMA DE REGISTRO Y ACCESO A INFOTECA CAMPUS ARTEAGA SRAICA/V1.0</w:t>
      </w:r>
      <w:r w:rsidR="005E4249" w:rsidRPr="005E4249">
        <w:rPr>
          <w:rFonts w:cs="Arial"/>
        </w:rPr>
        <w:t xml:space="preserve"> </w:t>
      </w:r>
      <w:r w:rsidRPr="005E4249">
        <w:t>así</w:t>
      </w:r>
      <w:r w:rsidRPr="001C1C73">
        <w:t xml:space="preserve"> como los compromisos internos y externos, establecer puntos de control, formas de comunicación tanto como con el equipo de trabajo como con el cliente, ciclo de vida del proyecto, planear los datos de proyecto, estimaciones, identificación de riesgos y planear capacitación necesaria para el proyecto.</w:t>
      </w:r>
      <w:bookmarkStart w:id="15" w:name="_Toc199561149"/>
      <w:bookmarkStart w:id="16" w:name="_Toc199561322"/>
    </w:p>
    <w:p w:rsidR="00FD54B6" w:rsidRPr="00B2495E" w:rsidRDefault="00FD54B6" w:rsidP="00F31F95">
      <w:pPr>
        <w:pStyle w:val="Ttulo1"/>
      </w:pPr>
      <w:bookmarkStart w:id="17" w:name="_Toc245459282"/>
      <w:r w:rsidRPr="00B2495E">
        <w:t>Descripción del Proyecto</w:t>
      </w:r>
      <w:bookmarkEnd w:id="15"/>
      <w:bookmarkEnd w:id="16"/>
      <w:bookmarkEnd w:id="17"/>
    </w:p>
    <w:p w:rsidR="00FD54B6" w:rsidRDefault="00FD54B6" w:rsidP="00C4271C">
      <w:pPr>
        <w:pStyle w:val="Ttulo2"/>
        <w:rPr>
          <w:szCs w:val="18"/>
        </w:rPr>
      </w:pPr>
      <w:bookmarkStart w:id="18" w:name="_Toc245459283"/>
      <w:r>
        <w:rPr>
          <w:szCs w:val="18"/>
        </w:rPr>
        <w:t>Antecedentes.</w:t>
      </w:r>
      <w:bookmarkEnd w:id="18"/>
    </w:p>
    <w:p w:rsidR="001E6F0F" w:rsidRDefault="00732AC5" w:rsidP="001E6F0F">
      <w:pPr>
        <w:ind w:left="720" w:firstLine="720"/>
        <w:jc w:val="both"/>
      </w:pPr>
      <w:r w:rsidRPr="00BF1AAC">
        <w:t>El registro de los usuarios de la Infoteca Campus Arteaga se lleva a cabo de manera escrita en un libro de bitácoras</w:t>
      </w:r>
      <w:r w:rsidR="0090271A">
        <w:t>, después de esto se realiza un conteo manual del registro de usuarios, el primer conteo lo realizan con el tuno matutino en ese sería el primer corte, al terminar esto el segundo corte es para el turno vespertino, al final ambos cortes se llevan a un documento de Excel donde se van a unir ambos para tener un conteo total.</w:t>
      </w:r>
    </w:p>
    <w:p w:rsidR="0090271A" w:rsidRPr="00BF1AAC" w:rsidRDefault="0090271A" w:rsidP="0090271A">
      <w:pPr>
        <w:ind w:left="720"/>
        <w:jc w:val="both"/>
      </w:pPr>
      <w:r>
        <w:t xml:space="preserve">Al realizar el conteo se lleva a cabo la realización del reporte final de manera manual, es decir, con el registro ya mencionado anteriormente lo llevan a un documento ya fijo donde viene cada uno de los usuarios de la Infoteca Campus Arteaga </w:t>
      </w:r>
    </w:p>
    <w:p w:rsidR="00FD54B6" w:rsidRDefault="00FD54B6" w:rsidP="00C4271C">
      <w:pPr>
        <w:pStyle w:val="Ttulo2"/>
        <w:rPr>
          <w:szCs w:val="18"/>
        </w:rPr>
      </w:pPr>
      <w:bookmarkStart w:id="19" w:name="_Toc245459284"/>
      <w:r>
        <w:rPr>
          <w:szCs w:val="18"/>
        </w:rPr>
        <w:t>Necesidades del Negocio.</w:t>
      </w:r>
      <w:bookmarkStart w:id="20" w:name="_Toc199561150"/>
      <w:bookmarkStart w:id="21" w:name="_Toc199561323"/>
      <w:bookmarkEnd w:id="19"/>
    </w:p>
    <w:p w:rsidR="00690892" w:rsidRPr="00690892" w:rsidRDefault="00690892" w:rsidP="00690892">
      <w:pPr>
        <w:ind w:left="794"/>
        <w:rPr>
          <w:lang w:val="es-ES"/>
        </w:rPr>
      </w:pPr>
      <w:r>
        <w:rPr>
          <w:lang w:val="es-ES"/>
        </w:rPr>
        <w:t xml:space="preserve">Facilitar el registro de los usuarios y generar los reportes pertinentes de la Infoteca Campus Arteaga </w:t>
      </w:r>
    </w:p>
    <w:p w:rsidR="00FD54B6" w:rsidRPr="00C4271C" w:rsidRDefault="00FD54B6" w:rsidP="00C4271C">
      <w:pPr>
        <w:pStyle w:val="Ttulo2"/>
      </w:pPr>
      <w:bookmarkStart w:id="22" w:name="_Toc245459285"/>
      <w:r w:rsidRPr="00C4271C">
        <w:t>Propósito del Proyecto.</w:t>
      </w:r>
      <w:bookmarkEnd w:id="22"/>
    </w:p>
    <w:p w:rsidR="00FD54B6" w:rsidRPr="001C1C73" w:rsidRDefault="00FD54B6" w:rsidP="001C1C73">
      <w:pPr>
        <w:pStyle w:val="Ttulo3"/>
      </w:pPr>
      <w:bookmarkStart w:id="23" w:name="_Toc245459286"/>
      <w:bookmarkEnd w:id="20"/>
      <w:bookmarkEnd w:id="21"/>
      <w:r w:rsidRPr="001C1C73">
        <w:t>Metas.</w:t>
      </w:r>
      <w:bookmarkEnd w:id="23"/>
    </w:p>
    <w:p w:rsidR="0090271A" w:rsidRDefault="00E80124" w:rsidP="00D331EB">
      <w:pPr>
        <w:pStyle w:val="parrafo"/>
        <w:ind w:left="1224" w:firstLine="216"/>
        <w:rPr>
          <w:color w:val="000000" w:themeColor="text1"/>
          <w:lang w:val="es-MX"/>
        </w:rPr>
      </w:pPr>
      <w:r>
        <w:rPr>
          <w:color w:val="000000" w:themeColor="text1"/>
          <w:lang w:val="es-MX"/>
        </w:rPr>
        <w:t>1.-</w:t>
      </w:r>
      <w:r w:rsidR="00D331EB">
        <w:rPr>
          <w:color w:val="000000" w:themeColor="text1"/>
          <w:lang w:val="es-MX"/>
        </w:rPr>
        <w:t>A</w:t>
      </w:r>
      <w:r w:rsidR="0090271A">
        <w:rPr>
          <w:color w:val="000000" w:themeColor="text1"/>
          <w:lang w:val="es-MX"/>
        </w:rPr>
        <w:t>utomatizar el registro de entrada de los usuarios y el uso de las llaves de los lockers de la Infoteca Campus Arteaga</w:t>
      </w:r>
    </w:p>
    <w:p w:rsidR="00FD54B6" w:rsidRPr="00405EFD" w:rsidRDefault="00E80124" w:rsidP="001C1C73">
      <w:pPr>
        <w:pStyle w:val="parrafo"/>
        <w:rPr>
          <w:color w:val="000000" w:themeColor="text1"/>
        </w:rPr>
      </w:pPr>
      <w:r>
        <w:rPr>
          <w:color w:val="000000" w:themeColor="text1"/>
          <w:lang w:val="es-MX"/>
        </w:rPr>
        <w:t>2.-</w:t>
      </w:r>
      <w:r w:rsidR="00657401">
        <w:rPr>
          <w:color w:val="000000" w:themeColor="text1"/>
          <w:lang w:val="es-MX"/>
        </w:rPr>
        <w:t>Automatizar el registro de entrada para la generación de reportes</w:t>
      </w:r>
    </w:p>
    <w:p w:rsidR="00FD54B6" w:rsidRDefault="00FD54B6" w:rsidP="001C1C73">
      <w:pPr>
        <w:pStyle w:val="Ttulo3"/>
      </w:pPr>
      <w:bookmarkStart w:id="24" w:name="_Toc245459287"/>
      <w:r>
        <w:t>Objetivos.</w:t>
      </w:r>
      <w:bookmarkEnd w:id="24"/>
    </w:p>
    <w:p w:rsidR="00FD54B6" w:rsidRDefault="00FD54B6" w:rsidP="001C1C73">
      <w:pPr>
        <w:pStyle w:val="parrafo"/>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031"/>
        <w:gridCol w:w="6307"/>
        <w:gridCol w:w="1120"/>
      </w:tblGrid>
      <w:tr w:rsidR="00FD54B6" w:rsidRPr="00093B2A" w:rsidTr="00042191">
        <w:trPr>
          <w:cantSplit/>
          <w:trHeight w:val="301"/>
        </w:trPr>
        <w:tc>
          <w:tcPr>
            <w:tcW w:w="594"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 xml:space="preserve">Objetivo </w:t>
            </w:r>
          </w:p>
        </w:tc>
        <w:tc>
          <w:tcPr>
            <w:tcW w:w="3736" w:type="pct"/>
            <w:shd w:val="clear" w:color="auto" w:fill="003366"/>
            <w:vAlign w:val="center"/>
          </w:tcPr>
          <w:p w:rsidR="00FD54B6" w:rsidRPr="00405EFD" w:rsidRDefault="00FD54B6" w:rsidP="00A10BA6">
            <w:pPr>
              <w:jc w:val="center"/>
              <w:rPr>
                <w:rFonts w:cs="Arial"/>
                <w:b/>
                <w:color w:val="FFFFFF"/>
                <w:szCs w:val="20"/>
                <w:lang w:val="es-ES"/>
              </w:rPr>
            </w:pPr>
            <w:r w:rsidRPr="00405EFD">
              <w:rPr>
                <w:rFonts w:cs="Arial"/>
                <w:b/>
                <w:color w:val="FFFFFF"/>
                <w:szCs w:val="20"/>
                <w:lang w:val="es-ES"/>
              </w:rPr>
              <w:t>Descripción</w:t>
            </w:r>
          </w:p>
        </w:tc>
        <w:tc>
          <w:tcPr>
            <w:tcW w:w="670"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Prioridad</w:t>
            </w:r>
          </w:p>
        </w:tc>
      </w:tr>
      <w:tr w:rsidR="00FD54B6" w:rsidRPr="00093B2A" w:rsidTr="00400B77">
        <w:trPr>
          <w:cantSplit/>
          <w:trHeight w:val="56"/>
        </w:trPr>
        <w:tc>
          <w:tcPr>
            <w:tcW w:w="594" w:type="pct"/>
            <w:vAlign w:val="center"/>
          </w:tcPr>
          <w:p w:rsidR="00FD54B6" w:rsidRPr="001E6F0F" w:rsidRDefault="00405EFD" w:rsidP="00571B9B">
            <w:pPr>
              <w:jc w:val="center"/>
              <w:rPr>
                <w:rFonts w:cs="Arial"/>
                <w:szCs w:val="20"/>
              </w:rPr>
            </w:pPr>
            <w:r>
              <w:rPr>
                <w:rFonts w:cs="Arial"/>
                <w:szCs w:val="20"/>
              </w:rPr>
              <w:t>1</w:t>
            </w:r>
          </w:p>
        </w:tc>
        <w:tc>
          <w:tcPr>
            <w:tcW w:w="3736" w:type="pct"/>
            <w:vAlign w:val="center"/>
          </w:tcPr>
          <w:p w:rsidR="00FD54B6" w:rsidRPr="00405EFD" w:rsidRDefault="0090271A" w:rsidP="00405EFD">
            <w:pPr>
              <w:rPr>
                <w:rFonts w:asciiTheme="minorHAnsi" w:hAnsiTheme="minorHAnsi"/>
                <w:lang w:val="es-ES"/>
              </w:rPr>
            </w:pPr>
            <w:r>
              <w:rPr>
                <w:rFonts w:cs="Arial"/>
                <w:szCs w:val="20"/>
              </w:rPr>
              <w:t>Registro de manera automatizada de la entrada de usuarios a Infoteca Campus Arteaga y el uso de las llaves para lockers</w:t>
            </w:r>
          </w:p>
        </w:tc>
        <w:tc>
          <w:tcPr>
            <w:tcW w:w="670" w:type="pct"/>
            <w:vAlign w:val="center"/>
          </w:tcPr>
          <w:p w:rsidR="00FD54B6" w:rsidRPr="00042191" w:rsidRDefault="0090271A" w:rsidP="00042191">
            <w:pPr>
              <w:jc w:val="center"/>
              <w:rPr>
                <w:rFonts w:cs="Arial"/>
                <w:szCs w:val="20"/>
              </w:rPr>
            </w:pPr>
            <w:r>
              <w:rPr>
                <w:rFonts w:cs="Arial"/>
                <w:szCs w:val="20"/>
              </w:rPr>
              <w:t>ALTA</w:t>
            </w:r>
          </w:p>
        </w:tc>
      </w:tr>
      <w:tr w:rsidR="00FD54B6" w:rsidRPr="00042191" w:rsidTr="00400B77">
        <w:trPr>
          <w:cantSplit/>
          <w:trHeight w:val="56"/>
        </w:trPr>
        <w:tc>
          <w:tcPr>
            <w:tcW w:w="594" w:type="pct"/>
            <w:vAlign w:val="center"/>
          </w:tcPr>
          <w:p w:rsidR="00FD54B6" w:rsidRPr="00042191" w:rsidRDefault="00405EFD" w:rsidP="00571B9B">
            <w:pPr>
              <w:jc w:val="center"/>
              <w:rPr>
                <w:rFonts w:cs="Arial"/>
                <w:szCs w:val="20"/>
              </w:rPr>
            </w:pPr>
            <w:r>
              <w:rPr>
                <w:rFonts w:cs="Arial"/>
                <w:szCs w:val="20"/>
              </w:rPr>
              <w:t>2</w:t>
            </w:r>
          </w:p>
        </w:tc>
        <w:tc>
          <w:tcPr>
            <w:tcW w:w="3736" w:type="pct"/>
            <w:vAlign w:val="center"/>
          </w:tcPr>
          <w:p w:rsidR="00FD54B6" w:rsidRPr="00042191" w:rsidRDefault="00405EFD" w:rsidP="00405EFD">
            <w:pPr>
              <w:rPr>
                <w:rFonts w:cs="Arial"/>
                <w:szCs w:val="20"/>
              </w:rPr>
            </w:pPr>
            <w:r w:rsidRPr="00405EFD">
              <w:rPr>
                <w:rFonts w:cs="Arial"/>
                <w:szCs w:val="20"/>
              </w:rPr>
              <w:t xml:space="preserve">Generar reportes </w:t>
            </w:r>
            <w:r w:rsidR="0090271A">
              <w:rPr>
                <w:rFonts w:cs="Arial"/>
                <w:szCs w:val="20"/>
              </w:rPr>
              <w:t>de manera automatizada</w:t>
            </w:r>
          </w:p>
        </w:tc>
        <w:tc>
          <w:tcPr>
            <w:tcW w:w="670" w:type="pct"/>
            <w:vAlign w:val="center"/>
          </w:tcPr>
          <w:p w:rsidR="00FD54B6" w:rsidRPr="00042191" w:rsidRDefault="0090271A" w:rsidP="00042191">
            <w:pPr>
              <w:jc w:val="center"/>
              <w:rPr>
                <w:rFonts w:cs="Arial"/>
                <w:szCs w:val="20"/>
              </w:rPr>
            </w:pPr>
            <w:r>
              <w:rPr>
                <w:rFonts w:cs="Arial"/>
                <w:szCs w:val="20"/>
              </w:rPr>
              <w:t>ALTA</w:t>
            </w:r>
          </w:p>
        </w:tc>
      </w:tr>
    </w:tbl>
    <w:p w:rsidR="00FD54B6" w:rsidRDefault="00FD54B6" w:rsidP="00C4271C">
      <w:pPr>
        <w:pStyle w:val="Ttulo2"/>
      </w:pPr>
      <w:bookmarkStart w:id="25" w:name="_Toc245459288"/>
      <w:bookmarkStart w:id="26" w:name="_Toc199561151"/>
      <w:bookmarkStart w:id="27" w:name="_Toc199561324"/>
      <w:r w:rsidRPr="00042191">
        <w:t xml:space="preserve">Alcance </w:t>
      </w:r>
      <w:r>
        <w:t>del Proyecto.</w:t>
      </w:r>
      <w:bookmarkEnd w:id="25"/>
    </w:p>
    <w:p w:rsidR="00FD54B6" w:rsidRDefault="00FD54B6" w:rsidP="001C1C73">
      <w:pPr>
        <w:pStyle w:val="Ttulo3"/>
      </w:pPr>
      <w:bookmarkStart w:id="28" w:name="_Toc245459289"/>
      <w:r>
        <w:t>Incluido</w:t>
      </w:r>
      <w:bookmarkEnd w:id="28"/>
    </w:p>
    <w:p w:rsidR="00FD54B6" w:rsidRPr="008E4AD2" w:rsidRDefault="00FD54B6" w:rsidP="001C1C73">
      <w:pPr>
        <w:pStyle w:val="parrafo"/>
        <w:rPr>
          <w:color w:val="auto"/>
        </w:rPr>
      </w:pPr>
      <w:r w:rsidRPr="008E4AD2">
        <w:rPr>
          <w:color w:val="auto"/>
        </w:rPr>
        <w:t>Los entregables de este proyecto están listados en detalle en el pl</w:t>
      </w:r>
      <w:r w:rsidR="004607CA">
        <w:rPr>
          <w:color w:val="auto"/>
        </w:rPr>
        <w:t xml:space="preserve">an de entregas </w:t>
      </w:r>
      <w:r w:rsidR="00E62BF7">
        <w:rPr>
          <w:color w:val="auto"/>
        </w:rPr>
        <w:t>en el capítulo 5</w:t>
      </w:r>
      <w:r>
        <w:rPr>
          <w:color w:val="auto"/>
        </w:rPr>
        <w:t>.2</w:t>
      </w:r>
      <w:r w:rsidRPr="008E4AD2">
        <w:rPr>
          <w:color w:val="auto"/>
        </w:rPr>
        <w:t>.</w:t>
      </w:r>
    </w:p>
    <w:p w:rsidR="00FD54B6" w:rsidRDefault="00FD54B6" w:rsidP="001C1C73">
      <w:pPr>
        <w:pStyle w:val="Ttulo3"/>
      </w:pPr>
      <w:bookmarkStart w:id="29" w:name="_Toc245459290"/>
      <w:r>
        <w:t>Excluido</w:t>
      </w:r>
      <w:bookmarkEnd w:id="29"/>
    </w:p>
    <w:p w:rsidR="00FD54B6" w:rsidRDefault="00FD54B6" w:rsidP="004E4AA5">
      <w:pPr>
        <w:pStyle w:val="parrafo"/>
        <w:rPr>
          <w:color w:val="auto"/>
        </w:rPr>
      </w:pPr>
      <w:r>
        <w:rPr>
          <w:color w:val="auto"/>
        </w:rPr>
        <w:lastRenderedPageBreak/>
        <w:t>El proyecto no incluy</w:t>
      </w:r>
      <w:bookmarkEnd w:id="26"/>
      <w:bookmarkEnd w:id="27"/>
      <w:r w:rsidR="004E4AA5">
        <w:rPr>
          <w:color w:val="auto"/>
        </w:rPr>
        <w:t>e en esta fase:</w:t>
      </w:r>
    </w:p>
    <w:p w:rsidR="00F51811" w:rsidRDefault="00657401" w:rsidP="00657401">
      <w:pPr>
        <w:pStyle w:val="parrafo"/>
        <w:numPr>
          <w:ilvl w:val="0"/>
          <w:numId w:val="34"/>
        </w:numPr>
        <w:rPr>
          <w:color w:val="auto"/>
        </w:rPr>
      </w:pPr>
      <w:r>
        <w:rPr>
          <w:color w:val="auto"/>
        </w:rPr>
        <w:t>Desarrollar un módulo que realice el registro de visitantes al Campus Arteaga por medio de credenciales.</w:t>
      </w:r>
    </w:p>
    <w:p w:rsidR="00657401" w:rsidRPr="00657401" w:rsidRDefault="00657401" w:rsidP="00657401">
      <w:pPr>
        <w:pStyle w:val="parrafo"/>
        <w:numPr>
          <w:ilvl w:val="0"/>
          <w:numId w:val="34"/>
        </w:numPr>
        <w:rPr>
          <w:color w:val="auto"/>
        </w:rPr>
      </w:pPr>
      <w:r>
        <w:rPr>
          <w:color w:val="auto"/>
        </w:rPr>
        <w:t>Desarrollar un modulo de reportes del registro de visitantes de la Infoteca</w:t>
      </w:r>
    </w:p>
    <w:p w:rsidR="00F51811" w:rsidRDefault="00F51811" w:rsidP="00F51811">
      <w:pPr>
        <w:pStyle w:val="parrafo"/>
      </w:pPr>
    </w:p>
    <w:p w:rsidR="00F51811" w:rsidRDefault="00F51811" w:rsidP="00F51811">
      <w:pPr>
        <w:pStyle w:val="Ttulo2"/>
      </w:pPr>
      <w:bookmarkStart w:id="30" w:name="_Toc245459291"/>
      <w:r>
        <w:t>Estructura Organizacional.</w:t>
      </w:r>
      <w:bookmarkEnd w:id="30"/>
    </w:p>
    <w:p w:rsidR="00FD54B6" w:rsidRDefault="00D8201C" w:rsidP="00E649E0">
      <w:pPr>
        <w:rPr>
          <w:lang w:val="es-ES"/>
        </w:rPr>
      </w:pPr>
      <w:r>
        <w:rPr>
          <w:noProof/>
          <w:lang w:val="es-ES" w:eastAsia="es-ES"/>
        </w:rPr>
        <w:drawing>
          <wp:inline distT="0" distB="0" distL="0" distR="0">
            <wp:extent cx="5857875" cy="2790825"/>
            <wp:effectExtent l="0" t="0" r="0" b="0"/>
            <wp:docPr id="2"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D54B6" w:rsidRPr="00E649E0" w:rsidRDefault="00FD54B6" w:rsidP="00E649E0">
      <w:pPr>
        <w:rPr>
          <w:lang w:val="es-ES"/>
        </w:rPr>
      </w:pPr>
    </w:p>
    <w:p w:rsidR="00FD54B6" w:rsidRDefault="00FD54B6" w:rsidP="00C4271C">
      <w:pPr>
        <w:pStyle w:val="Ttulo2"/>
      </w:pPr>
      <w:bookmarkStart w:id="31" w:name="_Toc245459292"/>
      <w:r>
        <w:t>Roles y Responsabilidades.</w:t>
      </w:r>
      <w:bookmarkEnd w:id="31"/>
    </w:p>
    <w:p w:rsidR="00FD54B6" w:rsidRPr="009760E5" w:rsidRDefault="00FD54B6" w:rsidP="00F31F95">
      <w:pPr>
        <w:rPr>
          <w:rFonts w:ascii="Calibri" w:hAnsi="Calibri"/>
          <w:sz w:val="18"/>
          <w:szCs w:val="18"/>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36"/>
        <w:gridCol w:w="6494"/>
      </w:tblGrid>
      <w:tr w:rsidR="00FD54B6" w:rsidRPr="00583B29" w:rsidTr="00AE595C">
        <w:trPr>
          <w:cantSplit/>
          <w:trHeight w:val="301"/>
        </w:trPr>
        <w:tc>
          <w:tcPr>
            <w:tcW w:w="1148" w:type="pct"/>
            <w:shd w:val="clear" w:color="auto" w:fill="003366"/>
            <w:vAlign w:val="center"/>
          </w:tcPr>
          <w:p w:rsidR="00FD54B6" w:rsidRPr="00583B29" w:rsidRDefault="00FD54B6" w:rsidP="00796482">
            <w:pPr>
              <w:jc w:val="center"/>
              <w:rPr>
                <w:rFonts w:cs="Arial"/>
                <w:b/>
                <w:color w:val="FFFFFF"/>
                <w:szCs w:val="20"/>
                <w:lang w:val="es-ES"/>
              </w:rPr>
            </w:pPr>
            <w:r w:rsidRPr="00583B29">
              <w:rPr>
                <w:rFonts w:cs="Arial"/>
                <w:b/>
                <w:color w:val="FFFFFF"/>
                <w:szCs w:val="20"/>
                <w:lang w:val="es-ES"/>
              </w:rPr>
              <w:t>Rol</w:t>
            </w:r>
          </w:p>
        </w:tc>
        <w:tc>
          <w:tcPr>
            <w:tcW w:w="3852" w:type="pct"/>
            <w:shd w:val="clear" w:color="auto" w:fill="003366"/>
            <w:vAlign w:val="center"/>
          </w:tcPr>
          <w:p w:rsidR="00FD54B6" w:rsidRPr="00583B29" w:rsidRDefault="00FD54B6" w:rsidP="00796482">
            <w:pPr>
              <w:jc w:val="center"/>
              <w:rPr>
                <w:rFonts w:cs="Arial"/>
                <w:b/>
                <w:color w:val="FFFFFF"/>
                <w:szCs w:val="20"/>
                <w:lang w:val="es-ES"/>
              </w:rPr>
            </w:pPr>
            <w:r w:rsidRPr="00583B29">
              <w:rPr>
                <w:rFonts w:cs="Arial"/>
                <w:b/>
                <w:color w:val="FFFFFF"/>
                <w:szCs w:val="20"/>
                <w:lang w:val="es-ES"/>
              </w:rPr>
              <w:t>Responsabilidad</w:t>
            </w:r>
          </w:p>
        </w:tc>
      </w:tr>
      <w:tr w:rsidR="00FD54B6" w:rsidRPr="00583B29" w:rsidTr="00AE595C">
        <w:trPr>
          <w:cantSplit/>
          <w:trHeight w:val="301"/>
        </w:trPr>
        <w:tc>
          <w:tcPr>
            <w:tcW w:w="1148" w:type="pct"/>
            <w:vAlign w:val="center"/>
          </w:tcPr>
          <w:p w:rsidR="00FD54B6" w:rsidRPr="00583B29" w:rsidRDefault="00AC36C3" w:rsidP="00796482">
            <w:pPr>
              <w:rPr>
                <w:rFonts w:cs="Arial"/>
                <w:szCs w:val="20"/>
              </w:rPr>
            </w:pPr>
            <w:r>
              <w:rPr>
                <w:rFonts w:cs="Arial"/>
                <w:szCs w:val="20"/>
              </w:rPr>
              <w:t>Administrador del Proyecto</w:t>
            </w:r>
          </w:p>
        </w:tc>
        <w:tc>
          <w:tcPr>
            <w:tcW w:w="3852" w:type="pct"/>
            <w:vAlign w:val="center"/>
          </w:tcPr>
          <w:p w:rsidR="00FD54B6" w:rsidRPr="00583B29" w:rsidRDefault="00FD54B6" w:rsidP="00583B29">
            <w:pPr>
              <w:pStyle w:val="Arial"/>
              <w:ind w:left="28" w:firstLine="0"/>
            </w:pPr>
            <w:r w:rsidRPr="00583B29">
              <w:rPr>
                <w:rStyle w:val="NormalArialChar"/>
                <w:rFonts w:ascii="Arial" w:hAnsi="Arial" w:cs="Times New Roman"/>
                <w:sz w:val="20"/>
                <w:szCs w:val="20"/>
                <w:lang w:val="es-ES"/>
              </w:rPr>
              <w:t>Administra y planea las actividades del proyecto desde el inicio, ejecución, monitoreo y cierre del proyecto. Además de realizar las estimaciones del proyecto</w:t>
            </w:r>
            <w:r w:rsidRPr="00583B29">
              <w:t>.</w:t>
            </w:r>
          </w:p>
        </w:tc>
      </w:tr>
      <w:tr w:rsidR="00FD54B6" w:rsidRPr="00583B29" w:rsidTr="00AE595C">
        <w:trPr>
          <w:cantSplit/>
          <w:trHeight w:val="301"/>
        </w:trPr>
        <w:tc>
          <w:tcPr>
            <w:tcW w:w="1148" w:type="pct"/>
            <w:vAlign w:val="center"/>
          </w:tcPr>
          <w:p w:rsidR="00FD54B6" w:rsidRPr="00583B29" w:rsidRDefault="00FD54B6" w:rsidP="00AE595C">
            <w:pPr>
              <w:rPr>
                <w:rFonts w:cs="Arial"/>
                <w:szCs w:val="20"/>
              </w:rPr>
            </w:pPr>
            <w:r w:rsidRPr="00583B29">
              <w:rPr>
                <w:rFonts w:cs="Arial"/>
                <w:szCs w:val="20"/>
              </w:rPr>
              <w:t xml:space="preserve">Comité </w:t>
            </w:r>
            <w:r>
              <w:rPr>
                <w:rFonts w:cs="Arial"/>
                <w:szCs w:val="20"/>
              </w:rPr>
              <w:t>Ejecutivo</w:t>
            </w:r>
          </w:p>
        </w:tc>
        <w:tc>
          <w:tcPr>
            <w:tcW w:w="3852" w:type="pct"/>
            <w:vAlign w:val="center"/>
          </w:tcPr>
          <w:p w:rsidR="00FD54B6" w:rsidRPr="00583B29" w:rsidRDefault="00FD54B6" w:rsidP="00583B29">
            <w:pPr>
              <w:pStyle w:val="Arial"/>
              <w:ind w:left="28" w:firstLine="0"/>
            </w:pPr>
            <w:r w:rsidRPr="00583B29">
              <w:t xml:space="preserve">Controlar la ejecución del proyecto y revisar los avances. Tomar las decisiones técnicas sobre la ejecución del proyecto. Revisar y autorizar las solicitudes de cambios. </w:t>
            </w:r>
          </w:p>
        </w:tc>
      </w:tr>
      <w:tr w:rsidR="00FD54B6" w:rsidRPr="00583B29" w:rsidTr="00AE595C">
        <w:trPr>
          <w:cantSplit/>
          <w:trHeight w:val="301"/>
        </w:trPr>
        <w:tc>
          <w:tcPr>
            <w:tcW w:w="1148" w:type="pct"/>
            <w:vAlign w:val="center"/>
          </w:tcPr>
          <w:p w:rsidR="00FD54B6" w:rsidRPr="00583B29" w:rsidRDefault="00FD54B6" w:rsidP="00796482">
            <w:pPr>
              <w:rPr>
                <w:rFonts w:cs="Arial"/>
                <w:szCs w:val="20"/>
              </w:rPr>
            </w:pPr>
            <w:r w:rsidRPr="00583B29">
              <w:rPr>
                <w:rFonts w:cs="Arial"/>
                <w:szCs w:val="20"/>
              </w:rPr>
              <w:t>Equipo de Trabajo</w:t>
            </w:r>
          </w:p>
        </w:tc>
        <w:tc>
          <w:tcPr>
            <w:tcW w:w="3852" w:type="pct"/>
            <w:vAlign w:val="center"/>
          </w:tcPr>
          <w:p w:rsidR="00FD54B6" w:rsidRPr="00583B29" w:rsidRDefault="00FD54B6" w:rsidP="00583B29">
            <w:pPr>
              <w:pStyle w:val="Arial"/>
              <w:ind w:left="28" w:firstLine="0"/>
            </w:pPr>
            <w:r w:rsidRPr="00583B29">
              <w:t>Personas integrantes del proyecto, que ejecutan de una manera u otra las actividades del mismo.</w:t>
            </w:r>
          </w:p>
        </w:tc>
      </w:tr>
      <w:tr w:rsidR="00FD54B6" w:rsidRPr="00583B29" w:rsidTr="00AE595C">
        <w:trPr>
          <w:cantSplit/>
          <w:trHeight w:val="301"/>
        </w:trPr>
        <w:tc>
          <w:tcPr>
            <w:tcW w:w="1148" w:type="pct"/>
            <w:vAlign w:val="center"/>
          </w:tcPr>
          <w:p w:rsidR="00FD54B6" w:rsidRPr="00583B29" w:rsidRDefault="003628E6" w:rsidP="00796482">
            <w:pPr>
              <w:rPr>
                <w:rFonts w:cs="Arial"/>
                <w:szCs w:val="20"/>
              </w:rPr>
            </w:pPr>
            <w:r>
              <w:rPr>
                <w:rFonts w:cs="Arial"/>
                <w:szCs w:val="20"/>
              </w:rPr>
              <w:t xml:space="preserve">Alta </w:t>
            </w:r>
            <w:r w:rsidR="00FD54B6" w:rsidRPr="00583B29">
              <w:rPr>
                <w:rFonts w:cs="Arial"/>
                <w:szCs w:val="20"/>
              </w:rPr>
              <w:t>Gerencia</w:t>
            </w:r>
          </w:p>
        </w:tc>
        <w:tc>
          <w:tcPr>
            <w:tcW w:w="3852" w:type="pct"/>
            <w:vAlign w:val="center"/>
          </w:tcPr>
          <w:p w:rsidR="00FD54B6" w:rsidRPr="00583B29" w:rsidRDefault="00FD54B6" w:rsidP="00583B29">
            <w:pPr>
              <w:pStyle w:val="Arial"/>
              <w:ind w:left="28" w:firstLine="0"/>
              <w:rPr>
                <w:color w:val="333399"/>
              </w:rPr>
            </w:pPr>
            <w:r w:rsidRPr="00583B29">
              <w:t>Encargado de realizar el análisis inicial del proyecto asignar recursos y dar seguimiento necesario desde su nivel.</w:t>
            </w:r>
          </w:p>
        </w:tc>
      </w:tr>
      <w:tr w:rsidR="00FD54B6" w:rsidRPr="00583B29" w:rsidTr="00AE595C">
        <w:trPr>
          <w:cantSplit/>
          <w:trHeight w:val="301"/>
        </w:trPr>
        <w:tc>
          <w:tcPr>
            <w:tcW w:w="1148" w:type="pct"/>
            <w:vAlign w:val="center"/>
          </w:tcPr>
          <w:p w:rsidR="00FD54B6" w:rsidRPr="00583B29" w:rsidRDefault="00FD54B6" w:rsidP="00796482">
            <w:pPr>
              <w:rPr>
                <w:rFonts w:cs="Arial"/>
                <w:szCs w:val="20"/>
              </w:rPr>
            </w:pPr>
            <w:r w:rsidRPr="00583B29">
              <w:rPr>
                <w:rFonts w:cs="Arial"/>
                <w:szCs w:val="20"/>
              </w:rPr>
              <w:t>Cliente</w:t>
            </w:r>
          </w:p>
        </w:tc>
        <w:tc>
          <w:tcPr>
            <w:tcW w:w="3852" w:type="pct"/>
            <w:vAlign w:val="center"/>
          </w:tcPr>
          <w:p w:rsidR="00FD54B6" w:rsidRPr="00583B29" w:rsidRDefault="00FD54B6" w:rsidP="00583B29">
            <w:pPr>
              <w:pStyle w:val="Arial"/>
              <w:ind w:left="28" w:firstLine="0"/>
              <w:rPr>
                <w:color w:val="333399"/>
              </w:rPr>
            </w:pPr>
            <w:r w:rsidRPr="00583B29">
              <w:t xml:space="preserve">Responsable de autorizar </w:t>
            </w:r>
            <w:smartTag w:uri="urn:schemas-microsoft-com:office:smarttags" w:element="PersonName">
              <w:smartTagPr>
                <w:attr w:name="ProductID" w:val="la Especificación"/>
              </w:smartTagPr>
              <w:r w:rsidRPr="00583B29">
                <w:t>la Especificación</w:t>
              </w:r>
            </w:smartTag>
            <w:r w:rsidRPr="00583B29">
              <w:t xml:space="preserve"> del Proyecto y de participar en las actividades del proyecto</w:t>
            </w:r>
          </w:p>
        </w:tc>
      </w:tr>
    </w:tbl>
    <w:p w:rsidR="00657401" w:rsidRDefault="00657401" w:rsidP="00657401">
      <w:pPr>
        <w:pStyle w:val="Ttulo2"/>
        <w:numPr>
          <w:ilvl w:val="0"/>
          <w:numId w:val="0"/>
        </w:numPr>
        <w:ind w:left="794"/>
      </w:pPr>
      <w:bookmarkStart w:id="32" w:name="_Toc245459293"/>
    </w:p>
    <w:p w:rsidR="00657401" w:rsidRPr="00657401" w:rsidRDefault="00657401" w:rsidP="00657401">
      <w:pPr>
        <w:rPr>
          <w:lang w:val="es-ES"/>
        </w:rPr>
      </w:pPr>
    </w:p>
    <w:p w:rsidR="00657401" w:rsidRDefault="00657401" w:rsidP="00657401">
      <w:pPr>
        <w:rPr>
          <w:lang w:val="es-ES"/>
        </w:rPr>
      </w:pPr>
    </w:p>
    <w:p w:rsidR="00657401" w:rsidRDefault="00657401" w:rsidP="00657401">
      <w:pPr>
        <w:rPr>
          <w:lang w:val="es-ES"/>
        </w:rPr>
      </w:pPr>
    </w:p>
    <w:p w:rsidR="00657401" w:rsidRDefault="00657401" w:rsidP="00657401">
      <w:pPr>
        <w:rPr>
          <w:lang w:val="es-ES"/>
        </w:rPr>
      </w:pPr>
    </w:p>
    <w:p w:rsidR="00657401" w:rsidRDefault="00657401" w:rsidP="00657401">
      <w:pPr>
        <w:rPr>
          <w:lang w:val="es-ES"/>
        </w:rPr>
      </w:pPr>
    </w:p>
    <w:p w:rsidR="00657401" w:rsidRDefault="00657401" w:rsidP="00657401">
      <w:pPr>
        <w:rPr>
          <w:lang w:val="es-ES"/>
        </w:rPr>
      </w:pPr>
    </w:p>
    <w:p w:rsidR="00657401" w:rsidRDefault="00657401" w:rsidP="00657401">
      <w:pPr>
        <w:rPr>
          <w:lang w:val="es-ES"/>
        </w:rPr>
      </w:pPr>
    </w:p>
    <w:p w:rsidR="00657401" w:rsidRPr="00657401" w:rsidRDefault="00657401" w:rsidP="00657401">
      <w:pPr>
        <w:rPr>
          <w:lang w:val="es-ES"/>
        </w:rPr>
      </w:pPr>
    </w:p>
    <w:p w:rsidR="00FD54B6" w:rsidRDefault="00FD54B6" w:rsidP="00D12EF8">
      <w:pPr>
        <w:pStyle w:val="Ttulo2"/>
      </w:pPr>
      <w:r>
        <w:t>Comité Ejecutivo.</w:t>
      </w:r>
      <w:bookmarkEnd w:id="32"/>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3"/>
        <w:gridCol w:w="1701"/>
        <w:gridCol w:w="1701"/>
        <w:gridCol w:w="2664"/>
      </w:tblGrid>
      <w:tr w:rsidR="00FD54B6" w:rsidRPr="00F66448" w:rsidTr="00405EFD">
        <w:trPr>
          <w:jc w:val="right"/>
        </w:trPr>
        <w:tc>
          <w:tcPr>
            <w:tcW w:w="2693" w:type="dxa"/>
            <w:shd w:val="clear" w:color="auto" w:fill="002060"/>
            <w:tcMar>
              <w:top w:w="28" w:type="dxa"/>
              <w:bottom w:w="28" w:type="dxa"/>
            </w:tcMar>
            <w:vAlign w:val="center"/>
          </w:tcPr>
          <w:p w:rsidR="00FD54B6" w:rsidRPr="00F66448" w:rsidRDefault="00FD54B6" w:rsidP="00EF441B">
            <w:pPr>
              <w:jc w:val="center"/>
              <w:rPr>
                <w:rFonts w:cs="Arial"/>
                <w:b/>
                <w:color w:val="FFFFFF"/>
                <w:szCs w:val="20"/>
              </w:rPr>
            </w:pPr>
            <w:r>
              <w:rPr>
                <w:rFonts w:cs="Arial"/>
                <w:b/>
                <w:color w:val="FFFFFF"/>
                <w:szCs w:val="20"/>
              </w:rPr>
              <w:t>Nombre</w:t>
            </w:r>
          </w:p>
        </w:tc>
        <w:tc>
          <w:tcPr>
            <w:tcW w:w="1701" w:type="dxa"/>
            <w:shd w:val="clear" w:color="auto" w:fill="002060"/>
            <w:tcMar>
              <w:top w:w="28" w:type="dxa"/>
              <w:bottom w:w="28" w:type="dxa"/>
            </w:tcMar>
            <w:vAlign w:val="center"/>
          </w:tcPr>
          <w:p w:rsidR="00FD54B6" w:rsidRPr="00F66448" w:rsidRDefault="00FD54B6" w:rsidP="00EF441B">
            <w:pPr>
              <w:jc w:val="center"/>
              <w:rPr>
                <w:rFonts w:cs="Arial"/>
                <w:b/>
                <w:color w:val="FFFFFF"/>
                <w:szCs w:val="20"/>
              </w:rPr>
            </w:pPr>
            <w:r>
              <w:rPr>
                <w:rFonts w:cs="Arial"/>
                <w:b/>
                <w:color w:val="FFFFFF"/>
                <w:szCs w:val="20"/>
              </w:rPr>
              <w:t>Rol</w:t>
            </w:r>
          </w:p>
        </w:tc>
        <w:tc>
          <w:tcPr>
            <w:tcW w:w="1701" w:type="dxa"/>
            <w:shd w:val="clear" w:color="auto" w:fill="002060"/>
            <w:tcMar>
              <w:top w:w="28" w:type="dxa"/>
              <w:bottom w:w="28" w:type="dxa"/>
            </w:tcMar>
            <w:vAlign w:val="center"/>
          </w:tcPr>
          <w:p w:rsidR="00FD54B6" w:rsidRPr="00F66448" w:rsidRDefault="00FD54B6" w:rsidP="00EF441B">
            <w:pPr>
              <w:jc w:val="center"/>
              <w:rPr>
                <w:rFonts w:cs="Arial"/>
                <w:b/>
                <w:color w:val="FFFFFF"/>
                <w:szCs w:val="20"/>
              </w:rPr>
            </w:pPr>
            <w:r>
              <w:rPr>
                <w:rFonts w:cs="Arial"/>
                <w:b/>
                <w:color w:val="FFFFFF"/>
                <w:szCs w:val="20"/>
              </w:rPr>
              <w:t>Departamento</w:t>
            </w:r>
          </w:p>
        </w:tc>
        <w:tc>
          <w:tcPr>
            <w:tcW w:w="2664" w:type="dxa"/>
            <w:shd w:val="clear" w:color="auto" w:fill="002060"/>
            <w:tcMar>
              <w:top w:w="28" w:type="dxa"/>
              <w:bottom w:w="28" w:type="dxa"/>
            </w:tcMar>
            <w:vAlign w:val="center"/>
          </w:tcPr>
          <w:p w:rsidR="00FD54B6" w:rsidRPr="00F66448" w:rsidRDefault="00FD54B6" w:rsidP="00EF441B">
            <w:pPr>
              <w:jc w:val="center"/>
              <w:rPr>
                <w:rFonts w:cs="Arial"/>
                <w:b/>
                <w:color w:val="FFFFFF"/>
                <w:szCs w:val="20"/>
              </w:rPr>
            </w:pPr>
            <w:r>
              <w:rPr>
                <w:rFonts w:cs="Arial"/>
                <w:b/>
                <w:color w:val="FFFFFF"/>
                <w:szCs w:val="20"/>
              </w:rPr>
              <w:t>Contacto</w:t>
            </w:r>
          </w:p>
        </w:tc>
      </w:tr>
      <w:tr w:rsidR="00FD54B6" w:rsidRPr="00F66448" w:rsidTr="00405EFD">
        <w:trPr>
          <w:jc w:val="right"/>
        </w:trPr>
        <w:tc>
          <w:tcPr>
            <w:tcW w:w="2693" w:type="dxa"/>
            <w:tcMar>
              <w:top w:w="28" w:type="dxa"/>
              <w:bottom w:w="28" w:type="dxa"/>
            </w:tcMar>
            <w:vAlign w:val="center"/>
          </w:tcPr>
          <w:p w:rsidR="00FD54B6" w:rsidRPr="00E80124" w:rsidRDefault="00405EFD" w:rsidP="00EF441B">
            <w:pPr>
              <w:rPr>
                <w:rFonts w:cs="Arial"/>
                <w:szCs w:val="20"/>
              </w:rPr>
            </w:pPr>
            <w:r w:rsidRPr="00E80124">
              <w:rPr>
                <w:rFonts w:cs="Arial"/>
                <w:szCs w:val="20"/>
              </w:rPr>
              <w:t>Angela Gabriela Sanchez</w:t>
            </w:r>
          </w:p>
        </w:tc>
        <w:tc>
          <w:tcPr>
            <w:tcW w:w="1701" w:type="dxa"/>
            <w:tcMar>
              <w:top w:w="28" w:type="dxa"/>
              <w:bottom w:w="28" w:type="dxa"/>
            </w:tcMar>
            <w:vAlign w:val="center"/>
          </w:tcPr>
          <w:p w:rsidR="00FD54B6" w:rsidRPr="00E80124" w:rsidRDefault="005A367B" w:rsidP="00EF441B">
            <w:pPr>
              <w:rPr>
                <w:rFonts w:cs="Arial"/>
                <w:szCs w:val="20"/>
              </w:rPr>
            </w:pPr>
            <w:r w:rsidRPr="00E80124">
              <w:rPr>
                <w:rFonts w:cs="Arial"/>
                <w:szCs w:val="20"/>
              </w:rPr>
              <w:t>Administrador del Proyecto</w:t>
            </w:r>
          </w:p>
        </w:tc>
        <w:tc>
          <w:tcPr>
            <w:tcW w:w="1701" w:type="dxa"/>
            <w:tcMar>
              <w:top w:w="28" w:type="dxa"/>
              <w:bottom w:w="28" w:type="dxa"/>
            </w:tcMar>
            <w:vAlign w:val="center"/>
          </w:tcPr>
          <w:p w:rsidR="00FD54B6" w:rsidRPr="00E80124" w:rsidRDefault="002E7023" w:rsidP="00EF441B">
            <w:pPr>
              <w:rPr>
                <w:rFonts w:cs="Arial"/>
                <w:szCs w:val="20"/>
              </w:rPr>
            </w:pPr>
            <w:r w:rsidRPr="00E80124">
              <w:rPr>
                <w:rFonts w:cs="Arial"/>
                <w:szCs w:val="20"/>
              </w:rPr>
              <w:t>Administración</w:t>
            </w:r>
          </w:p>
        </w:tc>
        <w:tc>
          <w:tcPr>
            <w:tcW w:w="2664" w:type="dxa"/>
            <w:tcMar>
              <w:top w:w="28" w:type="dxa"/>
              <w:bottom w:w="28" w:type="dxa"/>
            </w:tcMar>
            <w:vAlign w:val="center"/>
          </w:tcPr>
          <w:p w:rsidR="002E7023" w:rsidRPr="00E80124" w:rsidRDefault="002E7023" w:rsidP="00EF441B">
            <w:pPr>
              <w:rPr>
                <w:rFonts w:cs="Arial"/>
                <w:szCs w:val="20"/>
              </w:rPr>
            </w:pPr>
            <w:r w:rsidRPr="00E80124">
              <w:rPr>
                <w:rFonts w:cs="Arial"/>
                <w:szCs w:val="20"/>
              </w:rPr>
              <w:t xml:space="preserve">Cel. </w:t>
            </w:r>
            <w:r w:rsidR="00405EFD" w:rsidRPr="00E80124">
              <w:rPr>
                <w:rFonts w:cs="Arial"/>
                <w:szCs w:val="20"/>
              </w:rPr>
              <w:t>8442215614</w:t>
            </w:r>
          </w:p>
          <w:p w:rsidR="002E7023" w:rsidRPr="00E80124" w:rsidRDefault="00405EFD" w:rsidP="00EF441B">
            <w:pPr>
              <w:rPr>
                <w:rFonts w:cs="Arial"/>
                <w:szCs w:val="20"/>
              </w:rPr>
            </w:pPr>
            <w:r w:rsidRPr="00E80124">
              <w:rPr>
                <w:rFonts w:cs="Arial"/>
                <w:szCs w:val="20"/>
              </w:rPr>
              <w:t>a-sanchez@uadec.edu.mx</w:t>
            </w:r>
          </w:p>
        </w:tc>
      </w:tr>
      <w:tr w:rsidR="005A367B" w:rsidRPr="00F66448" w:rsidTr="00405EFD">
        <w:trPr>
          <w:jc w:val="right"/>
        </w:trPr>
        <w:tc>
          <w:tcPr>
            <w:tcW w:w="2693" w:type="dxa"/>
            <w:tcMar>
              <w:top w:w="28" w:type="dxa"/>
              <w:bottom w:w="28" w:type="dxa"/>
            </w:tcMar>
            <w:vAlign w:val="center"/>
          </w:tcPr>
          <w:p w:rsidR="005A367B" w:rsidRPr="00E80124" w:rsidRDefault="00834561" w:rsidP="00E534D6">
            <w:pPr>
              <w:rPr>
                <w:rFonts w:cs="Arial"/>
                <w:szCs w:val="20"/>
              </w:rPr>
            </w:pPr>
            <w:r w:rsidRPr="00E80124">
              <w:rPr>
                <w:rFonts w:cs="Arial"/>
                <w:szCs w:val="20"/>
              </w:rPr>
              <w:t>Guadalupe Alejandro Pérez Camacho</w:t>
            </w:r>
          </w:p>
        </w:tc>
        <w:tc>
          <w:tcPr>
            <w:tcW w:w="1701" w:type="dxa"/>
            <w:tcMar>
              <w:top w:w="28" w:type="dxa"/>
              <w:bottom w:w="28" w:type="dxa"/>
            </w:tcMar>
            <w:vAlign w:val="center"/>
          </w:tcPr>
          <w:p w:rsidR="005A367B" w:rsidRPr="00E80124" w:rsidRDefault="005A367B" w:rsidP="00EF441B">
            <w:pPr>
              <w:rPr>
                <w:rFonts w:cs="Arial"/>
                <w:szCs w:val="20"/>
              </w:rPr>
            </w:pPr>
            <w:r w:rsidRPr="00E80124">
              <w:rPr>
                <w:rFonts w:cs="Arial"/>
                <w:szCs w:val="20"/>
              </w:rPr>
              <w:t>Líder del Proyecto</w:t>
            </w:r>
          </w:p>
        </w:tc>
        <w:tc>
          <w:tcPr>
            <w:tcW w:w="1701" w:type="dxa"/>
            <w:tcMar>
              <w:top w:w="28" w:type="dxa"/>
              <w:bottom w:w="28" w:type="dxa"/>
            </w:tcMar>
            <w:vAlign w:val="center"/>
          </w:tcPr>
          <w:p w:rsidR="005A367B" w:rsidRPr="00E80124" w:rsidRDefault="005A367B" w:rsidP="00EF441B">
            <w:pPr>
              <w:rPr>
                <w:rFonts w:cs="Arial"/>
                <w:szCs w:val="20"/>
              </w:rPr>
            </w:pPr>
            <w:r w:rsidRPr="00E80124">
              <w:rPr>
                <w:rFonts w:cs="Arial"/>
                <w:szCs w:val="20"/>
              </w:rPr>
              <w:t>Desarrollo</w:t>
            </w:r>
          </w:p>
        </w:tc>
        <w:tc>
          <w:tcPr>
            <w:tcW w:w="2664" w:type="dxa"/>
            <w:tcMar>
              <w:top w:w="28" w:type="dxa"/>
              <w:bottom w:w="28" w:type="dxa"/>
            </w:tcMar>
            <w:vAlign w:val="center"/>
          </w:tcPr>
          <w:p w:rsidR="005A367B" w:rsidRPr="00E80124" w:rsidRDefault="005A367B" w:rsidP="00E534D6">
            <w:pPr>
              <w:rPr>
                <w:rFonts w:cs="Arial"/>
                <w:szCs w:val="20"/>
              </w:rPr>
            </w:pPr>
            <w:r w:rsidRPr="00E80124">
              <w:rPr>
                <w:rFonts w:cs="Arial"/>
                <w:szCs w:val="20"/>
              </w:rPr>
              <w:t xml:space="preserve">Cel. </w:t>
            </w:r>
            <w:r w:rsidR="00834561" w:rsidRPr="00E80124">
              <w:rPr>
                <w:rFonts w:cs="Arial"/>
                <w:szCs w:val="20"/>
              </w:rPr>
              <w:t>8442134540</w:t>
            </w:r>
          </w:p>
          <w:p w:rsidR="005A367B" w:rsidRPr="00E80124" w:rsidRDefault="00834561" w:rsidP="00E534D6">
            <w:pPr>
              <w:rPr>
                <w:rFonts w:cs="Arial"/>
                <w:szCs w:val="20"/>
              </w:rPr>
            </w:pPr>
            <w:r w:rsidRPr="00E80124">
              <w:rPr>
                <w:rFonts w:cs="Arial"/>
                <w:szCs w:val="20"/>
              </w:rPr>
              <w:t>g-perez@uadec.edu.mx</w:t>
            </w:r>
          </w:p>
        </w:tc>
      </w:tr>
      <w:tr w:rsidR="005A367B" w:rsidRPr="00F66448" w:rsidTr="00405EFD">
        <w:trPr>
          <w:jc w:val="right"/>
        </w:trPr>
        <w:tc>
          <w:tcPr>
            <w:tcW w:w="2693" w:type="dxa"/>
            <w:tcMar>
              <w:top w:w="28" w:type="dxa"/>
              <w:bottom w:w="28" w:type="dxa"/>
            </w:tcMar>
            <w:vAlign w:val="center"/>
          </w:tcPr>
          <w:p w:rsidR="00405EFD" w:rsidRPr="00E80124" w:rsidRDefault="00405EFD" w:rsidP="00E534D6">
            <w:pPr>
              <w:rPr>
                <w:rFonts w:cs="Arial"/>
                <w:szCs w:val="20"/>
              </w:rPr>
            </w:pPr>
            <w:r w:rsidRPr="00E80124">
              <w:rPr>
                <w:rFonts w:cs="Arial"/>
                <w:szCs w:val="20"/>
              </w:rPr>
              <w:t>Jonathan Aguilar Cedillo</w:t>
            </w:r>
          </w:p>
        </w:tc>
        <w:tc>
          <w:tcPr>
            <w:tcW w:w="1701" w:type="dxa"/>
            <w:tcMar>
              <w:top w:w="28" w:type="dxa"/>
              <w:bottom w:w="28" w:type="dxa"/>
            </w:tcMar>
            <w:vAlign w:val="center"/>
          </w:tcPr>
          <w:p w:rsidR="005A367B" w:rsidRPr="00E80124" w:rsidRDefault="005A367B" w:rsidP="00EF441B">
            <w:pPr>
              <w:rPr>
                <w:rFonts w:cs="Arial"/>
                <w:szCs w:val="20"/>
              </w:rPr>
            </w:pPr>
            <w:r w:rsidRPr="00E80124">
              <w:rPr>
                <w:rFonts w:cs="Arial"/>
                <w:szCs w:val="20"/>
              </w:rPr>
              <w:t>Líder de Prueba</w:t>
            </w:r>
          </w:p>
        </w:tc>
        <w:tc>
          <w:tcPr>
            <w:tcW w:w="1701" w:type="dxa"/>
            <w:tcMar>
              <w:top w:w="28" w:type="dxa"/>
              <w:bottom w:w="28" w:type="dxa"/>
            </w:tcMar>
            <w:vAlign w:val="center"/>
          </w:tcPr>
          <w:p w:rsidR="005A367B" w:rsidRPr="00E80124" w:rsidRDefault="005A367B" w:rsidP="00EF441B">
            <w:pPr>
              <w:rPr>
                <w:rFonts w:cs="Arial"/>
                <w:szCs w:val="20"/>
              </w:rPr>
            </w:pPr>
            <w:r w:rsidRPr="00E80124">
              <w:rPr>
                <w:rFonts w:cs="Arial"/>
                <w:szCs w:val="20"/>
              </w:rPr>
              <w:t>Aseguramiento de la Calidad</w:t>
            </w:r>
          </w:p>
        </w:tc>
        <w:tc>
          <w:tcPr>
            <w:tcW w:w="2664" w:type="dxa"/>
            <w:tcMar>
              <w:top w:w="28" w:type="dxa"/>
              <w:bottom w:w="28" w:type="dxa"/>
            </w:tcMar>
            <w:vAlign w:val="center"/>
          </w:tcPr>
          <w:p w:rsidR="005A367B" w:rsidRPr="00E80124" w:rsidRDefault="005A367B" w:rsidP="00E534D6">
            <w:pPr>
              <w:rPr>
                <w:rFonts w:cs="Arial"/>
                <w:szCs w:val="20"/>
              </w:rPr>
            </w:pPr>
            <w:r w:rsidRPr="00E80124">
              <w:rPr>
                <w:rFonts w:cs="Arial"/>
                <w:szCs w:val="20"/>
              </w:rPr>
              <w:t xml:space="preserve">Cel. </w:t>
            </w:r>
            <w:r w:rsidR="00405EFD" w:rsidRPr="00E80124">
              <w:rPr>
                <w:rFonts w:cs="Arial"/>
                <w:szCs w:val="20"/>
              </w:rPr>
              <w:t>8443551694</w:t>
            </w:r>
          </w:p>
          <w:p w:rsidR="005A367B" w:rsidRPr="00E80124" w:rsidRDefault="00405EFD" w:rsidP="00E534D6">
            <w:pPr>
              <w:rPr>
                <w:rFonts w:cs="Arial"/>
                <w:szCs w:val="20"/>
              </w:rPr>
            </w:pPr>
            <w:r w:rsidRPr="00E80124">
              <w:rPr>
                <w:rFonts w:cs="Arial"/>
                <w:szCs w:val="20"/>
              </w:rPr>
              <w:t>Jonathan_aguilar@uadec.edu.mx</w:t>
            </w:r>
          </w:p>
        </w:tc>
      </w:tr>
      <w:tr w:rsidR="005A367B" w:rsidRPr="00F66448" w:rsidTr="00405EFD">
        <w:trPr>
          <w:jc w:val="right"/>
        </w:trPr>
        <w:tc>
          <w:tcPr>
            <w:tcW w:w="2693" w:type="dxa"/>
            <w:tcMar>
              <w:top w:w="28" w:type="dxa"/>
              <w:bottom w:w="28" w:type="dxa"/>
            </w:tcMar>
            <w:vAlign w:val="center"/>
          </w:tcPr>
          <w:p w:rsidR="005A367B" w:rsidRPr="00E80124" w:rsidRDefault="00006FC3" w:rsidP="00E534D6">
            <w:pPr>
              <w:rPr>
                <w:rFonts w:cs="Arial"/>
                <w:szCs w:val="20"/>
              </w:rPr>
            </w:pPr>
            <w:r w:rsidRPr="00E80124">
              <w:rPr>
                <w:rFonts w:cs="Arial"/>
                <w:szCs w:val="20"/>
              </w:rPr>
              <w:t>Jesus Rodriguez</w:t>
            </w:r>
          </w:p>
        </w:tc>
        <w:tc>
          <w:tcPr>
            <w:tcW w:w="1701" w:type="dxa"/>
            <w:tcMar>
              <w:top w:w="28" w:type="dxa"/>
              <w:bottom w:w="28" w:type="dxa"/>
            </w:tcMar>
            <w:vAlign w:val="center"/>
          </w:tcPr>
          <w:p w:rsidR="005A367B" w:rsidRPr="00E80124" w:rsidRDefault="005A367B" w:rsidP="00EF441B">
            <w:pPr>
              <w:rPr>
                <w:rFonts w:cs="Arial"/>
                <w:szCs w:val="20"/>
              </w:rPr>
            </w:pPr>
            <w:r w:rsidRPr="00E80124">
              <w:rPr>
                <w:rFonts w:cs="Arial"/>
                <w:szCs w:val="20"/>
              </w:rPr>
              <w:t>Arquitecto</w:t>
            </w:r>
          </w:p>
        </w:tc>
        <w:tc>
          <w:tcPr>
            <w:tcW w:w="1701" w:type="dxa"/>
            <w:tcMar>
              <w:top w:w="28" w:type="dxa"/>
              <w:bottom w:w="28" w:type="dxa"/>
            </w:tcMar>
            <w:vAlign w:val="center"/>
          </w:tcPr>
          <w:p w:rsidR="005A367B" w:rsidRPr="00E80124" w:rsidRDefault="005A367B" w:rsidP="006A0140">
            <w:pPr>
              <w:rPr>
                <w:rFonts w:cs="Arial"/>
                <w:szCs w:val="20"/>
              </w:rPr>
            </w:pPr>
            <w:r w:rsidRPr="00E80124">
              <w:rPr>
                <w:rFonts w:cs="Arial"/>
                <w:szCs w:val="20"/>
              </w:rPr>
              <w:t>Desarrollo</w:t>
            </w:r>
          </w:p>
        </w:tc>
        <w:tc>
          <w:tcPr>
            <w:tcW w:w="2664" w:type="dxa"/>
            <w:tcMar>
              <w:top w:w="28" w:type="dxa"/>
              <w:bottom w:w="28" w:type="dxa"/>
            </w:tcMar>
            <w:vAlign w:val="center"/>
          </w:tcPr>
          <w:p w:rsidR="00E80124" w:rsidRPr="00E80124" w:rsidRDefault="005A367B" w:rsidP="00E80124">
            <w:pPr>
              <w:rPr>
                <w:rFonts w:cs="Arial"/>
                <w:szCs w:val="20"/>
              </w:rPr>
            </w:pPr>
            <w:r w:rsidRPr="00E80124">
              <w:rPr>
                <w:rFonts w:cs="Arial"/>
                <w:szCs w:val="20"/>
              </w:rPr>
              <w:t xml:space="preserve">Tel. </w:t>
            </w:r>
            <w:r w:rsidR="00E80124" w:rsidRPr="00E80124">
              <w:rPr>
                <w:rFonts w:cs="Arial"/>
                <w:szCs w:val="20"/>
              </w:rPr>
              <w:t>8662047280</w:t>
            </w:r>
          </w:p>
          <w:p w:rsidR="005A367B" w:rsidRPr="00E80124" w:rsidRDefault="005A367B" w:rsidP="00E80124">
            <w:pPr>
              <w:rPr>
                <w:rFonts w:cs="Arial"/>
                <w:szCs w:val="20"/>
              </w:rPr>
            </w:pPr>
            <w:r w:rsidRPr="00E80124">
              <w:rPr>
                <w:rFonts w:cs="Arial"/>
                <w:szCs w:val="20"/>
              </w:rPr>
              <w:t>&lt;email&gt;</w:t>
            </w:r>
          </w:p>
        </w:tc>
      </w:tr>
      <w:tr w:rsidR="005A367B" w:rsidRPr="00F66448" w:rsidTr="00405EFD">
        <w:trPr>
          <w:jc w:val="right"/>
        </w:trPr>
        <w:tc>
          <w:tcPr>
            <w:tcW w:w="2693" w:type="dxa"/>
            <w:tcMar>
              <w:top w:w="28" w:type="dxa"/>
              <w:bottom w:w="28" w:type="dxa"/>
            </w:tcMar>
            <w:vAlign w:val="center"/>
          </w:tcPr>
          <w:p w:rsidR="005A367B" w:rsidRPr="00E80124" w:rsidRDefault="00006FC3" w:rsidP="00E534D6">
            <w:pPr>
              <w:rPr>
                <w:rFonts w:cs="Arial"/>
                <w:szCs w:val="20"/>
              </w:rPr>
            </w:pPr>
            <w:r w:rsidRPr="00E80124">
              <w:rPr>
                <w:rFonts w:cs="Arial"/>
                <w:szCs w:val="20"/>
              </w:rPr>
              <w:t>Emilio Barrera</w:t>
            </w:r>
          </w:p>
        </w:tc>
        <w:tc>
          <w:tcPr>
            <w:tcW w:w="1701" w:type="dxa"/>
            <w:tcMar>
              <w:top w:w="28" w:type="dxa"/>
              <w:bottom w:w="28" w:type="dxa"/>
            </w:tcMar>
            <w:vAlign w:val="center"/>
          </w:tcPr>
          <w:p w:rsidR="005A367B" w:rsidRPr="00E80124" w:rsidRDefault="005A367B" w:rsidP="00EF441B">
            <w:pPr>
              <w:rPr>
                <w:rFonts w:cs="Arial"/>
                <w:szCs w:val="20"/>
              </w:rPr>
            </w:pPr>
            <w:r w:rsidRPr="00E80124">
              <w:rPr>
                <w:rFonts w:cs="Arial"/>
                <w:szCs w:val="20"/>
              </w:rPr>
              <w:t>Analista</w:t>
            </w:r>
          </w:p>
        </w:tc>
        <w:tc>
          <w:tcPr>
            <w:tcW w:w="1701" w:type="dxa"/>
            <w:tcMar>
              <w:top w:w="28" w:type="dxa"/>
              <w:bottom w:w="28" w:type="dxa"/>
            </w:tcMar>
            <w:vAlign w:val="center"/>
          </w:tcPr>
          <w:p w:rsidR="005A367B" w:rsidRPr="00E80124" w:rsidRDefault="005A367B" w:rsidP="006A0140">
            <w:pPr>
              <w:rPr>
                <w:rFonts w:cs="Arial"/>
                <w:szCs w:val="20"/>
              </w:rPr>
            </w:pPr>
            <w:r w:rsidRPr="00E80124">
              <w:rPr>
                <w:rFonts w:cs="Arial"/>
                <w:szCs w:val="20"/>
              </w:rPr>
              <w:t>Desarrollo</w:t>
            </w:r>
          </w:p>
        </w:tc>
        <w:tc>
          <w:tcPr>
            <w:tcW w:w="2664" w:type="dxa"/>
            <w:tcMar>
              <w:top w:w="28" w:type="dxa"/>
              <w:bottom w:w="28" w:type="dxa"/>
            </w:tcMar>
            <w:vAlign w:val="center"/>
          </w:tcPr>
          <w:p w:rsidR="005A367B" w:rsidRPr="00E80124" w:rsidRDefault="005A367B" w:rsidP="00E534D6">
            <w:pPr>
              <w:rPr>
                <w:rFonts w:cs="Arial"/>
                <w:szCs w:val="20"/>
              </w:rPr>
            </w:pPr>
            <w:r w:rsidRPr="00E80124">
              <w:rPr>
                <w:rFonts w:cs="Arial"/>
                <w:szCs w:val="20"/>
              </w:rPr>
              <w:t xml:space="preserve">Tel. </w:t>
            </w:r>
            <w:r w:rsidR="00E80124" w:rsidRPr="00E80124">
              <w:rPr>
                <w:rFonts w:cs="Arial"/>
                <w:szCs w:val="20"/>
              </w:rPr>
              <w:t>8441326129</w:t>
            </w:r>
          </w:p>
          <w:p w:rsidR="005A367B" w:rsidRPr="00E80124" w:rsidRDefault="005A367B" w:rsidP="00E534D6">
            <w:pPr>
              <w:rPr>
                <w:rFonts w:cs="Arial"/>
                <w:szCs w:val="20"/>
              </w:rPr>
            </w:pPr>
            <w:r w:rsidRPr="00E80124">
              <w:rPr>
                <w:rFonts w:cs="Arial"/>
                <w:szCs w:val="20"/>
              </w:rPr>
              <w:t>&lt;email&gt;</w:t>
            </w:r>
          </w:p>
        </w:tc>
      </w:tr>
    </w:tbl>
    <w:p w:rsidR="00FD54B6" w:rsidRDefault="00FD54B6" w:rsidP="00C4271C">
      <w:pPr>
        <w:pStyle w:val="Ttulo2"/>
      </w:pPr>
      <w:bookmarkStart w:id="33" w:name="_Toc245459294"/>
      <w:r>
        <w:t>Equipo de Trabajo</w:t>
      </w:r>
      <w:bookmarkEnd w:id="33"/>
    </w:p>
    <w:p w:rsidR="00605AFD" w:rsidRPr="00605AFD" w:rsidRDefault="00605AFD" w:rsidP="00605AFD">
      <w:pPr>
        <w:ind w:left="720"/>
        <w:rPr>
          <w:color w:val="0000FF"/>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2"/>
        <w:gridCol w:w="1706"/>
        <w:gridCol w:w="1574"/>
        <w:gridCol w:w="2805"/>
      </w:tblGrid>
      <w:tr w:rsidR="00FD54B6" w:rsidRPr="00F66448" w:rsidTr="00834561">
        <w:trPr>
          <w:trHeight w:val="222"/>
          <w:jc w:val="right"/>
        </w:trPr>
        <w:tc>
          <w:tcPr>
            <w:tcW w:w="2702"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Nombre</w:t>
            </w:r>
          </w:p>
        </w:tc>
        <w:tc>
          <w:tcPr>
            <w:tcW w:w="1706"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Rol</w:t>
            </w:r>
          </w:p>
        </w:tc>
        <w:tc>
          <w:tcPr>
            <w:tcW w:w="1574"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Departamento</w:t>
            </w:r>
          </w:p>
        </w:tc>
        <w:tc>
          <w:tcPr>
            <w:tcW w:w="2805"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Contacto</w:t>
            </w:r>
          </w:p>
        </w:tc>
      </w:tr>
      <w:tr w:rsidR="009D7521" w:rsidRPr="00F66448" w:rsidTr="00834561">
        <w:trPr>
          <w:trHeight w:val="444"/>
          <w:jc w:val="right"/>
        </w:trPr>
        <w:tc>
          <w:tcPr>
            <w:tcW w:w="2702" w:type="dxa"/>
            <w:tcMar>
              <w:top w:w="28" w:type="dxa"/>
              <w:bottom w:w="28" w:type="dxa"/>
            </w:tcMar>
            <w:vAlign w:val="center"/>
          </w:tcPr>
          <w:p w:rsidR="009D7521" w:rsidRPr="00E80124" w:rsidRDefault="00BB1547" w:rsidP="00E534D6">
            <w:pPr>
              <w:rPr>
                <w:rFonts w:cs="Arial"/>
                <w:szCs w:val="20"/>
              </w:rPr>
            </w:pPr>
            <w:r w:rsidRPr="00E80124">
              <w:rPr>
                <w:rFonts w:cs="Arial"/>
                <w:szCs w:val="20"/>
              </w:rPr>
              <w:t>Guadalupe Alejandro Pérez Camacho</w:t>
            </w:r>
          </w:p>
        </w:tc>
        <w:tc>
          <w:tcPr>
            <w:tcW w:w="1706" w:type="dxa"/>
            <w:tcMar>
              <w:top w:w="28" w:type="dxa"/>
              <w:bottom w:w="28" w:type="dxa"/>
            </w:tcMar>
            <w:vAlign w:val="center"/>
          </w:tcPr>
          <w:p w:rsidR="009D7521" w:rsidRPr="00E80124" w:rsidRDefault="009D7521" w:rsidP="00682559">
            <w:pPr>
              <w:rPr>
                <w:rFonts w:cs="Arial"/>
                <w:szCs w:val="20"/>
              </w:rPr>
            </w:pPr>
            <w:r w:rsidRPr="00E80124">
              <w:rPr>
                <w:rFonts w:cs="Arial"/>
                <w:szCs w:val="20"/>
              </w:rPr>
              <w:t>Ingeniero de SW</w:t>
            </w:r>
          </w:p>
        </w:tc>
        <w:tc>
          <w:tcPr>
            <w:tcW w:w="1574" w:type="dxa"/>
            <w:tcMar>
              <w:top w:w="28" w:type="dxa"/>
              <w:bottom w:w="28" w:type="dxa"/>
            </w:tcMar>
            <w:vAlign w:val="center"/>
          </w:tcPr>
          <w:p w:rsidR="009D7521" w:rsidRPr="00E80124" w:rsidRDefault="009D7521" w:rsidP="00413D9A">
            <w:pPr>
              <w:rPr>
                <w:rFonts w:cs="Arial"/>
                <w:szCs w:val="20"/>
              </w:rPr>
            </w:pPr>
            <w:r w:rsidRPr="00E80124">
              <w:rPr>
                <w:rFonts w:cs="Arial"/>
                <w:szCs w:val="20"/>
              </w:rPr>
              <w:t>Desarrollo</w:t>
            </w:r>
          </w:p>
        </w:tc>
        <w:tc>
          <w:tcPr>
            <w:tcW w:w="2805" w:type="dxa"/>
            <w:tcMar>
              <w:top w:w="28" w:type="dxa"/>
              <w:bottom w:w="28" w:type="dxa"/>
            </w:tcMar>
            <w:vAlign w:val="center"/>
          </w:tcPr>
          <w:p w:rsidR="009D7521" w:rsidRPr="00E80124" w:rsidRDefault="009D7521" w:rsidP="009D7521">
            <w:pPr>
              <w:rPr>
                <w:rFonts w:cs="Arial"/>
                <w:szCs w:val="20"/>
              </w:rPr>
            </w:pPr>
            <w:r w:rsidRPr="00E80124">
              <w:rPr>
                <w:rFonts w:cs="Arial"/>
                <w:szCs w:val="20"/>
              </w:rPr>
              <w:t xml:space="preserve">Cel. </w:t>
            </w:r>
            <w:r w:rsidR="00BB1547" w:rsidRPr="00E80124">
              <w:rPr>
                <w:rFonts w:cs="Arial"/>
                <w:szCs w:val="20"/>
              </w:rPr>
              <w:t>8442134540</w:t>
            </w:r>
          </w:p>
          <w:p w:rsidR="009D7521" w:rsidRPr="00E80124" w:rsidRDefault="00BB1547" w:rsidP="009D7521">
            <w:pPr>
              <w:rPr>
                <w:rFonts w:cs="Arial"/>
                <w:szCs w:val="20"/>
              </w:rPr>
            </w:pPr>
            <w:r w:rsidRPr="00E80124">
              <w:rPr>
                <w:rFonts w:cs="Arial"/>
                <w:szCs w:val="20"/>
              </w:rPr>
              <w:t>g-perez</w:t>
            </w:r>
            <w:r w:rsidR="00143F70" w:rsidRPr="00E80124">
              <w:rPr>
                <w:rFonts w:cs="Arial"/>
                <w:szCs w:val="20"/>
              </w:rPr>
              <w:t>@uadec.edu.mx</w:t>
            </w:r>
          </w:p>
        </w:tc>
      </w:tr>
      <w:tr w:rsidR="009D7521" w:rsidRPr="00F66448" w:rsidTr="00834561">
        <w:trPr>
          <w:trHeight w:val="666"/>
          <w:jc w:val="right"/>
        </w:trPr>
        <w:tc>
          <w:tcPr>
            <w:tcW w:w="2702" w:type="dxa"/>
            <w:tcMar>
              <w:top w:w="28" w:type="dxa"/>
              <w:bottom w:w="28" w:type="dxa"/>
            </w:tcMar>
            <w:vAlign w:val="center"/>
          </w:tcPr>
          <w:p w:rsidR="009D7521" w:rsidRPr="00E80124" w:rsidRDefault="00BB1547" w:rsidP="00E534D6">
            <w:pPr>
              <w:rPr>
                <w:rFonts w:cs="Arial"/>
                <w:szCs w:val="20"/>
              </w:rPr>
            </w:pPr>
            <w:r w:rsidRPr="00E80124">
              <w:rPr>
                <w:rFonts w:cs="Arial"/>
                <w:szCs w:val="20"/>
              </w:rPr>
              <w:t>Mario Alejandro Manzano Montes</w:t>
            </w:r>
          </w:p>
        </w:tc>
        <w:tc>
          <w:tcPr>
            <w:tcW w:w="1706" w:type="dxa"/>
            <w:tcMar>
              <w:top w:w="28" w:type="dxa"/>
              <w:bottom w:w="28" w:type="dxa"/>
            </w:tcMar>
            <w:vAlign w:val="center"/>
          </w:tcPr>
          <w:p w:rsidR="009D7521" w:rsidRPr="00E80124" w:rsidRDefault="009D7521" w:rsidP="00E534D6">
            <w:pPr>
              <w:rPr>
                <w:rFonts w:cs="Arial"/>
                <w:szCs w:val="20"/>
              </w:rPr>
            </w:pPr>
            <w:r w:rsidRPr="00E80124">
              <w:rPr>
                <w:rFonts w:cs="Arial"/>
                <w:szCs w:val="20"/>
              </w:rPr>
              <w:t>Ingeniero de SW</w:t>
            </w:r>
          </w:p>
        </w:tc>
        <w:tc>
          <w:tcPr>
            <w:tcW w:w="1574" w:type="dxa"/>
            <w:tcMar>
              <w:top w:w="28" w:type="dxa"/>
              <w:bottom w:w="28" w:type="dxa"/>
            </w:tcMar>
            <w:vAlign w:val="center"/>
          </w:tcPr>
          <w:p w:rsidR="009D7521" w:rsidRPr="00E80124" w:rsidRDefault="009D7521" w:rsidP="00E534D6">
            <w:pPr>
              <w:rPr>
                <w:rFonts w:cs="Arial"/>
                <w:szCs w:val="20"/>
              </w:rPr>
            </w:pPr>
            <w:r w:rsidRPr="00E80124">
              <w:rPr>
                <w:rFonts w:cs="Arial"/>
                <w:szCs w:val="20"/>
              </w:rPr>
              <w:t>Desarrollo</w:t>
            </w:r>
          </w:p>
        </w:tc>
        <w:tc>
          <w:tcPr>
            <w:tcW w:w="2805" w:type="dxa"/>
            <w:tcMar>
              <w:top w:w="28" w:type="dxa"/>
              <w:bottom w:w="28" w:type="dxa"/>
            </w:tcMar>
            <w:vAlign w:val="center"/>
          </w:tcPr>
          <w:p w:rsidR="009D7521" w:rsidRPr="00E80124" w:rsidRDefault="009D7521" w:rsidP="00E534D6">
            <w:pPr>
              <w:rPr>
                <w:rFonts w:cs="Arial"/>
                <w:szCs w:val="20"/>
              </w:rPr>
            </w:pPr>
            <w:r w:rsidRPr="00E80124">
              <w:rPr>
                <w:rFonts w:cs="Arial"/>
                <w:szCs w:val="20"/>
              </w:rPr>
              <w:t xml:space="preserve">Cel. </w:t>
            </w:r>
            <w:r w:rsidR="0000191D" w:rsidRPr="00E80124">
              <w:rPr>
                <w:rFonts w:cs="Arial"/>
                <w:szCs w:val="20"/>
              </w:rPr>
              <w:t>8448931263</w:t>
            </w:r>
          </w:p>
          <w:p w:rsidR="009D7521" w:rsidRPr="00E80124" w:rsidRDefault="00834561" w:rsidP="00E534D6">
            <w:pPr>
              <w:rPr>
                <w:rFonts w:cs="Arial"/>
                <w:szCs w:val="20"/>
              </w:rPr>
            </w:pPr>
            <w:r w:rsidRPr="00E80124">
              <w:rPr>
                <w:rFonts w:cs="Arial"/>
                <w:szCs w:val="20"/>
              </w:rPr>
              <w:t>mmanzano@uadec.edu.mx</w:t>
            </w:r>
          </w:p>
        </w:tc>
      </w:tr>
      <w:tr w:rsidR="009D7521" w:rsidRPr="00F66448" w:rsidTr="00834561">
        <w:trPr>
          <w:trHeight w:val="680"/>
          <w:jc w:val="right"/>
        </w:trPr>
        <w:tc>
          <w:tcPr>
            <w:tcW w:w="2702" w:type="dxa"/>
            <w:tcMar>
              <w:top w:w="28" w:type="dxa"/>
              <w:bottom w:w="28" w:type="dxa"/>
            </w:tcMar>
            <w:vAlign w:val="center"/>
          </w:tcPr>
          <w:p w:rsidR="009D7521" w:rsidRPr="00E80124" w:rsidRDefault="00BB1547" w:rsidP="00E534D6">
            <w:pPr>
              <w:rPr>
                <w:rFonts w:cs="Arial"/>
                <w:szCs w:val="20"/>
              </w:rPr>
            </w:pPr>
            <w:r w:rsidRPr="00E80124">
              <w:rPr>
                <w:rFonts w:cs="Arial"/>
                <w:szCs w:val="20"/>
              </w:rPr>
              <w:t>Jonathan Ivan Aguilar Cedillo</w:t>
            </w:r>
          </w:p>
        </w:tc>
        <w:tc>
          <w:tcPr>
            <w:tcW w:w="1706" w:type="dxa"/>
            <w:tcMar>
              <w:top w:w="28" w:type="dxa"/>
              <w:bottom w:w="28" w:type="dxa"/>
            </w:tcMar>
            <w:vAlign w:val="center"/>
          </w:tcPr>
          <w:p w:rsidR="009D7521" w:rsidRPr="00E80124" w:rsidRDefault="009D7521" w:rsidP="00E534D6">
            <w:pPr>
              <w:rPr>
                <w:rFonts w:cs="Arial"/>
                <w:szCs w:val="20"/>
              </w:rPr>
            </w:pPr>
            <w:r w:rsidRPr="00E80124">
              <w:rPr>
                <w:rFonts w:cs="Arial"/>
                <w:szCs w:val="20"/>
              </w:rPr>
              <w:t>Probador</w:t>
            </w:r>
          </w:p>
        </w:tc>
        <w:tc>
          <w:tcPr>
            <w:tcW w:w="1574" w:type="dxa"/>
            <w:tcMar>
              <w:top w:w="28" w:type="dxa"/>
              <w:bottom w:w="28" w:type="dxa"/>
            </w:tcMar>
            <w:vAlign w:val="center"/>
          </w:tcPr>
          <w:p w:rsidR="009D7521" w:rsidRPr="00E80124" w:rsidRDefault="009D7521" w:rsidP="00E534D6">
            <w:pPr>
              <w:rPr>
                <w:rFonts w:cs="Arial"/>
                <w:szCs w:val="20"/>
              </w:rPr>
            </w:pPr>
            <w:r w:rsidRPr="00E80124">
              <w:rPr>
                <w:rFonts w:cs="Arial"/>
                <w:szCs w:val="20"/>
              </w:rPr>
              <w:t>Aseguramiento de la Calidad</w:t>
            </w:r>
          </w:p>
        </w:tc>
        <w:tc>
          <w:tcPr>
            <w:tcW w:w="2805" w:type="dxa"/>
            <w:tcMar>
              <w:top w:w="28" w:type="dxa"/>
              <w:bottom w:w="28" w:type="dxa"/>
            </w:tcMar>
            <w:vAlign w:val="center"/>
          </w:tcPr>
          <w:p w:rsidR="00E80124" w:rsidRPr="00E80124" w:rsidRDefault="00E80124" w:rsidP="00E80124">
            <w:pPr>
              <w:rPr>
                <w:rFonts w:cs="Arial"/>
                <w:szCs w:val="20"/>
              </w:rPr>
            </w:pPr>
            <w:r w:rsidRPr="00E80124">
              <w:rPr>
                <w:rFonts w:cs="Arial"/>
                <w:szCs w:val="20"/>
              </w:rPr>
              <w:t>Cel. 8443551694</w:t>
            </w:r>
          </w:p>
          <w:p w:rsidR="009D7521" w:rsidRPr="00E80124" w:rsidRDefault="00E80124" w:rsidP="00E80124">
            <w:pPr>
              <w:rPr>
                <w:rFonts w:cs="Arial"/>
                <w:szCs w:val="20"/>
              </w:rPr>
            </w:pPr>
            <w:r w:rsidRPr="00E80124">
              <w:rPr>
                <w:rFonts w:cs="Arial"/>
                <w:szCs w:val="20"/>
              </w:rPr>
              <w:t>Jonathan_aguilar@uadec.edu.mx</w:t>
            </w:r>
          </w:p>
        </w:tc>
      </w:tr>
      <w:tr w:rsidR="009D7521" w:rsidRPr="00F66448" w:rsidTr="00834561">
        <w:trPr>
          <w:trHeight w:val="666"/>
          <w:jc w:val="right"/>
        </w:trPr>
        <w:tc>
          <w:tcPr>
            <w:tcW w:w="2702" w:type="dxa"/>
            <w:tcMar>
              <w:top w:w="28" w:type="dxa"/>
              <w:bottom w:w="28" w:type="dxa"/>
            </w:tcMar>
            <w:vAlign w:val="center"/>
          </w:tcPr>
          <w:p w:rsidR="009D7521" w:rsidRPr="00E80124" w:rsidRDefault="00BB1547" w:rsidP="00E534D6">
            <w:pPr>
              <w:rPr>
                <w:rFonts w:cs="Arial"/>
                <w:szCs w:val="20"/>
              </w:rPr>
            </w:pPr>
            <w:r w:rsidRPr="00E80124">
              <w:rPr>
                <w:rFonts w:cs="Arial"/>
                <w:szCs w:val="20"/>
              </w:rPr>
              <w:t>Brandon Emmanuel Delabra Salinas</w:t>
            </w:r>
          </w:p>
        </w:tc>
        <w:tc>
          <w:tcPr>
            <w:tcW w:w="1706" w:type="dxa"/>
            <w:tcMar>
              <w:top w:w="28" w:type="dxa"/>
              <w:bottom w:w="28" w:type="dxa"/>
            </w:tcMar>
            <w:vAlign w:val="center"/>
          </w:tcPr>
          <w:p w:rsidR="009D7521" w:rsidRPr="00E80124" w:rsidRDefault="009D7521" w:rsidP="00E534D6">
            <w:pPr>
              <w:rPr>
                <w:rFonts w:cs="Arial"/>
                <w:szCs w:val="20"/>
              </w:rPr>
            </w:pPr>
            <w:r w:rsidRPr="00E80124">
              <w:rPr>
                <w:rFonts w:cs="Arial"/>
                <w:szCs w:val="20"/>
              </w:rPr>
              <w:t>Probador</w:t>
            </w:r>
          </w:p>
        </w:tc>
        <w:tc>
          <w:tcPr>
            <w:tcW w:w="1574" w:type="dxa"/>
            <w:tcMar>
              <w:top w:w="28" w:type="dxa"/>
              <w:bottom w:w="28" w:type="dxa"/>
            </w:tcMar>
            <w:vAlign w:val="center"/>
          </w:tcPr>
          <w:p w:rsidR="009D7521" w:rsidRPr="00E80124" w:rsidRDefault="009D7521" w:rsidP="00E534D6">
            <w:pPr>
              <w:rPr>
                <w:rFonts w:cs="Arial"/>
                <w:szCs w:val="20"/>
              </w:rPr>
            </w:pPr>
            <w:r w:rsidRPr="00E80124">
              <w:rPr>
                <w:rFonts w:cs="Arial"/>
                <w:szCs w:val="20"/>
              </w:rPr>
              <w:t>Aseguramiento de la Calidad</w:t>
            </w:r>
          </w:p>
        </w:tc>
        <w:tc>
          <w:tcPr>
            <w:tcW w:w="2805" w:type="dxa"/>
            <w:tcMar>
              <w:top w:w="28" w:type="dxa"/>
              <w:bottom w:w="28" w:type="dxa"/>
            </w:tcMar>
            <w:vAlign w:val="center"/>
          </w:tcPr>
          <w:p w:rsidR="009D7521" w:rsidRPr="00E80124" w:rsidRDefault="009D7521" w:rsidP="00E534D6">
            <w:pPr>
              <w:rPr>
                <w:rFonts w:cs="Arial"/>
                <w:szCs w:val="20"/>
              </w:rPr>
            </w:pPr>
            <w:r w:rsidRPr="00E80124">
              <w:rPr>
                <w:rFonts w:cs="Arial"/>
                <w:szCs w:val="20"/>
              </w:rPr>
              <w:t xml:space="preserve">Tel. </w:t>
            </w:r>
            <w:r w:rsidR="00E80124" w:rsidRPr="00E80124">
              <w:rPr>
                <w:rFonts w:cs="Arial"/>
                <w:szCs w:val="20"/>
              </w:rPr>
              <w:t>8441983666</w:t>
            </w:r>
          </w:p>
          <w:p w:rsidR="009D7521" w:rsidRPr="00E80124" w:rsidRDefault="009D7521" w:rsidP="00E534D6">
            <w:pPr>
              <w:rPr>
                <w:rFonts w:cs="Arial"/>
                <w:szCs w:val="20"/>
              </w:rPr>
            </w:pPr>
            <w:r w:rsidRPr="00E80124">
              <w:rPr>
                <w:rFonts w:cs="Arial"/>
                <w:szCs w:val="20"/>
              </w:rPr>
              <w:t>&lt;email&gt;</w:t>
            </w:r>
          </w:p>
        </w:tc>
      </w:tr>
      <w:tr w:rsidR="00F229BE" w:rsidRPr="00F66448" w:rsidTr="00834561">
        <w:trPr>
          <w:trHeight w:val="666"/>
          <w:jc w:val="right"/>
        </w:trPr>
        <w:tc>
          <w:tcPr>
            <w:tcW w:w="2702" w:type="dxa"/>
            <w:tcMar>
              <w:top w:w="28" w:type="dxa"/>
              <w:bottom w:w="28" w:type="dxa"/>
            </w:tcMar>
            <w:vAlign w:val="center"/>
          </w:tcPr>
          <w:p w:rsidR="00F229BE" w:rsidRPr="00E80124" w:rsidRDefault="00F229BE" w:rsidP="00E534D6">
            <w:pPr>
              <w:rPr>
                <w:rFonts w:cs="Arial"/>
                <w:szCs w:val="20"/>
              </w:rPr>
            </w:pPr>
            <w:r w:rsidRPr="00E80124">
              <w:rPr>
                <w:rFonts w:cs="Arial"/>
                <w:szCs w:val="20"/>
              </w:rPr>
              <w:t>Luis Fernando Garcia Morales</w:t>
            </w:r>
          </w:p>
        </w:tc>
        <w:tc>
          <w:tcPr>
            <w:tcW w:w="1706" w:type="dxa"/>
            <w:tcMar>
              <w:top w:w="28" w:type="dxa"/>
              <w:bottom w:w="28" w:type="dxa"/>
            </w:tcMar>
            <w:vAlign w:val="center"/>
          </w:tcPr>
          <w:p w:rsidR="00F229BE" w:rsidRPr="00E80124" w:rsidRDefault="00F229BE" w:rsidP="00E534D6">
            <w:pPr>
              <w:rPr>
                <w:rFonts w:cs="Arial"/>
                <w:szCs w:val="20"/>
              </w:rPr>
            </w:pPr>
            <w:r w:rsidRPr="00E80124">
              <w:rPr>
                <w:rFonts w:cs="Arial"/>
                <w:szCs w:val="20"/>
              </w:rPr>
              <w:t>Arquitecto</w:t>
            </w:r>
          </w:p>
        </w:tc>
        <w:tc>
          <w:tcPr>
            <w:tcW w:w="1574" w:type="dxa"/>
            <w:tcMar>
              <w:top w:w="28" w:type="dxa"/>
              <w:bottom w:w="28" w:type="dxa"/>
            </w:tcMar>
            <w:vAlign w:val="center"/>
          </w:tcPr>
          <w:p w:rsidR="00F229BE" w:rsidRPr="00E80124" w:rsidRDefault="00F229BE" w:rsidP="00E534D6">
            <w:pPr>
              <w:rPr>
                <w:rFonts w:cs="Arial"/>
                <w:szCs w:val="20"/>
              </w:rPr>
            </w:pPr>
            <w:r w:rsidRPr="00E80124">
              <w:rPr>
                <w:rFonts w:cs="Arial"/>
                <w:szCs w:val="20"/>
              </w:rPr>
              <w:t>Desarrollo</w:t>
            </w:r>
          </w:p>
        </w:tc>
        <w:tc>
          <w:tcPr>
            <w:tcW w:w="2805" w:type="dxa"/>
            <w:tcMar>
              <w:top w:w="28" w:type="dxa"/>
              <w:bottom w:w="28" w:type="dxa"/>
            </w:tcMar>
            <w:vAlign w:val="center"/>
          </w:tcPr>
          <w:p w:rsidR="00F229BE" w:rsidRPr="00E80124" w:rsidRDefault="00F229BE" w:rsidP="00F229BE">
            <w:pPr>
              <w:rPr>
                <w:rFonts w:cs="Arial"/>
                <w:szCs w:val="20"/>
              </w:rPr>
            </w:pPr>
            <w:r w:rsidRPr="00E80124">
              <w:rPr>
                <w:rFonts w:cs="Arial"/>
                <w:szCs w:val="20"/>
              </w:rPr>
              <w:t xml:space="preserve">Tel. </w:t>
            </w:r>
            <w:r w:rsidR="00E80124" w:rsidRPr="00E80124">
              <w:rPr>
                <w:rFonts w:cs="Arial"/>
                <w:szCs w:val="20"/>
              </w:rPr>
              <w:t>8443326254</w:t>
            </w:r>
          </w:p>
          <w:p w:rsidR="00F229BE" w:rsidRPr="00E80124" w:rsidRDefault="00F229BE" w:rsidP="00F229BE">
            <w:pPr>
              <w:rPr>
                <w:rFonts w:cs="Arial"/>
                <w:szCs w:val="20"/>
              </w:rPr>
            </w:pPr>
            <w:r w:rsidRPr="00E80124">
              <w:rPr>
                <w:rFonts w:cs="Arial"/>
                <w:szCs w:val="20"/>
              </w:rPr>
              <w:t>&lt;email&gt;</w:t>
            </w:r>
          </w:p>
        </w:tc>
      </w:tr>
      <w:tr w:rsidR="00F229BE" w:rsidRPr="00F66448" w:rsidTr="00834561">
        <w:trPr>
          <w:trHeight w:val="680"/>
          <w:jc w:val="right"/>
        </w:trPr>
        <w:tc>
          <w:tcPr>
            <w:tcW w:w="2702" w:type="dxa"/>
            <w:tcMar>
              <w:top w:w="28" w:type="dxa"/>
              <w:bottom w:w="28" w:type="dxa"/>
            </w:tcMar>
            <w:vAlign w:val="center"/>
          </w:tcPr>
          <w:p w:rsidR="00F229BE" w:rsidRPr="00E80124" w:rsidRDefault="00F229BE" w:rsidP="00E534D6">
            <w:pPr>
              <w:rPr>
                <w:rFonts w:cs="Arial"/>
                <w:szCs w:val="20"/>
              </w:rPr>
            </w:pPr>
            <w:r w:rsidRPr="00E80124">
              <w:rPr>
                <w:rFonts w:cs="Arial"/>
                <w:szCs w:val="20"/>
              </w:rPr>
              <w:t>Emilio Barrera Gonzale</w:t>
            </w:r>
            <w:r w:rsidR="00E80124" w:rsidRPr="00E80124">
              <w:rPr>
                <w:rFonts w:cs="Arial"/>
                <w:szCs w:val="20"/>
              </w:rPr>
              <w:t>z</w:t>
            </w:r>
          </w:p>
        </w:tc>
        <w:tc>
          <w:tcPr>
            <w:tcW w:w="1706" w:type="dxa"/>
            <w:tcMar>
              <w:top w:w="28" w:type="dxa"/>
              <w:bottom w:w="28" w:type="dxa"/>
            </w:tcMar>
            <w:vAlign w:val="center"/>
          </w:tcPr>
          <w:p w:rsidR="00F229BE" w:rsidRPr="00E80124" w:rsidRDefault="00F229BE" w:rsidP="00E534D6">
            <w:pPr>
              <w:rPr>
                <w:rFonts w:cs="Arial"/>
                <w:szCs w:val="20"/>
              </w:rPr>
            </w:pPr>
            <w:r w:rsidRPr="00E80124">
              <w:rPr>
                <w:rFonts w:cs="Arial"/>
                <w:szCs w:val="20"/>
              </w:rPr>
              <w:t>Arquitecto</w:t>
            </w:r>
          </w:p>
        </w:tc>
        <w:tc>
          <w:tcPr>
            <w:tcW w:w="1574" w:type="dxa"/>
            <w:tcMar>
              <w:top w:w="28" w:type="dxa"/>
              <w:bottom w:w="28" w:type="dxa"/>
            </w:tcMar>
            <w:vAlign w:val="center"/>
          </w:tcPr>
          <w:p w:rsidR="00F229BE" w:rsidRPr="00E80124" w:rsidRDefault="00F229BE" w:rsidP="00E534D6">
            <w:pPr>
              <w:rPr>
                <w:rFonts w:cs="Arial"/>
                <w:szCs w:val="20"/>
              </w:rPr>
            </w:pPr>
            <w:r w:rsidRPr="00E80124">
              <w:rPr>
                <w:rFonts w:cs="Arial"/>
                <w:szCs w:val="20"/>
              </w:rPr>
              <w:t>Desarrollo</w:t>
            </w:r>
          </w:p>
        </w:tc>
        <w:tc>
          <w:tcPr>
            <w:tcW w:w="2805" w:type="dxa"/>
            <w:tcMar>
              <w:top w:w="28" w:type="dxa"/>
              <w:bottom w:w="28" w:type="dxa"/>
            </w:tcMar>
            <w:vAlign w:val="center"/>
          </w:tcPr>
          <w:p w:rsidR="00F229BE" w:rsidRPr="00E80124" w:rsidRDefault="00F229BE" w:rsidP="00F229BE">
            <w:pPr>
              <w:rPr>
                <w:rFonts w:cs="Arial"/>
                <w:szCs w:val="20"/>
              </w:rPr>
            </w:pPr>
            <w:r w:rsidRPr="00E80124">
              <w:rPr>
                <w:rFonts w:cs="Arial"/>
                <w:szCs w:val="20"/>
              </w:rPr>
              <w:t xml:space="preserve">Tel. </w:t>
            </w:r>
            <w:r w:rsidR="00E80124" w:rsidRPr="00E80124">
              <w:rPr>
                <w:rFonts w:cs="Arial"/>
                <w:szCs w:val="20"/>
              </w:rPr>
              <w:t>8441326129</w:t>
            </w:r>
          </w:p>
          <w:p w:rsidR="00F229BE" w:rsidRPr="00E80124" w:rsidRDefault="00F229BE" w:rsidP="00F229BE">
            <w:pPr>
              <w:rPr>
                <w:rFonts w:cs="Arial"/>
                <w:szCs w:val="20"/>
              </w:rPr>
            </w:pPr>
            <w:r w:rsidRPr="00E80124">
              <w:rPr>
                <w:rFonts w:cs="Arial"/>
                <w:szCs w:val="20"/>
              </w:rPr>
              <w:t>&lt;email&gt;</w:t>
            </w:r>
          </w:p>
        </w:tc>
      </w:tr>
      <w:tr w:rsidR="00F229BE" w:rsidRPr="00F66448" w:rsidTr="00834561">
        <w:trPr>
          <w:trHeight w:val="666"/>
          <w:jc w:val="right"/>
        </w:trPr>
        <w:tc>
          <w:tcPr>
            <w:tcW w:w="2702" w:type="dxa"/>
            <w:tcMar>
              <w:top w:w="28" w:type="dxa"/>
              <w:bottom w:w="28" w:type="dxa"/>
            </w:tcMar>
            <w:vAlign w:val="center"/>
          </w:tcPr>
          <w:p w:rsidR="00F229BE" w:rsidRPr="00E80124" w:rsidRDefault="00F229BE" w:rsidP="00E534D6">
            <w:pPr>
              <w:rPr>
                <w:rFonts w:cs="Arial"/>
                <w:szCs w:val="20"/>
              </w:rPr>
            </w:pPr>
            <w:r w:rsidRPr="00E80124">
              <w:rPr>
                <w:rFonts w:cs="Arial"/>
                <w:szCs w:val="20"/>
              </w:rPr>
              <w:t>Jesus Angel Rodriguez Martinez</w:t>
            </w:r>
          </w:p>
        </w:tc>
        <w:tc>
          <w:tcPr>
            <w:tcW w:w="1706" w:type="dxa"/>
            <w:tcMar>
              <w:top w:w="28" w:type="dxa"/>
              <w:bottom w:w="28" w:type="dxa"/>
            </w:tcMar>
            <w:vAlign w:val="center"/>
          </w:tcPr>
          <w:p w:rsidR="00F229BE" w:rsidRPr="00E80124" w:rsidRDefault="00F229BE" w:rsidP="00E534D6">
            <w:pPr>
              <w:rPr>
                <w:rFonts w:cs="Arial"/>
                <w:szCs w:val="20"/>
              </w:rPr>
            </w:pPr>
            <w:r w:rsidRPr="00E80124">
              <w:rPr>
                <w:rFonts w:cs="Arial"/>
                <w:szCs w:val="20"/>
              </w:rPr>
              <w:t>Arquitecto</w:t>
            </w:r>
          </w:p>
        </w:tc>
        <w:tc>
          <w:tcPr>
            <w:tcW w:w="1574" w:type="dxa"/>
            <w:tcMar>
              <w:top w:w="28" w:type="dxa"/>
              <w:bottom w:w="28" w:type="dxa"/>
            </w:tcMar>
            <w:vAlign w:val="center"/>
          </w:tcPr>
          <w:p w:rsidR="00F229BE" w:rsidRPr="00E80124" w:rsidRDefault="00F229BE" w:rsidP="00E534D6">
            <w:pPr>
              <w:rPr>
                <w:rFonts w:cs="Arial"/>
                <w:szCs w:val="20"/>
              </w:rPr>
            </w:pPr>
            <w:r w:rsidRPr="00E80124">
              <w:rPr>
                <w:rFonts w:cs="Arial"/>
                <w:szCs w:val="20"/>
              </w:rPr>
              <w:t>Desarrollo</w:t>
            </w:r>
          </w:p>
        </w:tc>
        <w:tc>
          <w:tcPr>
            <w:tcW w:w="2805" w:type="dxa"/>
            <w:tcMar>
              <w:top w:w="28" w:type="dxa"/>
              <w:bottom w:w="28" w:type="dxa"/>
            </w:tcMar>
            <w:vAlign w:val="center"/>
          </w:tcPr>
          <w:p w:rsidR="00F229BE" w:rsidRPr="00E80124" w:rsidRDefault="00F229BE" w:rsidP="00F229BE">
            <w:pPr>
              <w:rPr>
                <w:rFonts w:cs="Arial"/>
                <w:szCs w:val="20"/>
              </w:rPr>
            </w:pPr>
            <w:r w:rsidRPr="00E80124">
              <w:rPr>
                <w:rFonts w:cs="Arial"/>
                <w:szCs w:val="20"/>
              </w:rPr>
              <w:t xml:space="preserve">Tel. </w:t>
            </w:r>
            <w:r w:rsidR="00E80124" w:rsidRPr="00E80124">
              <w:rPr>
                <w:rFonts w:cs="Arial"/>
                <w:szCs w:val="20"/>
              </w:rPr>
              <w:t>8662047280</w:t>
            </w:r>
          </w:p>
          <w:p w:rsidR="00F229BE" w:rsidRPr="00E80124" w:rsidRDefault="00F229BE" w:rsidP="00F229BE">
            <w:pPr>
              <w:rPr>
                <w:rFonts w:cs="Arial"/>
                <w:szCs w:val="20"/>
              </w:rPr>
            </w:pPr>
            <w:r w:rsidRPr="00E80124">
              <w:rPr>
                <w:rFonts w:cs="Arial"/>
                <w:szCs w:val="20"/>
              </w:rPr>
              <w:t>&lt;email&gt;</w:t>
            </w:r>
          </w:p>
        </w:tc>
      </w:tr>
    </w:tbl>
    <w:p w:rsidR="00FD54B6" w:rsidRPr="00B25F60" w:rsidRDefault="00FD54B6" w:rsidP="00B25F60">
      <w:pPr>
        <w:rPr>
          <w:lang w:val="es-ES"/>
        </w:rPr>
      </w:pPr>
    </w:p>
    <w:p w:rsidR="00B00DA8" w:rsidRDefault="00B00DA8" w:rsidP="00B00DA8">
      <w:pPr>
        <w:pStyle w:val="Ttulo2"/>
        <w:numPr>
          <w:ilvl w:val="0"/>
          <w:numId w:val="0"/>
        </w:numPr>
        <w:ind w:left="794"/>
      </w:pPr>
      <w:bookmarkStart w:id="34" w:name="_Toc245459295"/>
    </w:p>
    <w:p w:rsidR="00B00DA8" w:rsidRDefault="00B00DA8" w:rsidP="00B00DA8">
      <w:pPr>
        <w:pStyle w:val="Ttulo2"/>
        <w:numPr>
          <w:ilvl w:val="0"/>
          <w:numId w:val="0"/>
        </w:numPr>
        <w:ind w:left="794"/>
      </w:pPr>
    </w:p>
    <w:p w:rsidR="00B00DA8" w:rsidRDefault="00B00DA8" w:rsidP="00B00DA8">
      <w:pPr>
        <w:pStyle w:val="Ttulo2"/>
        <w:numPr>
          <w:ilvl w:val="0"/>
          <w:numId w:val="0"/>
        </w:numPr>
        <w:ind w:left="794"/>
      </w:pPr>
    </w:p>
    <w:p w:rsidR="00FD54B6" w:rsidRDefault="00FD54B6" w:rsidP="00C4271C">
      <w:pPr>
        <w:pStyle w:val="Ttulo2"/>
      </w:pPr>
      <w:r>
        <w:t>Involucrados Relevantes.</w:t>
      </w:r>
      <w:bookmarkEnd w:id="34"/>
    </w:p>
    <w:p w:rsidR="00605AFD" w:rsidRPr="00605AFD" w:rsidRDefault="00605AFD" w:rsidP="00605AFD">
      <w:pPr>
        <w:ind w:left="720"/>
        <w:rPr>
          <w:color w:val="0000FF"/>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3"/>
        <w:gridCol w:w="1701"/>
        <w:gridCol w:w="1843"/>
        <w:gridCol w:w="2522"/>
      </w:tblGrid>
      <w:tr w:rsidR="00FD54B6" w:rsidRPr="00F66448" w:rsidTr="00240E38">
        <w:trPr>
          <w:jc w:val="right"/>
        </w:trPr>
        <w:tc>
          <w:tcPr>
            <w:tcW w:w="2693" w:type="dxa"/>
            <w:shd w:val="clear" w:color="auto" w:fill="002060"/>
            <w:tcMar>
              <w:top w:w="28" w:type="dxa"/>
              <w:bottom w:w="28" w:type="dxa"/>
            </w:tcMar>
            <w:vAlign w:val="center"/>
          </w:tcPr>
          <w:p w:rsidR="00FD54B6" w:rsidRPr="00F66448" w:rsidRDefault="00FD54B6" w:rsidP="00B25F60">
            <w:pPr>
              <w:jc w:val="center"/>
              <w:rPr>
                <w:rFonts w:cs="Arial"/>
                <w:b/>
                <w:color w:val="FFFFFF"/>
                <w:szCs w:val="20"/>
              </w:rPr>
            </w:pPr>
            <w:r>
              <w:rPr>
                <w:rFonts w:cs="Arial"/>
                <w:b/>
                <w:color w:val="FFFFFF"/>
                <w:szCs w:val="20"/>
              </w:rPr>
              <w:t>Involucrado Relevante</w:t>
            </w:r>
          </w:p>
        </w:tc>
        <w:tc>
          <w:tcPr>
            <w:tcW w:w="1701"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Rol</w:t>
            </w:r>
          </w:p>
        </w:tc>
        <w:tc>
          <w:tcPr>
            <w:tcW w:w="1843"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Organización / Departamento</w:t>
            </w:r>
          </w:p>
        </w:tc>
        <w:tc>
          <w:tcPr>
            <w:tcW w:w="2522"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Información de Contacto</w:t>
            </w:r>
          </w:p>
        </w:tc>
      </w:tr>
      <w:tr w:rsidR="00605AFD" w:rsidRPr="00F66448" w:rsidTr="00240E38">
        <w:trPr>
          <w:jc w:val="right"/>
        </w:trPr>
        <w:tc>
          <w:tcPr>
            <w:tcW w:w="2693" w:type="dxa"/>
            <w:tcMar>
              <w:top w:w="28" w:type="dxa"/>
              <w:bottom w:w="28" w:type="dxa"/>
            </w:tcMar>
            <w:vAlign w:val="center"/>
          </w:tcPr>
          <w:p w:rsidR="00605AFD" w:rsidRPr="00E80124" w:rsidRDefault="00B00DA8" w:rsidP="00E534D6">
            <w:pPr>
              <w:rPr>
                <w:rFonts w:cs="Arial"/>
                <w:szCs w:val="20"/>
              </w:rPr>
            </w:pPr>
            <w:r w:rsidRPr="00E80124">
              <w:rPr>
                <w:rFonts w:cs="Arial"/>
                <w:szCs w:val="20"/>
              </w:rPr>
              <w:t>Alumnos</w:t>
            </w:r>
            <w:r w:rsidR="00CC7B4E" w:rsidRPr="00E80124">
              <w:rPr>
                <w:rFonts w:cs="Arial"/>
                <w:szCs w:val="20"/>
              </w:rPr>
              <w:br/>
            </w:r>
          </w:p>
        </w:tc>
        <w:tc>
          <w:tcPr>
            <w:tcW w:w="1701" w:type="dxa"/>
            <w:tcMar>
              <w:top w:w="28" w:type="dxa"/>
              <w:bottom w:w="28" w:type="dxa"/>
            </w:tcMar>
            <w:vAlign w:val="center"/>
          </w:tcPr>
          <w:p w:rsidR="00605AFD" w:rsidRPr="00E80124" w:rsidRDefault="00605AFD" w:rsidP="003C4E54">
            <w:pPr>
              <w:rPr>
                <w:rFonts w:cs="Arial"/>
                <w:szCs w:val="20"/>
              </w:rPr>
            </w:pPr>
            <w:r w:rsidRPr="00E80124">
              <w:rPr>
                <w:rFonts w:cs="Arial"/>
                <w:szCs w:val="20"/>
              </w:rPr>
              <w:t>Usuario</w:t>
            </w:r>
          </w:p>
        </w:tc>
        <w:tc>
          <w:tcPr>
            <w:tcW w:w="1843" w:type="dxa"/>
            <w:tcMar>
              <w:top w:w="28" w:type="dxa"/>
              <w:bottom w:w="28" w:type="dxa"/>
            </w:tcMar>
            <w:vAlign w:val="center"/>
          </w:tcPr>
          <w:p w:rsidR="00605AFD" w:rsidRPr="00E80124" w:rsidRDefault="00A2642B" w:rsidP="00605AFD">
            <w:pPr>
              <w:rPr>
                <w:rFonts w:cs="Arial"/>
                <w:szCs w:val="20"/>
              </w:rPr>
            </w:pPr>
            <w:r w:rsidRPr="00E80124">
              <w:rPr>
                <w:rFonts w:cs="Arial"/>
                <w:szCs w:val="20"/>
              </w:rPr>
              <w:t>Estudiantes</w:t>
            </w:r>
          </w:p>
        </w:tc>
        <w:tc>
          <w:tcPr>
            <w:tcW w:w="2522" w:type="dxa"/>
            <w:tcMar>
              <w:top w:w="28" w:type="dxa"/>
              <w:bottom w:w="28" w:type="dxa"/>
            </w:tcMar>
            <w:vAlign w:val="center"/>
          </w:tcPr>
          <w:p w:rsidR="00605AFD" w:rsidRPr="00E7608E" w:rsidRDefault="00605AFD" w:rsidP="00605AFD">
            <w:pPr>
              <w:rPr>
                <w:rFonts w:cs="Arial"/>
                <w:szCs w:val="20"/>
              </w:rPr>
            </w:pPr>
          </w:p>
        </w:tc>
      </w:tr>
      <w:tr w:rsidR="00B00DA8" w:rsidRPr="00F66448" w:rsidTr="00240E38">
        <w:trPr>
          <w:jc w:val="right"/>
        </w:trPr>
        <w:tc>
          <w:tcPr>
            <w:tcW w:w="2693" w:type="dxa"/>
            <w:tcMar>
              <w:top w:w="28" w:type="dxa"/>
              <w:bottom w:w="28" w:type="dxa"/>
            </w:tcMar>
            <w:vAlign w:val="center"/>
          </w:tcPr>
          <w:p w:rsidR="00B00DA8" w:rsidRPr="00E80124" w:rsidRDefault="00B00DA8" w:rsidP="00E534D6">
            <w:pPr>
              <w:rPr>
                <w:rFonts w:cs="Arial"/>
                <w:szCs w:val="20"/>
              </w:rPr>
            </w:pPr>
            <w:r w:rsidRPr="00E80124">
              <w:rPr>
                <w:rFonts w:cs="Arial"/>
                <w:szCs w:val="20"/>
              </w:rPr>
              <w:t>Personal de Infoteca</w:t>
            </w:r>
          </w:p>
        </w:tc>
        <w:tc>
          <w:tcPr>
            <w:tcW w:w="1701" w:type="dxa"/>
            <w:tcMar>
              <w:top w:w="28" w:type="dxa"/>
              <w:bottom w:w="28" w:type="dxa"/>
            </w:tcMar>
            <w:vAlign w:val="center"/>
          </w:tcPr>
          <w:p w:rsidR="00B00DA8" w:rsidRPr="00E80124" w:rsidRDefault="00B00DA8" w:rsidP="003C4E54">
            <w:pPr>
              <w:rPr>
                <w:rFonts w:cs="Arial"/>
                <w:szCs w:val="20"/>
              </w:rPr>
            </w:pPr>
            <w:r w:rsidRPr="00E80124">
              <w:rPr>
                <w:rFonts w:cs="Arial"/>
                <w:szCs w:val="20"/>
              </w:rPr>
              <w:t>Usuario</w:t>
            </w:r>
          </w:p>
        </w:tc>
        <w:tc>
          <w:tcPr>
            <w:tcW w:w="1843" w:type="dxa"/>
            <w:tcMar>
              <w:top w:w="28" w:type="dxa"/>
              <w:bottom w:w="28" w:type="dxa"/>
            </w:tcMar>
            <w:vAlign w:val="center"/>
          </w:tcPr>
          <w:p w:rsidR="00B00DA8" w:rsidRPr="00E80124" w:rsidRDefault="00A2642B" w:rsidP="00605AFD">
            <w:pPr>
              <w:rPr>
                <w:rFonts w:cs="Arial"/>
                <w:szCs w:val="20"/>
              </w:rPr>
            </w:pPr>
            <w:r w:rsidRPr="00E80124">
              <w:rPr>
                <w:rFonts w:cs="Arial"/>
                <w:szCs w:val="20"/>
              </w:rPr>
              <w:t>Infoteca Campus Arteaga</w:t>
            </w:r>
          </w:p>
        </w:tc>
        <w:tc>
          <w:tcPr>
            <w:tcW w:w="2522" w:type="dxa"/>
            <w:tcMar>
              <w:top w:w="28" w:type="dxa"/>
              <w:bottom w:w="28" w:type="dxa"/>
            </w:tcMar>
            <w:vAlign w:val="center"/>
          </w:tcPr>
          <w:p w:rsidR="00B00DA8" w:rsidRPr="002E7023" w:rsidRDefault="00B00DA8" w:rsidP="00605AFD">
            <w:pPr>
              <w:rPr>
                <w:rFonts w:cs="Arial"/>
                <w:szCs w:val="20"/>
              </w:rPr>
            </w:pPr>
          </w:p>
        </w:tc>
      </w:tr>
      <w:tr w:rsidR="00B00DA8" w:rsidRPr="00F66448" w:rsidTr="00240E38">
        <w:trPr>
          <w:jc w:val="right"/>
        </w:trPr>
        <w:tc>
          <w:tcPr>
            <w:tcW w:w="2693" w:type="dxa"/>
            <w:tcMar>
              <w:top w:w="28" w:type="dxa"/>
              <w:bottom w:w="28" w:type="dxa"/>
            </w:tcMar>
            <w:vAlign w:val="center"/>
          </w:tcPr>
          <w:p w:rsidR="00B00DA8" w:rsidRPr="00E80124" w:rsidRDefault="00B00DA8" w:rsidP="00E534D6">
            <w:pPr>
              <w:rPr>
                <w:rFonts w:cs="Arial"/>
                <w:szCs w:val="20"/>
              </w:rPr>
            </w:pPr>
            <w:r w:rsidRPr="00E80124">
              <w:rPr>
                <w:rFonts w:cs="Arial"/>
                <w:szCs w:val="20"/>
              </w:rPr>
              <w:t>Docentes</w:t>
            </w:r>
          </w:p>
        </w:tc>
        <w:tc>
          <w:tcPr>
            <w:tcW w:w="1701" w:type="dxa"/>
            <w:tcMar>
              <w:top w:w="28" w:type="dxa"/>
              <w:bottom w:w="28" w:type="dxa"/>
            </w:tcMar>
            <w:vAlign w:val="center"/>
          </w:tcPr>
          <w:p w:rsidR="00B00DA8" w:rsidRPr="00E80124" w:rsidRDefault="00B00DA8" w:rsidP="003C4E54">
            <w:pPr>
              <w:rPr>
                <w:rFonts w:cs="Arial"/>
                <w:szCs w:val="20"/>
              </w:rPr>
            </w:pPr>
            <w:r w:rsidRPr="00E80124">
              <w:rPr>
                <w:rFonts w:cs="Arial"/>
                <w:szCs w:val="20"/>
              </w:rPr>
              <w:t>Usuario</w:t>
            </w:r>
          </w:p>
        </w:tc>
        <w:tc>
          <w:tcPr>
            <w:tcW w:w="1843" w:type="dxa"/>
            <w:tcMar>
              <w:top w:w="28" w:type="dxa"/>
              <w:bottom w:w="28" w:type="dxa"/>
            </w:tcMar>
            <w:vAlign w:val="center"/>
          </w:tcPr>
          <w:p w:rsidR="00B00DA8" w:rsidRPr="00E80124" w:rsidRDefault="00A2642B" w:rsidP="00605AFD">
            <w:pPr>
              <w:rPr>
                <w:rFonts w:cs="Arial"/>
                <w:szCs w:val="20"/>
              </w:rPr>
            </w:pPr>
            <w:r w:rsidRPr="00E80124">
              <w:rPr>
                <w:rFonts w:cs="Arial"/>
                <w:szCs w:val="20"/>
              </w:rPr>
              <w:t>Instituciones</w:t>
            </w:r>
          </w:p>
        </w:tc>
        <w:tc>
          <w:tcPr>
            <w:tcW w:w="2522" w:type="dxa"/>
            <w:tcMar>
              <w:top w:w="28" w:type="dxa"/>
              <w:bottom w:w="28" w:type="dxa"/>
            </w:tcMar>
            <w:vAlign w:val="center"/>
          </w:tcPr>
          <w:p w:rsidR="00B00DA8" w:rsidRPr="002E7023" w:rsidRDefault="00B00DA8" w:rsidP="00605AFD">
            <w:pPr>
              <w:rPr>
                <w:rFonts w:cs="Arial"/>
                <w:szCs w:val="20"/>
              </w:rPr>
            </w:pPr>
          </w:p>
        </w:tc>
      </w:tr>
      <w:tr w:rsidR="00B00DA8" w:rsidRPr="00F66448" w:rsidTr="00240E38">
        <w:trPr>
          <w:jc w:val="right"/>
        </w:trPr>
        <w:tc>
          <w:tcPr>
            <w:tcW w:w="2693" w:type="dxa"/>
            <w:tcMar>
              <w:top w:w="28" w:type="dxa"/>
              <w:bottom w:w="28" w:type="dxa"/>
            </w:tcMar>
            <w:vAlign w:val="center"/>
          </w:tcPr>
          <w:p w:rsidR="00B00DA8" w:rsidRPr="00E80124" w:rsidRDefault="00B00DA8" w:rsidP="00E534D6">
            <w:pPr>
              <w:rPr>
                <w:rFonts w:cs="Arial"/>
                <w:szCs w:val="20"/>
              </w:rPr>
            </w:pPr>
            <w:r w:rsidRPr="00E80124">
              <w:rPr>
                <w:rFonts w:cs="Arial"/>
                <w:szCs w:val="20"/>
              </w:rPr>
              <w:t xml:space="preserve">Incorporados </w:t>
            </w:r>
          </w:p>
        </w:tc>
        <w:tc>
          <w:tcPr>
            <w:tcW w:w="1701" w:type="dxa"/>
            <w:tcMar>
              <w:top w:w="28" w:type="dxa"/>
              <w:bottom w:w="28" w:type="dxa"/>
            </w:tcMar>
            <w:vAlign w:val="center"/>
          </w:tcPr>
          <w:p w:rsidR="00B00DA8" w:rsidRPr="00E80124" w:rsidRDefault="00B00DA8" w:rsidP="003C4E54">
            <w:pPr>
              <w:rPr>
                <w:rFonts w:cs="Arial"/>
                <w:szCs w:val="20"/>
              </w:rPr>
            </w:pPr>
            <w:r w:rsidRPr="00E80124">
              <w:rPr>
                <w:rFonts w:cs="Arial"/>
                <w:szCs w:val="20"/>
              </w:rPr>
              <w:t xml:space="preserve">Usuario </w:t>
            </w:r>
          </w:p>
        </w:tc>
        <w:tc>
          <w:tcPr>
            <w:tcW w:w="1843" w:type="dxa"/>
            <w:tcMar>
              <w:top w:w="28" w:type="dxa"/>
              <w:bottom w:w="28" w:type="dxa"/>
            </w:tcMar>
            <w:vAlign w:val="center"/>
          </w:tcPr>
          <w:p w:rsidR="00B00DA8" w:rsidRPr="00E80124" w:rsidRDefault="00A2642B" w:rsidP="00605AFD">
            <w:pPr>
              <w:rPr>
                <w:rFonts w:cs="Arial"/>
                <w:szCs w:val="20"/>
              </w:rPr>
            </w:pPr>
            <w:r w:rsidRPr="00E80124">
              <w:rPr>
                <w:rFonts w:cs="Arial"/>
                <w:szCs w:val="20"/>
              </w:rPr>
              <w:t>Instituciones</w:t>
            </w:r>
          </w:p>
        </w:tc>
        <w:tc>
          <w:tcPr>
            <w:tcW w:w="2522" w:type="dxa"/>
            <w:tcMar>
              <w:top w:w="28" w:type="dxa"/>
              <w:bottom w:w="28" w:type="dxa"/>
            </w:tcMar>
            <w:vAlign w:val="center"/>
          </w:tcPr>
          <w:p w:rsidR="00B00DA8" w:rsidRPr="002E7023" w:rsidRDefault="00B00DA8" w:rsidP="00605AFD">
            <w:pPr>
              <w:rPr>
                <w:rFonts w:cs="Arial"/>
                <w:szCs w:val="20"/>
              </w:rPr>
            </w:pPr>
          </w:p>
        </w:tc>
      </w:tr>
      <w:tr w:rsidR="00B00DA8" w:rsidRPr="00F66448" w:rsidTr="00240E38">
        <w:trPr>
          <w:jc w:val="right"/>
        </w:trPr>
        <w:tc>
          <w:tcPr>
            <w:tcW w:w="2693" w:type="dxa"/>
            <w:tcMar>
              <w:top w:w="28" w:type="dxa"/>
              <w:bottom w:w="28" w:type="dxa"/>
            </w:tcMar>
            <w:vAlign w:val="center"/>
          </w:tcPr>
          <w:p w:rsidR="00B00DA8" w:rsidRPr="00E80124" w:rsidRDefault="00B00DA8" w:rsidP="00E534D6">
            <w:pPr>
              <w:rPr>
                <w:rFonts w:cs="Arial"/>
                <w:szCs w:val="20"/>
              </w:rPr>
            </w:pPr>
            <w:r w:rsidRPr="00E80124">
              <w:rPr>
                <w:rFonts w:cs="Arial"/>
                <w:szCs w:val="20"/>
              </w:rPr>
              <w:t>Externos</w:t>
            </w:r>
          </w:p>
        </w:tc>
        <w:tc>
          <w:tcPr>
            <w:tcW w:w="1701" w:type="dxa"/>
            <w:tcMar>
              <w:top w:w="28" w:type="dxa"/>
              <w:bottom w:w="28" w:type="dxa"/>
            </w:tcMar>
            <w:vAlign w:val="center"/>
          </w:tcPr>
          <w:p w:rsidR="00B00DA8" w:rsidRPr="00E80124" w:rsidRDefault="00682B06" w:rsidP="003C4E54">
            <w:pPr>
              <w:rPr>
                <w:rFonts w:cs="Arial"/>
                <w:szCs w:val="20"/>
              </w:rPr>
            </w:pPr>
            <w:r w:rsidRPr="00E80124">
              <w:rPr>
                <w:rFonts w:cs="Arial"/>
                <w:szCs w:val="20"/>
              </w:rPr>
              <w:t>Usuario</w:t>
            </w:r>
          </w:p>
        </w:tc>
        <w:tc>
          <w:tcPr>
            <w:tcW w:w="1843" w:type="dxa"/>
            <w:tcMar>
              <w:top w:w="28" w:type="dxa"/>
              <w:bottom w:w="28" w:type="dxa"/>
            </w:tcMar>
            <w:vAlign w:val="center"/>
          </w:tcPr>
          <w:p w:rsidR="00B00DA8" w:rsidRPr="00E80124" w:rsidRDefault="00A2642B" w:rsidP="00605AFD">
            <w:pPr>
              <w:rPr>
                <w:rFonts w:cs="Arial"/>
                <w:szCs w:val="20"/>
              </w:rPr>
            </w:pPr>
            <w:r w:rsidRPr="00E80124">
              <w:rPr>
                <w:rFonts w:cs="Arial"/>
                <w:szCs w:val="20"/>
              </w:rPr>
              <w:t>Visitantes</w:t>
            </w:r>
          </w:p>
        </w:tc>
        <w:tc>
          <w:tcPr>
            <w:tcW w:w="2522" w:type="dxa"/>
            <w:tcMar>
              <w:top w:w="28" w:type="dxa"/>
              <w:bottom w:w="28" w:type="dxa"/>
            </w:tcMar>
            <w:vAlign w:val="center"/>
          </w:tcPr>
          <w:p w:rsidR="00B00DA8" w:rsidRPr="002E7023" w:rsidRDefault="00B00DA8" w:rsidP="00605AFD">
            <w:pPr>
              <w:rPr>
                <w:rFonts w:cs="Arial"/>
                <w:szCs w:val="20"/>
              </w:rPr>
            </w:pPr>
          </w:p>
        </w:tc>
      </w:tr>
      <w:tr w:rsidR="00B00DA8" w:rsidRPr="00F66448" w:rsidTr="00240E38">
        <w:trPr>
          <w:jc w:val="right"/>
        </w:trPr>
        <w:tc>
          <w:tcPr>
            <w:tcW w:w="2693" w:type="dxa"/>
            <w:tcMar>
              <w:top w:w="28" w:type="dxa"/>
              <w:bottom w:w="28" w:type="dxa"/>
            </w:tcMar>
            <w:vAlign w:val="center"/>
          </w:tcPr>
          <w:p w:rsidR="00B00DA8" w:rsidRPr="00E80124" w:rsidRDefault="00B00DA8" w:rsidP="00E534D6">
            <w:pPr>
              <w:rPr>
                <w:rFonts w:cs="Arial"/>
                <w:szCs w:val="20"/>
              </w:rPr>
            </w:pPr>
            <w:r w:rsidRPr="00E80124">
              <w:rPr>
                <w:rFonts w:cs="Arial"/>
                <w:szCs w:val="20"/>
              </w:rPr>
              <w:t>Personal de Infomatica</w:t>
            </w:r>
          </w:p>
        </w:tc>
        <w:tc>
          <w:tcPr>
            <w:tcW w:w="1701" w:type="dxa"/>
            <w:tcMar>
              <w:top w:w="28" w:type="dxa"/>
              <w:bottom w:w="28" w:type="dxa"/>
            </w:tcMar>
            <w:vAlign w:val="center"/>
          </w:tcPr>
          <w:p w:rsidR="00B00DA8" w:rsidRPr="00E80124" w:rsidRDefault="00B00DA8" w:rsidP="003C4E54">
            <w:pPr>
              <w:rPr>
                <w:rFonts w:cs="Arial"/>
                <w:szCs w:val="20"/>
              </w:rPr>
            </w:pPr>
            <w:r w:rsidRPr="00E80124">
              <w:rPr>
                <w:rFonts w:cs="Arial"/>
                <w:szCs w:val="20"/>
              </w:rPr>
              <w:t>Analista</w:t>
            </w:r>
          </w:p>
        </w:tc>
        <w:tc>
          <w:tcPr>
            <w:tcW w:w="1843" w:type="dxa"/>
            <w:tcMar>
              <w:top w:w="28" w:type="dxa"/>
              <w:bottom w:w="28" w:type="dxa"/>
            </w:tcMar>
            <w:vAlign w:val="center"/>
          </w:tcPr>
          <w:p w:rsidR="00B00DA8" w:rsidRPr="00E80124" w:rsidRDefault="00A2642B" w:rsidP="00605AFD">
            <w:pPr>
              <w:rPr>
                <w:rFonts w:cs="Arial"/>
                <w:szCs w:val="20"/>
              </w:rPr>
            </w:pPr>
            <w:r w:rsidRPr="00E80124">
              <w:rPr>
                <w:rFonts w:cs="Arial"/>
                <w:szCs w:val="20"/>
              </w:rPr>
              <w:t>Informatica</w:t>
            </w:r>
          </w:p>
        </w:tc>
        <w:tc>
          <w:tcPr>
            <w:tcW w:w="2522" w:type="dxa"/>
            <w:tcMar>
              <w:top w:w="28" w:type="dxa"/>
              <w:bottom w:w="28" w:type="dxa"/>
            </w:tcMar>
            <w:vAlign w:val="center"/>
          </w:tcPr>
          <w:p w:rsidR="00B00DA8" w:rsidRPr="002E7023" w:rsidRDefault="00B00DA8" w:rsidP="00605AFD">
            <w:pPr>
              <w:rPr>
                <w:rFonts w:cs="Arial"/>
                <w:szCs w:val="20"/>
              </w:rPr>
            </w:pPr>
          </w:p>
        </w:tc>
      </w:tr>
    </w:tbl>
    <w:p w:rsidR="00FD54B6" w:rsidRPr="00B2495E" w:rsidRDefault="00FD54B6" w:rsidP="00F31F95">
      <w:pPr>
        <w:pStyle w:val="Ttulo1"/>
      </w:pPr>
      <w:bookmarkStart w:id="35" w:name="_Toc245459297"/>
      <w:r>
        <w:t>Plan de Ejecución del Proyecto.</w:t>
      </w:r>
      <w:bookmarkEnd w:id="35"/>
    </w:p>
    <w:p w:rsidR="00FD54B6" w:rsidRDefault="00FD54B6" w:rsidP="00C4271C">
      <w:pPr>
        <w:pStyle w:val="Ttulo2"/>
      </w:pPr>
      <w:bookmarkStart w:id="36" w:name="_Toc245459298"/>
      <w:bookmarkStart w:id="37" w:name="_Toc199561159"/>
      <w:bookmarkStart w:id="38" w:name="_Toc199561332"/>
      <w:r>
        <w:t>Ciclo de Vida.</w:t>
      </w:r>
      <w:bookmarkEnd w:id="36"/>
    </w:p>
    <w:p w:rsidR="00FD54B6" w:rsidRDefault="00FD54B6" w:rsidP="00750253">
      <w:pPr>
        <w:pStyle w:val="parrafo"/>
        <w:rPr>
          <w:color w:val="auto"/>
        </w:rPr>
      </w:pPr>
      <w:r>
        <w:rPr>
          <w:color w:val="auto"/>
        </w:rPr>
        <w:t>El ciclo de vida para el desarrollo del producto es incremental. En cada incremento se entregan al cliente unidades de software funcionales, y cada incremento se compone de 6 fases del ciclo de vida de sistemas:</w:t>
      </w:r>
    </w:p>
    <w:p w:rsidR="00FD54B6" w:rsidRDefault="00FD54B6" w:rsidP="00750253">
      <w:pPr>
        <w:pStyle w:val="parrafo"/>
        <w:numPr>
          <w:ilvl w:val="0"/>
          <w:numId w:val="26"/>
        </w:numPr>
        <w:rPr>
          <w:color w:val="auto"/>
        </w:rPr>
      </w:pPr>
      <w:r>
        <w:rPr>
          <w:color w:val="auto"/>
        </w:rPr>
        <w:t>Investigación Preliminar</w:t>
      </w:r>
    </w:p>
    <w:p w:rsidR="00FD54B6" w:rsidRDefault="00FD54B6" w:rsidP="00750253">
      <w:pPr>
        <w:pStyle w:val="parrafo"/>
        <w:numPr>
          <w:ilvl w:val="0"/>
          <w:numId w:val="26"/>
        </w:numPr>
        <w:rPr>
          <w:color w:val="auto"/>
        </w:rPr>
      </w:pPr>
      <w:r>
        <w:rPr>
          <w:color w:val="auto"/>
        </w:rPr>
        <w:t>Determinación de Requerimientos</w:t>
      </w:r>
    </w:p>
    <w:p w:rsidR="00FD54B6" w:rsidRDefault="00FD54B6" w:rsidP="00750253">
      <w:pPr>
        <w:pStyle w:val="parrafo"/>
        <w:numPr>
          <w:ilvl w:val="0"/>
          <w:numId w:val="26"/>
        </w:numPr>
        <w:rPr>
          <w:color w:val="auto"/>
        </w:rPr>
      </w:pPr>
      <w:r>
        <w:rPr>
          <w:color w:val="auto"/>
        </w:rPr>
        <w:t>Diseño del Sistema</w:t>
      </w:r>
    </w:p>
    <w:p w:rsidR="00FD54B6" w:rsidRDefault="00FD54B6" w:rsidP="00750253">
      <w:pPr>
        <w:pStyle w:val="parrafo"/>
        <w:numPr>
          <w:ilvl w:val="0"/>
          <w:numId w:val="26"/>
        </w:numPr>
        <w:rPr>
          <w:color w:val="auto"/>
        </w:rPr>
      </w:pPr>
      <w:r>
        <w:rPr>
          <w:color w:val="auto"/>
        </w:rPr>
        <w:t>Desarrollo del Sistema</w:t>
      </w:r>
    </w:p>
    <w:p w:rsidR="00FD54B6" w:rsidRDefault="00FD54B6" w:rsidP="00750253">
      <w:pPr>
        <w:pStyle w:val="parrafo"/>
        <w:numPr>
          <w:ilvl w:val="0"/>
          <w:numId w:val="26"/>
        </w:numPr>
        <w:rPr>
          <w:color w:val="auto"/>
        </w:rPr>
      </w:pPr>
      <w:r>
        <w:rPr>
          <w:color w:val="auto"/>
        </w:rPr>
        <w:t>Prueba del Sistema</w:t>
      </w:r>
    </w:p>
    <w:p w:rsidR="00FD54B6" w:rsidRDefault="00FD54B6" w:rsidP="00750253">
      <w:pPr>
        <w:pStyle w:val="parrafo"/>
        <w:numPr>
          <w:ilvl w:val="0"/>
          <w:numId w:val="26"/>
        </w:numPr>
        <w:rPr>
          <w:color w:val="auto"/>
        </w:rPr>
      </w:pPr>
      <w:r>
        <w:rPr>
          <w:color w:val="auto"/>
        </w:rPr>
        <w:t>Implementación y Evaluación</w:t>
      </w:r>
    </w:p>
    <w:p w:rsidR="00FD54B6" w:rsidRDefault="00FD54B6" w:rsidP="00C4271C">
      <w:pPr>
        <w:pStyle w:val="Ttulo2"/>
      </w:pPr>
      <w:bookmarkStart w:id="39" w:name="_Toc245459299"/>
      <w:r>
        <w:t>Iteraciones y Entregables.</w:t>
      </w:r>
      <w:bookmarkEnd w:id="39"/>
    </w:p>
    <w:tbl>
      <w:tblPr>
        <w:tblW w:w="8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4"/>
        <w:gridCol w:w="3373"/>
        <w:gridCol w:w="3289"/>
        <w:gridCol w:w="1601"/>
      </w:tblGrid>
      <w:tr w:rsidR="00FD54B6" w:rsidTr="00814644">
        <w:tc>
          <w:tcPr>
            <w:tcW w:w="664" w:type="dxa"/>
            <w:shd w:val="clear" w:color="auto" w:fill="002060"/>
            <w:vAlign w:val="center"/>
          </w:tcPr>
          <w:p w:rsidR="00FD54B6" w:rsidRPr="00E748D7" w:rsidRDefault="00FD54B6" w:rsidP="00E748D7">
            <w:pPr>
              <w:pStyle w:val="parrafo"/>
              <w:tabs>
                <w:tab w:val="left" w:pos="0"/>
                <w:tab w:val="left" w:pos="306"/>
              </w:tabs>
              <w:ind w:left="0" w:right="34" w:firstLine="0"/>
              <w:jc w:val="center"/>
              <w:rPr>
                <w:color w:val="auto"/>
              </w:rPr>
            </w:pPr>
            <w:r w:rsidRPr="00E748D7">
              <w:rPr>
                <w:color w:val="auto"/>
              </w:rPr>
              <w:t>No.</w:t>
            </w:r>
          </w:p>
        </w:tc>
        <w:tc>
          <w:tcPr>
            <w:tcW w:w="3373" w:type="dxa"/>
            <w:shd w:val="clear" w:color="auto" w:fill="002060"/>
            <w:vAlign w:val="center"/>
          </w:tcPr>
          <w:p w:rsidR="00FD54B6" w:rsidRPr="00E748D7" w:rsidRDefault="00FD54B6" w:rsidP="00E748D7">
            <w:pPr>
              <w:pStyle w:val="parrafo"/>
              <w:ind w:left="34" w:firstLine="0"/>
              <w:jc w:val="center"/>
              <w:rPr>
                <w:color w:val="auto"/>
              </w:rPr>
            </w:pPr>
            <w:r w:rsidRPr="00E748D7">
              <w:rPr>
                <w:color w:val="auto"/>
              </w:rPr>
              <w:t>Objetivos</w:t>
            </w:r>
          </w:p>
        </w:tc>
        <w:tc>
          <w:tcPr>
            <w:tcW w:w="3289" w:type="dxa"/>
            <w:shd w:val="clear" w:color="auto" w:fill="002060"/>
            <w:vAlign w:val="center"/>
          </w:tcPr>
          <w:p w:rsidR="00FD54B6" w:rsidRPr="00E748D7" w:rsidRDefault="00FD54B6" w:rsidP="00E748D7">
            <w:pPr>
              <w:pStyle w:val="parrafo"/>
              <w:ind w:left="0" w:hanging="79"/>
              <w:jc w:val="center"/>
              <w:rPr>
                <w:color w:val="auto"/>
              </w:rPr>
            </w:pPr>
            <w:r w:rsidRPr="00E748D7">
              <w:rPr>
                <w:color w:val="auto"/>
              </w:rPr>
              <w:t>Entregables</w:t>
            </w:r>
          </w:p>
        </w:tc>
        <w:tc>
          <w:tcPr>
            <w:tcW w:w="1601" w:type="dxa"/>
            <w:shd w:val="clear" w:color="auto" w:fill="002060"/>
            <w:vAlign w:val="center"/>
          </w:tcPr>
          <w:p w:rsidR="00FD54B6" w:rsidRPr="00E748D7" w:rsidRDefault="00FD54B6" w:rsidP="00E748D7">
            <w:pPr>
              <w:pStyle w:val="parrafo"/>
              <w:ind w:left="-86" w:firstLine="45"/>
              <w:jc w:val="center"/>
              <w:rPr>
                <w:color w:val="auto"/>
              </w:rPr>
            </w:pPr>
            <w:r w:rsidRPr="00E748D7">
              <w:rPr>
                <w:color w:val="auto"/>
              </w:rPr>
              <w:t>Fecha</w:t>
            </w:r>
          </w:p>
        </w:tc>
      </w:tr>
      <w:tr w:rsidR="00FD54B6" w:rsidTr="00814644">
        <w:tc>
          <w:tcPr>
            <w:tcW w:w="664" w:type="dxa"/>
            <w:vAlign w:val="center"/>
          </w:tcPr>
          <w:p w:rsidR="00FD54B6" w:rsidRPr="00761F06" w:rsidRDefault="00FD54B6" w:rsidP="00E748D7">
            <w:pPr>
              <w:pStyle w:val="parrafo"/>
              <w:tabs>
                <w:tab w:val="left" w:pos="0"/>
              </w:tabs>
              <w:ind w:left="0" w:right="34" w:firstLine="0"/>
              <w:jc w:val="center"/>
              <w:rPr>
                <w:color w:val="auto"/>
              </w:rPr>
            </w:pPr>
            <w:r w:rsidRPr="00761F06">
              <w:rPr>
                <w:color w:val="auto"/>
              </w:rPr>
              <w:t>1</w:t>
            </w:r>
          </w:p>
        </w:tc>
        <w:tc>
          <w:tcPr>
            <w:tcW w:w="3373" w:type="dxa"/>
            <w:vAlign w:val="center"/>
          </w:tcPr>
          <w:p w:rsidR="00FD54B6" w:rsidRPr="00E80124" w:rsidRDefault="00CC7B4E" w:rsidP="00D0655A">
            <w:pPr>
              <w:pStyle w:val="parrafo"/>
              <w:ind w:left="34" w:firstLine="0"/>
              <w:jc w:val="left"/>
              <w:rPr>
                <w:color w:val="auto"/>
              </w:rPr>
            </w:pPr>
            <w:r w:rsidRPr="00E80124">
              <w:rPr>
                <w:bCs/>
                <w:color w:val="auto"/>
                <w:lang w:val="es-MX"/>
              </w:rPr>
              <w:t>Registro de los usuarios de la Infoteca Campus Arteaga</w:t>
            </w:r>
          </w:p>
        </w:tc>
        <w:tc>
          <w:tcPr>
            <w:tcW w:w="3289" w:type="dxa"/>
          </w:tcPr>
          <w:p w:rsidR="00FD54B6" w:rsidRPr="00761F06" w:rsidRDefault="00FD54B6" w:rsidP="00E748D7">
            <w:pPr>
              <w:pStyle w:val="parrafo"/>
              <w:ind w:left="0" w:hanging="79"/>
              <w:rPr>
                <w:color w:val="auto"/>
              </w:rPr>
            </w:pPr>
            <w:r w:rsidRPr="00761F06">
              <w:rPr>
                <w:color w:val="auto"/>
              </w:rPr>
              <w:t>1.1</w:t>
            </w:r>
            <w:r w:rsidR="00814644">
              <w:rPr>
                <w:color w:val="auto"/>
              </w:rPr>
              <w:t xml:space="preserve"> </w:t>
            </w:r>
            <w:r w:rsidR="00814644" w:rsidRPr="00814644">
              <w:rPr>
                <w:color w:val="0000FF"/>
              </w:rPr>
              <w:t>&lt;entregable</w:t>
            </w:r>
            <w:r w:rsidR="00814644">
              <w:rPr>
                <w:color w:val="0000FF"/>
              </w:rPr>
              <w:t xml:space="preserve"> 1</w:t>
            </w:r>
            <w:r w:rsidR="00814644" w:rsidRPr="00814644">
              <w:rPr>
                <w:color w:val="0000FF"/>
              </w:rPr>
              <w:t>&gt;</w:t>
            </w:r>
          </w:p>
          <w:p w:rsidR="00FD54B6" w:rsidRPr="00761F06" w:rsidRDefault="00FD54B6" w:rsidP="00E748D7">
            <w:pPr>
              <w:pStyle w:val="parrafo"/>
              <w:ind w:left="0" w:hanging="79"/>
              <w:rPr>
                <w:color w:val="auto"/>
              </w:rPr>
            </w:pPr>
            <w:r w:rsidRPr="00761F06">
              <w:rPr>
                <w:color w:val="auto"/>
              </w:rPr>
              <w:t>1.2</w:t>
            </w:r>
            <w:r w:rsidR="00814644">
              <w:rPr>
                <w:color w:val="auto"/>
              </w:rPr>
              <w:t xml:space="preserve"> </w:t>
            </w:r>
            <w:r w:rsidR="00814644" w:rsidRPr="00814644">
              <w:rPr>
                <w:color w:val="0000FF"/>
              </w:rPr>
              <w:t>&lt;entregable</w:t>
            </w:r>
            <w:r w:rsidR="00814644">
              <w:rPr>
                <w:color w:val="0000FF"/>
              </w:rPr>
              <w:t xml:space="preserve"> 2</w:t>
            </w:r>
            <w:r w:rsidR="00814644" w:rsidRPr="00814644">
              <w:rPr>
                <w:color w:val="0000FF"/>
              </w:rPr>
              <w:t>&gt;</w:t>
            </w:r>
          </w:p>
          <w:p w:rsidR="00761F06" w:rsidRPr="00761F06" w:rsidRDefault="00761F06" w:rsidP="00E748D7">
            <w:pPr>
              <w:pStyle w:val="parrafo"/>
              <w:ind w:left="0" w:hanging="79"/>
              <w:rPr>
                <w:color w:val="auto"/>
              </w:rPr>
            </w:pPr>
            <w:r w:rsidRPr="00761F06">
              <w:rPr>
                <w:color w:val="auto"/>
              </w:rPr>
              <w:t>1.3</w:t>
            </w:r>
            <w:r w:rsidR="00814644">
              <w:rPr>
                <w:color w:val="auto"/>
              </w:rPr>
              <w:t xml:space="preserve"> </w:t>
            </w:r>
            <w:r w:rsidR="00814644" w:rsidRPr="00814644">
              <w:rPr>
                <w:color w:val="0000FF"/>
              </w:rPr>
              <w:t>&lt;entregable</w:t>
            </w:r>
            <w:r w:rsidR="00814644">
              <w:rPr>
                <w:color w:val="0000FF"/>
              </w:rPr>
              <w:t xml:space="preserve"> …</w:t>
            </w:r>
            <w:r w:rsidR="00814644" w:rsidRPr="00814644">
              <w:rPr>
                <w:color w:val="0000FF"/>
              </w:rPr>
              <w:t>&gt;</w:t>
            </w:r>
          </w:p>
        </w:tc>
        <w:tc>
          <w:tcPr>
            <w:tcW w:w="1601" w:type="dxa"/>
          </w:tcPr>
          <w:p w:rsidR="00FD54B6" w:rsidRPr="00814644" w:rsidRDefault="00814644" w:rsidP="00E748D7">
            <w:pPr>
              <w:pStyle w:val="parrafo"/>
              <w:ind w:left="-86" w:firstLine="45"/>
              <w:jc w:val="center"/>
              <w:rPr>
                <w:color w:val="0000FF"/>
              </w:rPr>
            </w:pPr>
            <w:r w:rsidRPr="00814644">
              <w:rPr>
                <w:color w:val="0000FF"/>
              </w:rPr>
              <w:t>&lt;</w:t>
            </w:r>
            <w:r w:rsidR="00FD54B6" w:rsidRPr="00814644">
              <w:rPr>
                <w:color w:val="0000FF"/>
              </w:rPr>
              <w:t>dd/mm/aaaa</w:t>
            </w:r>
            <w:r w:rsidRPr="00814644">
              <w:rPr>
                <w:color w:val="0000FF"/>
              </w:rPr>
              <w:t>&gt;</w:t>
            </w:r>
          </w:p>
        </w:tc>
      </w:tr>
      <w:tr w:rsidR="00814644" w:rsidTr="00814644">
        <w:tc>
          <w:tcPr>
            <w:tcW w:w="664" w:type="dxa"/>
            <w:vAlign w:val="center"/>
          </w:tcPr>
          <w:p w:rsidR="00814644" w:rsidRPr="00761F06" w:rsidRDefault="00814644" w:rsidP="00E748D7">
            <w:pPr>
              <w:pStyle w:val="parrafo"/>
              <w:tabs>
                <w:tab w:val="left" w:pos="0"/>
              </w:tabs>
              <w:ind w:left="0" w:right="34" w:firstLine="0"/>
              <w:jc w:val="center"/>
              <w:rPr>
                <w:color w:val="auto"/>
              </w:rPr>
            </w:pPr>
            <w:r w:rsidRPr="00761F06">
              <w:rPr>
                <w:color w:val="auto"/>
              </w:rPr>
              <w:t>2</w:t>
            </w:r>
          </w:p>
        </w:tc>
        <w:tc>
          <w:tcPr>
            <w:tcW w:w="3373" w:type="dxa"/>
            <w:vAlign w:val="center"/>
          </w:tcPr>
          <w:p w:rsidR="00814644" w:rsidRPr="00E80124" w:rsidRDefault="00CC7B4E" w:rsidP="00D0655A">
            <w:pPr>
              <w:pStyle w:val="parrafo"/>
              <w:ind w:left="34" w:firstLine="0"/>
              <w:jc w:val="left"/>
              <w:rPr>
                <w:color w:val="auto"/>
              </w:rPr>
            </w:pPr>
            <w:r w:rsidRPr="00E80124">
              <w:rPr>
                <w:bCs/>
                <w:color w:val="auto"/>
                <w:lang w:val="es-MX"/>
              </w:rPr>
              <w:t xml:space="preserve">Generar reportes </w:t>
            </w:r>
          </w:p>
        </w:tc>
        <w:tc>
          <w:tcPr>
            <w:tcW w:w="3289" w:type="dxa"/>
          </w:tcPr>
          <w:p w:rsidR="00814644" w:rsidRDefault="00814644" w:rsidP="00814644">
            <w:pPr>
              <w:pStyle w:val="TableText"/>
              <w:ind w:hanging="79"/>
              <w:rPr>
                <w:color w:val="0000FF"/>
                <w:lang w:val="es-MX"/>
              </w:rPr>
            </w:pPr>
            <w:r w:rsidRPr="00761F06">
              <w:rPr>
                <w:rFonts w:cs="Arial"/>
                <w:sz w:val="20"/>
                <w:szCs w:val="20"/>
                <w:lang w:val="es-MX"/>
              </w:rPr>
              <w:t xml:space="preserve">2.1 </w:t>
            </w:r>
            <w:r w:rsidRPr="00814644">
              <w:rPr>
                <w:color w:val="0000FF"/>
                <w:lang w:val="es-MX"/>
              </w:rPr>
              <w:t>&lt;entregable 1&gt;</w:t>
            </w:r>
          </w:p>
          <w:p w:rsidR="00814644" w:rsidRPr="00814644" w:rsidRDefault="00814644" w:rsidP="00814644">
            <w:pPr>
              <w:pStyle w:val="TableText"/>
              <w:ind w:hanging="79"/>
              <w:rPr>
                <w:color w:val="0000FF"/>
                <w:lang w:val="es-MX"/>
              </w:rPr>
            </w:pPr>
            <w:r w:rsidRPr="00761F06">
              <w:rPr>
                <w:rFonts w:cs="Arial"/>
                <w:sz w:val="20"/>
                <w:szCs w:val="20"/>
                <w:lang w:val="es-MX"/>
              </w:rPr>
              <w:t xml:space="preserve">2.2 </w:t>
            </w:r>
            <w:r w:rsidRPr="00814644">
              <w:rPr>
                <w:color w:val="0000FF"/>
              </w:rPr>
              <w:t>&lt;entregable</w:t>
            </w:r>
            <w:r>
              <w:rPr>
                <w:color w:val="0000FF"/>
              </w:rPr>
              <w:t xml:space="preserve"> 2</w:t>
            </w:r>
            <w:r w:rsidRPr="00814644">
              <w:rPr>
                <w:color w:val="0000FF"/>
              </w:rPr>
              <w:t>&gt;</w:t>
            </w:r>
          </w:p>
          <w:p w:rsidR="00814644" w:rsidRPr="00761F06" w:rsidRDefault="00814644" w:rsidP="00814644">
            <w:pPr>
              <w:pStyle w:val="TableText"/>
              <w:ind w:hanging="79"/>
              <w:rPr>
                <w:rFonts w:cs="Arial"/>
                <w:sz w:val="20"/>
                <w:szCs w:val="20"/>
                <w:lang w:val="es-MX"/>
              </w:rPr>
            </w:pPr>
            <w:r w:rsidRPr="00761F06">
              <w:rPr>
                <w:rFonts w:cs="Arial"/>
                <w:sz w:val="20"/>
                <w:szCs w:val="20"/>
                <w:lang w:val="es-MX"/>
              </w:rPr>
              <w:t xml:space="preserve">2.3 </w:t>
            </w:r>
            <w:r w:rsidRPr="00814644">
              <w:rPr>
                <w:color w:val="0000FF"/>
              </w:rPr>
              <w:t>&lt;entregable</w:t>
            </w:r>
            <w:r>
              <w:rPr>
                <w:color w:val="0000FF"/>
              </w:rPr>
              <w:t xml:space="preserve"> …</w:t>
            </w:r>
            <w:r w:rsidRPr="00814644">
              <w:rPr>
                <w:color w:val="0000FF"/>
              </w:rPr>
              <w:t>&gt;</w:t>
            </w:r>
          </w:p>
        </w:tc>
        <w:tc>
          <w:tcPr>
            <w:tcW w:w="1601" w:type="dxa"/>
          </w:tcPr>
          <w:p w:rsidR="00814644" w:rsidRPr="00814644" w:rsidRDefault="00814644" w:rsidP="00E534D6">
            <w:pPr>
              <w:pStyle w:val="parrafo"/>
              <w:ind w:left="-86" w:firstLine="45"/>
              <w:jc w:val="center"/>
              <w:rPr>
                <w:color w:val="0000FF"/>
              </w:rPr>
            </w:pPr>
            <w:r w:rsidRPr="00814644">
              <w:rPr>
                <w:color w:val="0000FF"/>
              </w:rPr>
              <w:t>&lt;dd/mm/aaaa&gt;</w:t>
            </w:r>
          </w:p>
        </w:tc>
      </w:tr>
    </w:tbl>
    <w:p w:rsidR="003C1D8D" w:rsidRDefault="003C1D8D" w:rsidP="003C1D8D">
      <w:pPr>
        <w:pStyle w:val="Ttulo2"/>
        <w:numPr>
          <w:ilvl w:val="0"/>
          <w:numId w:val="0"/>
        </w:numPr>
        <w:ind w:left="794"/>
      </w:pPr>
      <w:bookmarkStart w:id="40" w:name="_Toc245459300"/>
    </w:p>
    <w:p w:rsidR="00921D77" w:rsidRDefault="00921D77" w:rsidP="00921D77">
      <w:pPr>
        <w:rPr>
          <w:lang w:val="es-ES"/>
        </w:rPr>
      </w:pPr>
    </w:p>
    <w:p w:rsidR="00921D77" w:rsidRDefault="00921D77" w:rsidP="00921D77">
      <w:pPr>
        <w:rPr>
          <w:lang w:val="es-ES"/>
        </w:rPr>
      </w:pPr>
      <w:bookmarkStart w:id="41" w:name="_GoBack"/>
      <w:bookmarkEnd w:id="41"/>
    </w:p>
    <w:p w:rsidR="00921D77" w:rsidRPr="00921D77" w:rsidRDefault="00921D77" w:rsidP="00921D77">
      <w:pPr>
        <w:rPr>
          <w:lang w:val="es-ES"/>
        </w:rPr>
      </w:pPr>
    </w:p>
    <w:p w:rsidR="00FD54B6" w:rsidRDefault="00FD54B6" w:rsidP="00C4271C">
      <w:pPr>
        <w:pStyle w:val="Ttulo2"/>
      </w:pPr>
      <w:r>
        <w:t>Desglose de Actividades (WBS).</w:t>
      </w:r>
      <w:bookmarkEnd w:id="40"/>
    </w:p>
    <w:p w:rsidR="00FD54B6" w:rsidRPr="00CC7B4E" w:rsidRDefault="00FD54B6" w:rsidP="00B61C5B">
      <w:pPr>
        <w:pStyle w:val="parrafo"/>
        <w:rPr>
          <w:color w:val="000000" w:themeColor="text1"/>
        </w:rPr>
      </w:pPr>
      <w:r w:rsidRPr="00CC7B4E">
        <w:rPr>
          <w:color w:val="000000" w:themeColor="text1"/>
        </w:rPr>
        <w:t>El desglose de actividades es</w:t>
      </w:r>
      <w:r w:rsidR="00882F4E" w:rsidRPr="00CC7B4E">
        <w:rPr>
          <w:color w:val="000000" w:themeColor="text1"/>
        </w:rPr>
        <w:t xml:space="preserve">tá contenido en el documento Work Breakdown Structure </w:t>
      </w:r>
      <w:r w:rsidR="00CC7B4E" w:rsidRPr="00CC7B4E">
        <w:rPr>
          <w:color w:val="000000" w:themeColor="text1"/>
        </w:rPr>
        <w:t>SRAICA</w:t>
      </w:r>
      <w:r w:rsidR="00882F4E" w:rsidRPr="00CC7B4E">
        <w:rPr>
          <w:color w:val="000000" w:themeColor="text1"/>
        </w:rPr>
        <w:t>/v</w:t>
      </w:r>
      <w:r w:rsidR="00CC7B4E" w:rsidRPr="00CC7B4E">
        <w:rPr>
          <w:color w:val="000000" w:themeColor="text1"/>
        </w:rPr>
        <w:t>1.0</w:t>
      </w:r>
      <w:r w:rsidR="00882F4E" w:rsidRPr="00CC7B4E">
        <w:rPr>
          <w:color w:val="000000" w:themeColor="text1"/>
        </w:rPr>
        <w:t>-PP-WBS</w:t>
      </w:r>
      <w:r w:rsidRPr="00CC7B4E">
        <w:rPr>
          <w:color w:val="000000" w:themeColor="text1"/>
        </w:rPr>
        <w:t>.</w:t>
      </w:r>
    </w:p>
    <w:p w:rsidR="00FD54B6" w:rsidRDefault="00FD54B6" w:rsidP="00C4271C">
      <w:pPr>
        <w:pStyle w:val="Ttulo2"/>
      </w:pPr>
      <w:bookmarkStart w:id="42" w:name="_Toc245459301"/>
      <w:r>
        <w:t>Calendario.</w:t>
      </w:r>
      <w:bookmarkEnd w:id="42"/>
    </w:p>
    <w:p w:rsidR="00FD54B6" w:rsidRPr="00DD2AB1" w:rsidRDefault="00FD54B6" w:rsidP="00DD2AB1">
      <w:pPr>
        <w:pStyle w:val="parrafo"/>
        <w:rPr>
          <w:color w:val="auto"/>
        </w:rPr>
      </w:pPr>
      <w:r w:rsidRPr="00DD2AB1">
        <w:rPr>
          <w:color w:val="auto"/>
        </w:rPr>
        <w:t xml:space="preserve">El </w:t>
      </w:r>
      <w:r>
        <w:rPr>
          <w:color w:val="auto"/>
        </w:rPr>
        <w:t>calendario para la ejecución de las actividades</w:t>
      </w:r>
      <w:r w:rsidRPr="00DD2AB1">
        <w:rPr>
          <w:color w:val="auto"/>
        </w:rPr>
        <w:t xml:space="preserve"> está </w:t>
      </w:r>
      <w:r>
        <w:rPr>
          <w:color w:val="auto"/>
        </w:rPr>
        <w:t xml:space="preserve">contenido en el </w:t>
      </w:r>
      <w:r w:rsidRPr="00DD2AB1">
        <w:rPr>
          <w:color w:val="auto"/>
        </w:rPr>
        <w:t>documento</w:t>
      </w:r>
      <w:r w:rsidR="005C477D" w:rsidRPr="005C477D">
        <w:rPr>
          <w:color w:val="auto"/>
        </w:rPr>
        <w:t xml:space="preserve"> </w:t>
      </w:r>
      <w:r w:rsidR="005C477D">
        <w:rPr>
          <w:color w:val="auto"/>
        </w:rPr>
        <w:t xml:space="preserve">Work Breakdown </w:t>
      </w:r>
      <w:r w:rsidR="005C477D" w:rsidRPr="00CC7B4E">
        <w:rPr>
          <w:color w:val="000000" w:themeColor="text1"/>
        </w:rPr>
        <w:t xml:space="preserve">Structure </w:t>
      </w:r>
      <w:r w:rsidR="00CC7B4E" w:rsidRPr="00CC7B4E">
        <w:rPr>
          <w:color w:val="000000" w:themeColor="text1"/>
        </w:rPr>
        <w:t xml:space="preserve">SRAICA </w:t>
      </w:r>
      <w:r w:rsidR="005C477D" w:rsidRPr="00CC7B4E">
        <w:rPr>
          <w:color w:val="000000" w:themeColor="text1"/>
        </w:rPr>
        <w:t>/v</w:t>
      </w:r>
      <w:r w:rsidR="00CC7B4E" w:rsidRPr="00CC7B4E">
        <w:rPr>
          <w:color w:val="000000" w:themeColor="text1"/>
        </w:rPr>
        <w:t>1.0</w:t>
      </w:r>
      <w:r w:rsidR="005C477D" w:rsidRPr="00CC7B4E">
        <w:rPr>
          <w:color w:val="000000" w:themeColor="text1"/>
        </w:rPr>
        <w:t>-PP-</w:t>
      </w:r>
      <w:r w:rsidR="005C477D">
        <w:rPr>
          <w:color w:val="auto"/>
        </w:rPr>
        <w:t>WBS</w:t>
      </w:r>
      <w:r w:rsidRPr="00DD2AB1">
        <w:rPr>
          <w:color w:val="auto"/>
        </w:rPr>
        <w:t>.</w:t>
      </w:r>
    </w:p>
    <w:p w:rsidR="00FD54B6" w:rsidRDefault="00FD54B6" w:rsidP="00C4271C">
      <w:pPr>
        <w:pStyle w:val="Ttulo2"/>
      </w:pPr>
      <w:bookmarkStart w:id="43" w:name="_Toc245459302"/>
      <w:r>
        <w:t>Puntos de Revisión (Milestones)</w:t>
      </w:r>
      <w:r w:rsidRPr="00B2495E">
        <w:t>.</w:t>
      </w:r>
      <w:bookmarkEnd w:id="37"/>
      <w:bookmarkEnd w:id="38"/>
      <w:bookmarkEnd w:id="43"/>
    </w:p>
    <w:p w:rsidR="00FD54B6" w:rsidRDefault="00FD54B6" w:rsidP="00976453">
      <w:pPr>
        <w:pStyle w:val="parrafo"/>
      </w:pP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25"/>
        <w:gridCol w:w="3260"/>
        <w:gridCol w:w="1701"/>
        <w:gridCol w:w="142"/>
        <w:gridCol w:w="1276"/>
        <w:gridCol w:w="1417"/>
      </w:tblGrid>
      <w:tr w:rsidR="00FD54B6" w:rsidTr="00AC2D49">
        <w:trPr>
          <w:cantSplit/>
          <w:trHeight w:val="278"/>
        </w:trPr>
        <w:tc>
          <w:tcPr>
            <w:tcW w:w="1276" w:type="dxa"/>
            <w:gridSpan w:val="2"/>
            <w:vMerge w:val="restart"/>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Milestone</w:t>
            </w:r>
          </w:p>
        </w:tc>
        <w:tc>
          <w:tcPr>
            <w:tcW w:w="3260" w:type="dxa"/>
            <w:vMerge w:val="restart"/>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Descripción</w:t>
            </w:r>
          </w:p>
        </w:tc>
        <w:tc>
          <w:tcPr>
            <w:tcW w:w="3119" w:type="dxa"/>
            <w:gridSpan w:val="3"/>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Criterio del Milestone</w:t>
            </w:r>
          </w:p>
        </w:tc>
        <w:tc>
          <w:tcPr>
            <w:tcW w:w="1417" w:type="dxa"/>
            <w:vMerge w:val="restart"/>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Fecha Planeada</w:t>
            </w:r>
          </w:p>
        </w:tc>
      </w:tr>
      <w:tr w:rsidR="00FD54B6" w:rsidTr="00AC2D49">
        <w:trPr>
          <w:cantSplit/>
          <w:trHeight w:val="277"/>
        </w:trPr>
        <w:tc>
          <w:tcPr>
            <w:tcW w:w="1276" w:type="dxa"/>
            <w:gridSpan w:val="2"/>
            <w:vMerge/>
          </w:tcPr>
          <w:p w:rsidR="00FD54B6" w:rsidRDefault="00FD54B6" w:rsidP="00B91659">
            <w:pPr>
              <w:pStyle w:val="Body"/>
              <w:spacing w:before="60" w:after="40"/>
              <w:jc w:val="center"/>
              <w:rPr>
                <w:b/>
              </w:rPr>
            </w:pPr>
          </w:p>
        </w:tc>
        <w:tc>
          <w:tcPr>
            <w:tcW w:w="3260" w:type="dxa"/>
            <w:vMerge/>
          </w:tcPr>
          <w:p w:rsidR="00FD54B6" w:rsidRDefault="00FD54B6" w:rsidP="00B91659">
            <w:pPr>
              <w:pStyle w:val="Body"/>
              <w:spacing w:before="60" w:after="40"/>
              <w:jc w:val="center"/>
              <w:rPr>
                <w:b/>
              </w:rPr>
            </w:pPr>
          </w:p>
        </w:tc>
        <w:tc>
          <w:tcPr>
            <w:tcW w:w="1843" w:type="dxa"/>
            <w:gridSpan w:val="2"/>
            <w:shd w:val="clear" w:color="auto" w:fill="548DD4"/>
          </w:tcPr>
          <w:p w:rsidR="00FD54B6" w:rsidRPr="00B91659" w:rsidRDefault="00FD54B6" w:rsidP="00B91659">
            <w:pPr>
              <w:pStyle w:val="Body"/>
              <w:spacing w:before="60" w:after="40"/>
              <w:jc w:val="center"/>
              <w:rPr>
                <w:b/>
                <w:color w:val="FFFFFF"/>
              </w:rPr>
            </w:pPr>
            <w:r w:rsidRPr="00B91659">
              <w:rPr>
                <w:b/>
                <w:color w:val="FFFFFF"/>
              </w:rPr>
              <w:t>Artefacto</w:t>
            </w:r>
          </w:p>
        </w:tc>
        <w:tc>
          <w:tcPr>
            <w:tcW w:w="1276" w:type="dxa"/>
            <w:shd w:val="clear" w:color="auto" w:fill="548DD4"/>
          </w:tcPr>
          <w:p w:rsidR="00FD54B6" w:rsidRPr="00B91659" w:rsidRDefault="00FD54B6" w:rsidP="00B91659">
            <w:pPr>
              <w:pStyle w:val="Body"/>
              <w:spacing w:before="60" w:after="40"/>
              <w:jc w:val="center"/>
              <w:rPr>
                <w:b/>
                <w:color w:val="FFFFFF"/>
              </w:rPr>
            </w:pPr>
            <w:r w:rsidRPr="00B91659">
              <w:rPr>
                <w:b/>
                <w:color w:val="FFFFFF"/>
              </w:rPr>
              <w:t>Estatus</w:t>
            </w:r>
          </w:p>
        </w:tc>
        <w:tc>
          <w:tcPr>
            <w:tcW w:w="1417" w:type="dxa"/>
            <w:vMerge/>
          </w:tcPr>
          <w:p w:rsidR="00FD54B6" w:rsidRDefault="00FD54B6" w:rsidP="00B91659">
            <w:pPr>
              <w:pStyle w:val="Body"/>
              <w:spacing w:before="60" w:after="40"/>
              <w:jc w:val="center"/>
              <w:rPr>
                <w:b/>
              </w:rPr>
            </w:pPr>
          </w:p>
        </w:tc>
      </w:tr>
      <w:tr w:rsidR="00FD54B6" w:rsidTr="00AC2D49">
        <w:trPr>
          <w:cantSplit/>
          <w:trHeight w:val="210"/>
        </w:trPr>
        <w:tc>
          <w:tcPr>
            <w:tcW w:w="851" w:type="dxa"/>
            <w:tcBorders>
              <w:right w:val="nil"/>
            </w:tcBorders>
            <w:shd w:val="clear" w:color="auto" w:fill="FFFFCC"/>
          </w:tcPr>
          <w:p w:rsidR="00FD54B6" w:rsidRDefault="00FD54B6" w:rsidP="00413D9A">
            <w:pPr>
              <w:pStyle w:val="CellBody"/>
              <w:jc w:val="center"/>
            </w:pPr>
            <w:r>
              <w:t>M1</w:t>
            </w:r>
          </w:p>
        </w:tc>
        <w:tc>
          <w:tcPr>
            <w:tcW w:w="425" w:type="dxa"/>
            <w:tcBorders>
              <w:left w:val="nil"/>
            </w:tcBorders>
            <w:shd w:val="clear" w:color="auto" w:fill="FFFFCC"/>
          </w:tcPr>
          <w:p w:rsidR="00FD54B6" w:rsidRDefault="00FD54B6" w:rsidP="00413D9A">
            <w:pPr>
              <w:pStyle w:val="CellBody"/>
            </w:pPr>
          </w:p>
        </w:tc>
        <w:tc>
          <w:tcPr>
            <w:tcW w:w="3260" w:type="dxa"/>
            <w:shd w:val="clear" w:color="auto" w:fill="FFFFCC"/>
          </w:tcPr>
          <w:p w:rsidR="00FD54B6" w:rsidRDefault="00FD54B6" w:rsidP="00B91659">
            <w:pPr>
              <w:pStyle w:val="CellBody"/>
              <w:ind w:left="34"/>
            </w:pPr>
            <w:r>
              <w:t>Inicia Planeación</w:t>
            </w:r>
          </w:p>
        </w:tc>
        <w:tc>
          <w:tcPr>
            <w:tcW w:w="3119" w:type="dxa"/>
            <w:gridSpan w:val="3"/>
            <w:shd w:val="clear" w:color="auto" w:fill="FFFFCC"/>
          </w:tcPr>
          <w:p w:rsidR="00FD54B6" w:rsidRDefault="00FD54B6" w:rsidP="00B91659">
            <w:pPr>
              <w:pStyle w:val="CellBody"/>
              <w:ind w:left="34"/>
            </w:pPr>
            <w:r>
              <w:t>Proyecto Autorizado</w:t>
            </w:r>
          </w:p>
        </w:tc>
        <w:tc>
          <w:tcPr>
            <w:tcW w:w="1417" w:type="dxa"/>
            <w:shd w:val="clear" w:color="auto" w:fill="FFFFCC"/>
          </w:tcPr>
          <w:p w:rsidR="00FD54B6" w:rsidRPr="00290B5A" w:rsidRDefault="00FD54B6" w:rsidP="002477CB">
            <w:pPr>
              <w:pStyle w:val="CellBody"/>
              <w:ind w:left="34"/>
              <w:jc w:val="center"/>
              <w:rPr>
                <w:color w:val="0070C0"/>
              </w:rPr>
            </w:pPr>
            <w:r w:rsidRPr="00290B5A">
              <w:rPr>
                <w:color w:val="0070C0"/>
              </w:rPr>
              <w:t>dd/mm/aaaa</w:t>
            </w:r>
          </w:p>
        </w:tc>
      </w:tr>
      <w:tr w:rsidR="00FD54B6" w:rsidTr="00AC2D49">
        <w:trPr>
          <w:cantSplit/>
          <w:trHeight w:val="270"/>
        </w:trPr>
        <w:tc>
          <w:tcPr>
            <w:tcW w:w="851" w:type="dxa"/>
            <w:vMerge w:val="restart"/>
            <w:tcBorders>
              <w:right w:val="nil"/>
            </w:tcBorders>
          </w:tcPr>
          <w:p w:rsidR="00FD54B6" w:rsidRDefault="00FD54B6" w:rsidP="00413D9A">
            <w:pPr>
              <w:pStyle w:val="CellBody"/>
              <w:jc w:val="center"/>
            </w:pPr>
          </w:p>
        </w:tc>
        <w:tc>
          <w:tcPr>
            <w:tcW w:w="425" w:type="dxa"/>
            <w:vMerge w:val="restart"/>
            <w:tcBorders>
              <w:left w:val="nil"/>
            </w:tcBorders>
          </w:tcPr>
          <w:p w:rsidR="00FD54B6" w:rsidRDefault="00FD54B6" w:rsidP="00413D9A">
            <w:pPr>
              <w:pStyle w:val="CellBody"/>
            </w:pPr>
          </w:p>
        </w:tc>
        <w:tc>
          <w:tcPr>
            <w:tcW w:w="3260" w:type="dxa"/>
            <w:vMerge w:val="restart"/>
          </w:tcPr>
          <w:p w:rsidR="00FD54B6" w:rsidRPr="00B91659" w:rsidRDefault="00FD54B6" w:rsidP="00B91659">
            <w:pPr>
              <w:pStyle w:val="CellBody"/>
              <w:ind w:left="34"/>
            </w:pPr>
            <w:r>
              <w:t>Se ha autorizado por parte del Cliente la Propuesta de Negocio y y el presupuesto</w:t>
            </w:r>
          </w:p>
        </w:tc>
        <w:tc>
          <w:tcPr>
            <w:tcW w:w="1701" w:type="dxa"/>
          </w:tcPr>
          <w:p w:rsidR="00FD54B6" w:rsidRDefault="00FD54B6" w:rsidP="00B91659">
            <w:pPr>
              <w:pStyle w:val="CellBody"/>
              <w:ind w:left="34"/>
            </w:pPr>
            <w:r>
              <w:t>Propuesta de Negocio</w:t>
            </w:r>
          </w:p>
        </w:tc>
        <w:tc>
          <w:tcPr>
            <w:tcW w:w="1418" w:type="dxa"/>
            <w:gridSpan w:val="2"/>
          </w:tcPr>
          <w:p w:rsidR="00FD54B6" w:rsidRDefault="00FD54B6" w:rsidP="000618B8">
            <w:pPr>
              <w:pStyle w:val="CellBody"/>
              <w:ind w:left="0"/>
            </w:pPr>
            <w:r>
              <w:t>Autorizada por el Cliente</w:t>
            </w:r>
          </w:p>
        </w:tc>
        <w:tc>
          <w:tcPr>
            <w:tcW w:w="1417" w:type="dxa"/>
            <w:vMerge w:val="restart"/>
          </w:tcPr>
          <w:p w:rsidR="00FD54B6" w:rsidRPr="00290B5A" w:rsidRDefault="00FD54B6" w:rsidP="002477CB">
            <w:pPr>
              <w:jc w:val="center"/>
              <w:rPr>
                <w:color w:val="0070C0"/>
              </w:rPr>
            </w:pPr>
          </w:p>
        </w:tc>
      </w:tr>
      <w:tr w:rsidR="00FD54B6" w:rsidTr="00AC2D49">
        <w:trPr>
          <w:cantSplit/>
          <w:trHeight w:val="173"/>
        </w:trPr>
        <w:tc>
          <w:tcPr>
            <w:tcW w:w="851" w:type="dxa"/>
            <w:vMerge/>
            <w:tcBorders>
              <w:right w:val="nil"/>
            </w:tcBorders>
          </w:tcPr>
          <w:p w:rsidR="00FD54B6" w:rsidRDefault="00FD54B6" w:rsidP="00413D9A">
            <w:pPr>
              <w:pStyle w:val="CellBody"/>
              <w:jc w:val="center"/>
            </w:pPr>
          </w:p>
        </w:tc>
        <w:tc>
          <w:tcPr>
            <w:tcW w:w="425" w:type="dxa"/>
            <w:vMerge/>
            <w:tcBorders>
              <w:left w:val="nil"/>
            </w:tcBorders>
          </w:tcPr>
          <w:p w:rsidR="00FD54B6" w:rsidRDefault="00FD54B6" w:rsidP="00413D9A">
            <w:pPr>
              <w:pStyle w:val="CellBody"/>
            </w:pPr>
          </w:p>
        </w:tc>
        <w:tc>
          <w:tcPr>
            <w:tcW w:w="3260" w:type="dxa"/>
            <w:vMerge/>
          </w:tcPr>
          <w:p w:rsidR="00FD54B6" w:rsidRDefault="00FD54B6" w:rsidP="00B91659">
            <w:pPr>
              <w:pStyle w:val="CellBody"/>
              <w:ind w:left="34"/>
            </w:pPr>
          </w:p>
        </w:tc>
        <w:tc>
          <w:tcPr>
            <w:tcW w:w="1701" w:type="dxa"/>
          </w:tcPr>
          <w:p w:rsidR="00FD54B6" w:rsidRDefault="00FD54B6" w:rsidP="00B91659">
            <w:pPr>
              <w:pStyle w:val="CellBody"/>
              <w:ind w:left="34"/>
            </w:pPr>
            <w:r>
              <w:t>Contrato</w:t>
            </w:r>
          </w:p>
          <w:p w:rsidR="005C477D" w:rsidRDefault="005C477D" w:rsidP="00B91659">
            <w:pPr>
              <w:pStyle w:val="CellBody"/>
              <w:ind w:left="34"/>
            </w:pPr>
            <w:r>
              <w:t>(opcional)</w:t>
            </w:r>
          </w:p>
        </w:tc>
        <w:tc>
          <w:tcPr>
            <w:tcW w:w="1418" w:type="dxa"/>
            <w:gridSpan w:val="2"/>
          </w:tcPr>
          <w:p w:rsidR="00FD54B6" w:rsidRDefault="00FD54B6" w:rsidP="000618B8">
            <w:pPr>
              <w:pStyle w:val="CellBody"/>
              <w:ind w:left="0"/>
            </w:pPr>
            <w:r>
              <w:t>Frimado</w:t>
            </w:r>
          </w:p>
        </w:tc>
        <w:tc>
          <w:tcPr>
            <w:tcW w:w="1417" w:type="dxa"/>
            <w:vMerge/>
          </w:tcPr>
          <w:p w:rsidR="00FD54B6" w:rsidRPr="00290B5A" w:rsidRDefault="00FD54B6" w:rsidP="002477CB">
            <w:pPr>
              <w:pStyle w:val="CellBody"/>
              <w:jc w:val="center"/>
              <w:rPr>
                <w:color w:val="0070C0"/>
              </w:rPr>
            </w:pPr>
          </w:p>
        </w:tc>
      </w:tr>
      <w:tr w:rsidR="00FD54B6" w:rsidTr="00AC2D49">
        <w:trPr>
          <w:cantSplit/>
          <w:trHeight w:val="172"/>
        </w:trPr>
        <w:tc>
          <w:tcPr>
            <w:tcW w:w="851" w:type="dxa"/>
            <w:vMerge/>
            <w:tcBorders>
              <w:right w:val="nil"/>
            </w:tcBorders>
          </w:tcPr>
          <w:p w:rsidR="00FD54B6" w:rsidRDefault="00FD54B6" w:rsidP="00413D9A">
            <w:pPr>
              <w:pStyle w:val="CellBody"/>
              <w:jc w:val="center"/>
            </w:pPr>
          </w:p>
        </w:tc>
        <w:tc>
          <w:tcPr>
            <w:tcW w:w="425" w:type="dxa"/>
            <w:vMerge/>
            <w:tcBorders>
              <w:left w:val="nil"/>
            </w:tcBorders>
          </w:tcPr>
          <w:p w:rsidR="00FD54B6" w:rsidRDefault="00FD54B6" w:rsidP="00413D9A">
            <w:pPr>
              <w:pStyle w:val="CellBody"/>
            </w:pPr>
          </w:p>
        </w:tc>
        <w:tc>
          <w:tcPr>
            <w:tcW w:w="3260" w:type="dxa"/>
            <w:vMerge/>
          </w:tcPr>
          <w:p w:rsidR="00FD54B6" w:rsidRDefault="00FD54B6" w:rsidP="00B91659">
            <w:pPr>
              <w:pStyle w:val="CellBody"/>
              <w:ind w:left="34"/>
            </w:pPr>
          </w:p>
        </w:tc>
        <w:tc>
          <w:tcPr>
            <w:tcW w:w="1701" w:type="dxa"/>
          </w:tcPr>
          <w:p w:rsidR="00FD54B6" w:rsidRDefault="00D70691" w:rsidP="00B91659">
            <w:pPr>
              <w:pStyle w:val="CellBody"/>
              <w:ind w:left="34"/>
            </w:pPr>
            <w:r>
              <w:t>Herramienta de Estimación</w:t>
            </w:r>
          </w:p>
        </w:tc>
        <w:tc>
          <w:tcPr>
            <w:tcW w:w="1418" w:type="dxa"/>
            <w:gridSpan w:val="2"/>
          </w:tcPr>
          <w:p w:rsidR="00FD54B6" w:rsidRDefault="001A4431" w:rsidP="000618B8">
            <w:pPr>
              <w:pStyle w:val="CellBody"/>
              <w:ind w:left="0"/>
            </w:pPr>
            <w:r>
              <w:t>Aprobada</w:t>
            </w:r>
          </w:p>
        </w:tc>
        <w:tc>
          <w:tcPr>
            <w:tcW w:w="1417" w:type="dxa"/>
            <w:vMerge/>
          </w:tcPr>
          <w:p w:rsidR="00FD54B6" w:rsidRPr="00290B5A" w:rsidRDefault="00FD54B6" w:rsidP="002477CB">
            <w:pPr>
              <w:pStyle w:val="CellBody"/>
              <w:jc w:val="center"/>
              <w:rPr>
                <w:color w:val="0070C0"/>
              </w:rPr>
            </w:pPr>
          </w:p>
        </w:tc>
      </w:tr>
      <w:tr w:rsidR="00FD54B6" w:rsidTr="00AC2D49">
        <w:trPr>
          <w:cantSplit/>
        </w:trPr>
        <w:tc>
          <w:tcPr>
            <w:tcW w:w="851" w:type="dxa"/>
            <w:tcBorders>
              <w:right w:val="nil"/>
            </w:tcBorders>
            <w:shd w:val="clear" w:color="auto" w:fill="FFFFCC"/>
          </w:tcPr>
          <w:p w:rsidR="00FD54B6" w:rsidRDefault="00FD54B6" w:rsidP="00413D9A">
            <w:pPr>
              <w:pStyle w:val="CellBody"/>
              <w:jc w:val="center"/>
            </w:pPr>
            <w:r>
              <w:t>M2</w:t>
            </w:r>
          </w:p>
        </w:tc>
        <w:tc>
          <w:tcPr>
            <w:tcW w:w="425" w:type="dxa"/>
            <w:tcBorders>
              <w:left w:val="nil"/>
            </w:tcBorders>
            <w:shd w:val="clear" w:color="auto" w:fill="FFFFCC"/>
          </w:tcPr>
          <w:p w:rsidR="00FD54B6" w:rsidRDefault="00FD54B6" w:rsidP="00413D9A">
            <w:pPr>
              <w:pStyle w:val="CellBody"/>
            </w:pPr>
          </w:p>
        </w:tc>
        <w:tc>
          <w:tcPr>
            <w:tcW w:w="3260" w:type="dxa"/>
            <w:shd w:val="clear" w:color="auto" w:fill="FFFFCC"/>
          </w:tcPr>
          <w:p w:rsidR="00FD54B6" w:rsidRDefault="00FD54B6" w:rsidP="00B91659">
            <w:pPr>
              <w:pStyle w:val="CellBody"/>
              <w:ind w:left="34"/>
            </w:pPr>
            <w:r>
              <w:t>Inicia Análisis</w:t>
            </w:r>
          </w:p>
        </w:tc>
        <w:tc>
          <w:tcPr>
            <w:tcW w:w="3119" w:type="dxa"/>
            <w:gridSpan w:val="3"/>
            <w:shd w:val="clear" w:color="auto" w:fill="FFFFCC"/>
          </w:tcPr>
          <w:p w:rsidR="00FD54B6" w:rsidRDefault="00FD54B6" w:rsidP="000618B8">
            <w:pPr>
              <w:pStyle w:val="CellBody"/>
              <w:ind w:left="0"/>
            </w:pPr>
            <w:r>
              <w:t>Planeación Autorizada</w:t>
            </w:r>
          </w:p>
        </w:tc>
        <w:tc>
          <w:tcPr>
            <w:tcW w:w="1417" w:type="dxa"/>
            <w:shd w:val="clear" w:color="auto" w:fill="FFFFCC"/>
          </w:tcPr>
          <w:p w:rsidR="00FD54B6" w:rsidRPr="00290B5A" w:rsidRDefault="00FD54B6" w:rsidP="002477CB">
            <w:pPr>
              <w:jc w:val="center"/>
              <w:rPr>
                <w:color w:val="0070C0"/>
              </w:rPr>
            </w:pPr>
            <w:r w:rsidRPr="00290B5A">
              <w:rPr>
                <w:color w:val="0070C0"/>
              </w:rPr>
              <w:t>dd/mm/aaaa</w:t>
            </w:r>
          </w:p>
        </w:tc>
      </w:tr>
      <w:tr w:rsidR="001A4431" w:rsidTr="00AC2D49">
        <w:trPr>
          <w:cantSplit/>
          <w:trHeight w:val="345"/>
        </w:trPr>
        <w:tc>
          <w:tcPr>
            <w:tcW w:w="851" w:type="dxa"/>
            <w:vMerge w:val="restart"/>
            <w:tcBorders>
              <w:right w:val="nil"/>
            </w:tcBorders>
          </w:tcPr>
          <w:p w:rsidR="001A4431" w:rsidRDefault="001A4431" w:rsidP="00413D9A">
            <w:pPr>
              <w:pStyle w:val="CellBody"/>
              <w:jc w:val="center"/>
            </w:pPr>
          </w:p>
        </w:tc>
        <w:tc>
          <w:tcPr>
            <w:tcW w:w="425" w:type="dxa"/>
            <w:vMerge w:val="restart"/>
            <w:tcBorders>
              <w:left w:val="nil"/>
            </w:tcBorders>
          </w:tcPr>
          <w:p w:rsidR="001A4431" w:rsidRDefault="001A4431" w:rsidP="00413D9A">
            <w:pPr>
              <w:pStyle w:val="CellBody"/>
            </w:pPr>
          </w:p>
        </w:tc>
        <w:tc>
          <w:tcPr>
            <w:tcW w:w="3260" w:type="dxa"/>
            <w:vMerge w:val="restart"/>
          </w:tcPr>
          <w:p w:rsidR="001A4431" w:rsidRPr="001F1B62" w:rsidRDefault="001A4431" w:rsidP="00B91659">
            <w:pPr>
              <w:pStyle w:val="CellBody"/>
              <w:ind w:left="34"/>
            </w:pPr>
            <w:r w:rsidRPr="001F1B62">
              <w:t>La planeación del proyecto ha sido establecida, y los recursos est</w:t>
            </w:r>
            <w:r>
              <w:t>án disponibles para iniciar la ejecución del proyecto</w:t>
            </w:r>
          </w:p>
        </w:tc>
        <w:tc>
          <w:tcPr>
            <w:tcW w:w="1701" w:type="dxa"/>
          </w:tcPr>
          <w:p w:rsidR="001A4431" w:rsidRDefault="001A4431" w:rsidP="00B91659">
            <w:pPr>
              <w:pStyle w:val="CellBody"/>
              <w:ind w:left="34"/>
            </w:pPr>
            <w:r>
              <w:t>Especificación del Proyecto</w:t>
            </w:r>
          </w:p>
        </w:tc>
        <w:tc>
          <w:tcPr>
            <w:tcW w:w="1418" w:type="dxa"/>
            <w:gridSpan w:val="2"/>
          </w:tcPr>
          <w:p w:rsidR="001A4431" w:rsidRDefault="001A4431" w:rsidP="000618B8">
            <w:pPr>
              <w:pStyle w:val="CellBody"/>
              <w:ind w:left="0"/>
            </w:pPr>
            <w:r>
              <w:t>Autorizada</w:t>
            </w:r>
          </w:p>
        </w:tc>
        <w:tc>
          <w:tcPr>
            <w:tcW w:w="1417" w:type="dxa"/>
            <w:vMerge w:val="restart"/>
          </w:tcPr>
          <w:p w:rsidR="001A4431" w:rsidRPr="00290B5A" w:rsidRDefault="001A4431" w:rsidP="00EF441B">
            <w:pPr>
              <w:pStyle w:val="CellBody"/>
              <w:rPr>
                <w:color w:val="0070C0"/>
              </w:rPr>
            </w:pPr>
          </w:p>
        </w:tc>
      </w:tr>
      <w:tr w:rsidR="001A4431" w:rsidTr="00AC2D49">
        <w:trPr>
          <w:cantSplit/>
          <w:trHeight w:val="34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Pr="001F1B62" w:rsidRDefault="001A4431" w:rsidP="00B91659">
            <w:pPr>
              <w:pStyle w:val="CellBody"/>
              <w:ind w:left="34"/>
            </w:pPr>
          </w:p>
        </w:tc>
        <w:tc>
          <w:tcPr>
            <w:tcW w:w="1701" w:type="dxa"/>
          </w:tcPr>
          <w:p w:rsidR="001A4431" w:rsidRDefault="001A4431" w:rsidP="00B91659">
            <w:pPr>
              <w:pStyle w:val="CellBody"/>
              <w:ind w:left="34"/>
            </w:pPr>
            <w:r>
              <w:t>WBS</w:t>
            </w:r>
          </w:p>
        </w:tc>
        <w:tc>
          <w:tcPr>
            <w:tcW w:w="1418" w:type="dxa"/>
            <w:gridSpan w:val="2"/>
          </w:tcPr>
          <w:p w:rsidR="001A4431" w:rsidRDefault="001A4431" w:rsidP="000618B8">
            <w:pPr>
              <w:pStyle w:val="CellBody"/>
              <w:ind w:left="0"/>
            </w:pPr>
            <w:r>
              <w:t>Aprobado</w:t>
            </w:r>
          </w:p>
        </w:tc>
        <w:tc>
          <w:tcPr>
            <w:tcW w:w="1417" w:type="dxa"/>
            <w:vMerge/>
          </w:tcPr>
          <w:p w:rsidR="001A4431" w:rsidRPr="00290B5A" w:rsidRDefault="001A4431" w:rsidP="00EF441B">
            <w:pPr>
              <w:pStyle w:val="CellBody"/>
              <w:rPr>
                <w:color w:val="0070C0"/>
              </w:rPr>
            </w:pPr>
          </w:p>
        </w:tc>
      </w:tr>
      <w:tr w:rsidR="001A4431" w:rsidTr="00AC2D49">
        <w:trPr>
          <w:cantSplit/>
          <w:trHeight w:val="34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Pr="001F1B62" w:rsidRDefault="001A4431" w:rsidP="00B91659">
            <w:pPr>
              <w:pStyle w:val="CellBody"/>
              <w:ind w:left="34"/>
            </w:pPr>
          </w:p>
        </w:tc>
        <w:tc>
          <w:tcPr>
            <w:tcW w:w="1701" w:type="dxa"/>
          </w:tcPr>
          <w:p w:rsidR="001A4431" w:rsidRDefault="001A4431" w:rsidP="00B91659">
            <w:pPr>
              <w:pStyle w:val="CellBody"/>
              <w:ind w:left="34"/>
            </w:pPr>
            <w:r>
              <w:t>Herramienta de Estimación</w:t>
            </w:r>
          </w:p>
        </w:tc>
        <w:tc>
          <w:tcPr>
            <w:tcW w:w="1418" w:type="dxa"/>
            <w:gridSpan w:val="2"/>
          </w:tcPr>
          <w:p w:rsidR="001A4431" w:rsidRDefault="001A4431" w:rsidP="000618B8">
            <w:pPr>
              <w:pStyle w:val="CellBody"/>
              <w:ind w:left="0"/>
            </w:pPr>
            <w:r>
              <w:t>Aprobada</w:t>
            </w:r>
          </w:p>
        </w:tc>
        <w:tc>
          <w:tcPr>
            <w:tcW w:w="1417" w:type="dxa"/>
            <w:vMerge/>
          </w:tcPr>
          <w:p w:rsidR="001A4431" w:rsidRPr="00290B5A" w:rsidRDefault="001A4431" w:rsidP="00EF441B">
            <w:pPr>
              <w:pStyle w:val="CellBody"/>
              <w:rPr>
                <w:color w:val="0070C0"/>
              </w:rPr>
            </w:pPr>
          </w:p>
        </w:tc>
      </w:tr>
      <w:tr w:rsidR="001A4431" w:rsidTr="00AC2D49">
        <w:trPr>
          <w:cantSplit/>
          <w:trHeight w:val="34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Pr="001F1B62" w:rsidRDefault="001A4431" w:rsidP="00B91659">
            <w:pPr>
              <w:pStyle w:val="CellBody"/>
              <w:ind w:left="34"/>
            </w:pPr>
          </w:p>
        </w:tc>
        <w:tc>
          <w:tcPr>
            <w:tcW w:w="1701" w:type="dxa"/>
          </w:tcPr>
          <w:p w:rsidR="001A4431" w:rsidRDefault="001A4431" w:rsidP="00B91659">
            <w:pPr>
              <w:pStyle w:val="CellBody"/>
              <w:ind w:left="34"/>
            </w:pPr>
            <w:r>
              <w:t>Matriz de Administración de Riesgos</w:t>
            </w:r>
          </w:p>
        </w:tc>
        <w:tc>
          <w:tcPr>
            <w:tcW w:w="1418" w:type="dxa"/>
            <w:gridSpan w:val="2"/>
          </w:tcPr>
          <w:p w:rsidR="001A4431" w:rsidRDefault="001A4431" w:rsidP="000618B8">
            <w:pPr>
              <w:pStyle w:val="CellBody"/>
              <w:ind w:left="0"/>
            </w:pPr>
            <w:r>
              <w:t>Aprobada</w:t>
            </w:r>
          </w:p>
        </w:tc>
        <w:tc>
          <w:tcPr>
            <w:tcW w:w="1417" w:type="dxa"/>
            <w:vMerge/>
          </w:tcPr>
          <w:p w:rsidR="001A4431" w:rsidRPr="00290B5A" w:rsidRDefault="001A4431" w:rsidP="00EF441B">
            <w:pPr>
              <w:pStyle w:val="CellBody"/>
              <w:rPr>
                <w:color w:val="0070C0"/>
              </w:rPr>
            </w:pPr>
          </w:p>
        </w:tc>
      </w:tr>
      <w:tr w:rsidR="001A4431" w:rsidTr="00E534D6">
        <w:trPr>
          <w:cantSplit/>
          <w:trHeight w:val="34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Pr="001F1B62" w:rsidRDefault="001A4431" w:rsidP="00B91659">
            <w:pPr>
              <w:pStyle w:val="CellBody"/>
              <w:ind w:left="34"/>
            </w:pPr>
          </w:p>
        </w:tc>
        <w:tc>
          <w:tcPr>
            <w:tcW w:w="1701" w:type="dxa"/>
            <w:vAlign w:val="center"/>
          </w:tcPr>
          <w:p w:rsidR="001A4431" w:rsidRDefault="001A4431" w:rsidP="00E534D6">
            <w:pPr>
              <w:rPr>
                <w:rFonts w:cs="Arial"/>
                <w:szCs w:val="20"/>
              </w:rPr>
            </w:pPr>
            <w:r w:rsidRPr="00CD03B8">
              <w:rPr>
                <w:rFonts w:cs="Arial"/>
                <w:szCs w:val="20"/>
              </w:rPr>
              <w:t>Matriz de asuntos del proyecto</w:t>
            </w:r>
          </w:p>
        </w:tc>
        <w:tc>
          <w:tcPr>
            <w:tcW w:w="1418" w:type="dxa"/>
            <w:gridSpan w:val="2"/>
          </w:tcPr>
          <w:p w:rsidR="001A4431" w:rsidRDefault="001A4431" w:rsidP="000618B8">
            <w:pPr>
              <w:pStyle w:val="CellBody"/>
              <w:ind w:left="0"/>
            </w:pPr>
            <w:r>
              <w:t>Preliminar</w:t>
            </w:r>
          </w:p>
        </w:tc>
        <w:tc>
          <w:tcPr>
            <w:tcW w:w="1417" w:type="dxa"/>
            <w:vMerge/>
          </w:tcPr>
          <w:p w:rsidR="001A4431" w:rsidRPr="00290B5A" w:rsidRDefault="001A4431" w:rsidP="00EF441B">
            <w:pPr>
              <w:pStyle w:val="CellBody"/>
              <w:rPr>
                <w:color w:val="0070C0"/>
              </w:rPr>
            </w:pPr>
          </w:p>
        </w:tc>
      </w:tr>
      <w:tr w:rsidR="001A4431" w:rsidTr="00AC2D49">
        <w:trPr>
          <w:cantSplit/>
        </w:trPr>
        <w:tc>
          <w:tcPr>
            <w:tcW w:w="851" w:type="dxa"/>
            <w:tcBorders>
              <w:right w:val="nil"/>
            </w:tcBorders>
            <w:shd w:val="clear" w:color="auto" w:fill="FFFFCC"/>
          </w:tcPr>
          <w:p w:rsidR="001A4431" w:rsidRDefault="001A4431" w:rsidP="00413D9A">
            <w:pPr>
              <w:pStyle w:val="CellBody"/>
              <w:jc w:val="center"/>
            </w:pPr>
            <w:r>
              <w:rPr>
                <w:rStyle w:val="Nmerodepgina"/>
                <w:rFonts w:cs="Arial"/>
              </w:rPr>
              <w:t>M3</w:t>
            </w:r>
          </w:p>
        </w:tc>
        <w:tc>
          <w:tcPr>
            <w:tcW w:w="425" w:type="dxa"/>
            <w:tcBorders>
              <w:left w:val="nil"/>
            </w:tcBorders>
            <w:shd w:val="clear" w:color="auto" w:fill="FFFFCC"/>
          </w:tcPr>
          <w:p w:rsidR="001A4431" w:rsidRDefault="001A4431" w:rsidP="00413D9A">
            <w:pPr>
              <w:pStyle w:val="CellBody"/>
            </w:pPr>
          </w:p>
        </w:tc>
        <w:tc>
          <w:tcPr>
            <w:tcW w:w="3260" w:type="dxa"/>
            <w:shd w:val="clear" w:color="auto" w:fill="FFFFCC"/>
          </w:tcPr>
          <w:p w:rsidR="001A4431" w:rsidRDefault="001A4431" w:rsidP="00B91659">
            <w:pPr>
              <w:pStyle w:val="CellBody"/>
              <w:ind w:left="34"/>
            </w:pPr>
            <w:r>
              <w:t>Inicia Ingeniería de la Solución</w:t>
            </w:r>
          </w:p>
        </w:tc>
        <w:tc>
          <w:tcPr>
            <w:tcW w:w="3119" w:type="dxa"/>
            <w:gridSpan w:val="3"/>
            <w:shd w:val="clear" w:color="auto" w:fill="FFFFCC"/>
          </w:tcPr>
          <w:p w:rsidR="001A4431" w:rsidRDefault="001A4431" w:rsidP="000618B8">
            <w:pPr>
              <w:pStyle w:val="CellBody"/>
              <w:ind w:left="0"/>
            </w:pPr>
            <w:r>
              <w:t>Requerimientos Establecidos</w:t>
            </w:r>
          </w:p>
        </w:tc>
        <w:tc>
          <w:tcPr>
            <w:tcW w:w="1417" w:type="dxa"/>
            <w:shd w:val="clear" w:color="auto" w:fill="FFFFCC"/>
          </w:tcPr>
          <w:p w:rsidR="001A4431" w:rsidRPr="00290B5A" w:rsidRDefault="001A4431" w:rsidP="002477CB">
            <w:pPr>
              <w:jc w:val="center"/>
              <w:rPr>
                <w:color w:val="0070C0"/>
              </w:rPr>
            </w:pPr>
            <w:r w:rsidRPr="00290B5A">
              <w:rPr>
                <w:color w:val="0070C0"/>
              </w:rPr>
              <w:t>dd/mm/aaaa</w:t>
            </w:r>
          </w:p>
        </w:tc>
      </w:tr>
      <w:tr w:rsidR="00E534D6" w:rsidTr="00E534D6">
        <w:trPr>
          <w:cantSplit/>
          <w:trHeight w:val="778"/>
        </w:trPr>
        <w:tc>
          <w:tcPr>
            <w:tcW w:w="851" w:type="dxa"/>
            <w:vMerge w:val="restart"/>
            <w:tcBorders>
              <w:right w:val="nil"/>
            </w:tcBorders>
          </w:tcPr>
          <w:p w:rsidR="00E534D6" w:rsidRDefault="00E534D6" w:rsidP="00413D9A">
            <w:pPr>
              <w:pStyle w:val="CellBody"/>
              <w:jc w:val="center"/>
            </w:pPr>
          </w:p>
        </w:tc>
        <w:tc>
          <w:tcPr>
            <w:tcW w:w="425" w:type="dxa"/>
            <w:vMerge w:val="restart"/>
            <w:tcBorders>
              <w:left w:val="nil"/>
            </w:tcBorders>
          </w:tcPr>
          <w:p w:rsidR="00E534D6" w:rsidRDefault="00E534D6" w:rsidP="00413D9A">
            <w:pPr>
              <w:pStyle w:val="CellBody"/>
            </w:pPr>
          </w:p>
        </w:tc>
        <w:tc>
          <w:tcPr>
            <w:tcW w:w="3260" w:type="dxa"/>
            <w:vMerge w:val="restart"/>
          </w:tcPr>
          <w:p w:rsidR="00E534D6" w:rsidRDefault="00E534D6" w:rsidP="00B91659">
            <w:pPr>
              <w:pStyle w:val="CellBody"/>
              <w:ind w:left="34"/>
            </w:pPr>
            <w:r w:rsidRPr="001F1B62">
              <w:t>La visión y los requerimientos han sido establecidos,</w:t>
            </w:r>
            <w:r>
              <w:t xml:space="preserve"> detallados,</w:t>
            </w:r>
            <w:r w:rsidRPr="001F1B62">
              <w:t xml:space="preserve"> documentados y autorizados </w:t>
            </w:r>
            <w:r>
              <w:t>por los involucrados relevantes.</w:t>
            </w:r>
          </w:p>
          <w:p w:rsidR="00E534D6" w:rsidRPr="001F1B62" w:rsidRDefault="00E534D6" w:rsidP="00B91659">
            <w:pPr>
              <w:pStyle w:val="CellBody"/>
              <w:ind w:left="34"/>
            </w:pPr>
            <w:r>
              <w:t>La planeación ha sido revisada y actualizada.</w:t>
            </w:r>
          </w:p>
        </w:tc>
        <w:tc>
          <w:tcPr>
            <w:tcW w:w="1701" w:type="dxa"/>
          </w:tcPr>
          <w:p w:rsidR="00E534D6" w:rsidRPr="006E1132" w:rsidRDefault="00E534D6" w:rsidP="00B91659">
            <w:pPr>
              <w:pStyle w:val="CellBody"/>
              <w:ind w:left="34"/>
              <w:rPr>
                <w:lang w:val="en-US"/>
              </w:rPr>
            </w:pPr>
            <w:r>
              <w:rPr>
                <w:lang w:val="en-US"/>
              </w:rPr>
              <w:t>Especificación de Requerimientos</w:t>
            </w:r>
          </w:p>
        </w:tc>
        <w:tc>
          <w:tcPr>
            <w:tcW w:w="1418" w:type="dxa"/>
            <w:gridSpan w:val="2"/>
          </w:tcPr>
          <w:p w:rsidR="00E534D6" w:rsidRPr="006E1132" w:rsidRDefault="00E534D6" w:rsidP="000618B8">
            <w:pPr>
              <w:pStyle w:val="CellBody"/>
              <w:ind w:left="0"/>
              <w:rPr>
                <w:lang w:val="en-US"/>
              </w:rPr>
            </w:pPr>
            <w:r>
              <w:rPr>
                <w:lang w:val="en-US"/>
              </w:rPr>
              <w:t>Aprobada</w:t>
            </w:r>
          </w:p>
        </w:tc>
        <w:tc>
          <w:tcPr>
            <w:tcW w:w="1417" w:type="dxa"/>
            <w:vMerge w:val="restart"/>
          </w:tcPr>
          <w:p w:rsidR="00E534D6" w:rsidRPr="00290B5A" w:rsidRDefault="00E534D6" w:rsidP="00EF441B">
            <w:pPr>
              <w:pStyle w:val="CellBody"/>
              <w:rPr>
                <w:color w:val="0070C0"/>
              </w:rPr>
            </w:pPr>
          </w:p>
        </w:tc>
      </w:tr>
      <w:tr w:rsidR="00E534D6" w:rsidTr="00AC2D49">
        <w:trPr>
          <w:cantSplit/>
          <w:trHeight w:val="207"/>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Pr="00153690" w:rsidRDefault="00E534D6" w:rsidP="00B91659">
            <w:pPr>
              <w:pStyle w:val="CellBody"/>
              <w:ind w:left="34"/>
            </w:pPr>
            <w:r w:rsidRPr="00153690">
              <w:t>Modelo de Casos de Uso</w:t>
            </w:r>
          </w:p>
        </w:tc>
        <w:tc>
          <w:tcPr>
            <w:tcW w:w="1418" w:type="dxa"/>
            <w:gridSpan w:val="2"/>
          </w:tcPr>
          <w:p w:rsidR="00E534D6" w:rsidRPr="006E1132" w:rsidRDefault="00E534D6" w:rsidP="000618B8">
            <w:pPr>
              <w:pStyle w:val="CellBody"/>
              <w:ind w:left="0"/>
              <w:rPr>
                <w:lang w:val="en-US"/>
              </w:rPr>
            </w:pPr>
            <w:r>
              <w:rPr>
                <w:lang w:val="en-US"/>
              </w:rPr>
              <w:t>Aprobados</w:t>
            </w:r>
          </w:p>
        </w:tc>
        <w:tc>
          <w:tcPr>
            <w:tcW w:w="1417" w:type="dxa"/>
            <w:vMerge/>
          </w:tcPr>
          <w:p w:rsidR="00E534D6" w:rsidRPr="00290B5A" w:rsidRDefault="00E534D6" w:rsidP="00EF441B">
            <w:pPr>
              <w:pStyle w:val="CellBody"/>
              <w:rPr>
                <w:color w:val="0070C0"/>
              </w:rPr>
            </w:pPr>
          </w:p>
        </w:tc>
      </w:tr>
      <w:tr w:rsidR="00E534D6" w:rsidTr="00AC2D49">
        <w:trPr>
          <w:cantSplit/>
          <w:trHeight w:val="207"/>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Pr="006E1132" w:rsidRDefault="00E534D6" w:rsidP="00B91659">
            <w:pPr>
              <w:pStyle w:val="CellBody"/>
              <w:ind w:left="34"/>
              <w:rPr>
                <w:lang w:val="en-US"/>
              </w:rPr>
            </w:pPr>
            <w:r>
              <w:rPr>
                <w:lang w:val="en-US"/>
              </w:rPr>
              <w:t>Matriz de Rastraeabilidad</w:t>
            </w:r>
          </w:p>
        </w:tc>
        <w:tc>
          <w:tcPr>
            <w:tcW w:w="1418" w:type="dxa"/>
            <w:gridSpan w:val="2"/>
          </w:tcPr>
          <w:p w:rsidR="00E534D6" w:rsidRPr="006E1132" w:rsidRDefault="00E534D6" w:rsidP="000618B8">
            <w:pPr>
              <w:pStyle w:val="CellBody"/>
              <w:ind w:left="0"/>
              <w:rPr>
                <w:lang w:val="en-US"/>
              </w:rPr>
            </w:pPr>
            <w:r>
              <w:rPr>
                <w:lang w:val="en-US"/>
              </w:rPr>
              <w:t>Aprobada</w:t>
            </w:r>
          </w:p>
        </w:tc>
        <w:tc>
          <w:tcPr>
            <w:tcW w:w="1417" w:type="dxa"/>
            <w:vMerge/>
          </w:tcPr>
          <w:p w:rsidR="00E534D6" w:rsidRPr="00290B5A" w:rsidRDefault="00E534D6" w:rsidP="00EF441B">
            <w:pPr>
              <w:pStyle w:val="CellBody"/>
              <w:rPr>
                <w:color w:val="0070C0"/>
              </w:rPr>
            </w:pPr>
          </w:p>
        </w:tc>
      </w:tr>
      <w:tr w:rsidR="00E534D6" w:rsidTr="00AC2D49">
        <w:trPr>
          <w:cantSplit/>
          <w:trHeight w:val="293"/>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Pr="006E1132" w:rsidRDefault="00E534D6" w:rsidP="00B91659">
            <w:pPr>
              <w:pStyle w:val="CellBody"/>
              <w:ind w:left="34"/>
              <w:rPr>
                <w:lang w:val="en-US"/>
              </w:rPr>
            </w:pPr>
            <w:r>
              <w:rPr>
                <w:lang w:val="en-US"/>
              </w:rPr>
              <w:t>WBS</w:t>
            </w:r>
          </w:p>
        </w:tc>
        <w:tc>
          <w:tcPr>
            <w:tcW w:w="1418" w:type="dxa"/>
            <w:gridSpan w:val="2"/>
          </w:tcPr>
          <w:p w:rsidR="00E534D6" w:rsidRPr="006E1132" w:rsidRDefault="00E534D6" w:rsidP="000618B8">
            <w:pPr>
              <w:pStyle w:val="CellBody"/>
              <w:ind w:left="0"/>
              <w:rPr>
                <w:lang w:val="en-US"/>
              </w:rPr>
            </w:pPr>
            <w:r>
              <w:rPr>
                <w:lang w:val="en-US"/>
              </w:rPr>
              <w:t>Actualizado</w:t>
            </w:r>
          </w:p>
        </w:tc>
        <w:tc>
          <w:tcPr>
            <w:tcW w:w="1417" w:type="dxa"/>
            <w:vMerge/>
          </w:tcPr>
          <w:p w:rsidR="00E534D6" w:rsidRPr="00290B5A" w:rsidRDefault="00E534D6" w:rsidP="00EF441B">
            <w:pPr>
              <w:pStyle w:val="CellBody"/>
              <w:rPr>
                <w:color w:val="0070C0"/>
              </w:rPr>
            </w:pPr>
          </w:p>
        </w:tc>
      </w:tr>
      <w:tr w:rsidR="00E534D6" w:rsidTr="00AC2D49">
        <w:trPr>
          <w:cantSplit/>
          <w:trHeight w:val="292"/>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Default="00E534D6" w:rsidP="00B91659">
            <w:pPr>
              <w:pStyle w:val="CellBody"/>
              <w:ind w:left="34"/>
              <w:rPr>
                <w:lang w:val="en-US"/>
              </w:rPr>
            </w:pPr>
            <w:r>
              <w:rPr>
                <w:lang w:val="en-US"/>
              </w:rPr>
              <w:t>Herramienta de Estimación</w:t>
            </w:r>
          </w:p>
        </w:tc>
        <w:tc>
          <w:tcPr>
            <w:tcW w:w="1418" w:type="dxa"/>
            <w:gridSpan w:val="2"/>
          </w:tcPr>
          <w:p w:rsidR="00E534D6" w:rsidRDefault="00E534D6" w:rsidP="000618B8">
            <w:pPr>
              <w:pStyle w:val="CellBody"/>
              <w:ind w:left="0"/>
              <w:rPr>
                <w:lang w:val="en-US"/>
              </w:rPr>
            </w:pPr>
            <w:r>
              <w:rPr>
                <w:lang w:val="en-US"/>
              </w:rPr>
              <w:t>Actualizada</w:t>
            </w:r>
          </w:p>
        </w:tc>
        <w:tc>
          <w:tcPr>
            <w:tcW w:w="1417" w:type="dxa"/>
            <w:vMerge/>
          </w:tcPr>
          <w:p w:rsidR="00E534D6" w:rsidRPr="00290B5A" w:rsidRDefault="00E534D6" w:rsidP="00EF441B">
            <w:pPr>
              <w:pStyle w:val="CellBody"/>
              <w:rPr>
                <w:color w:val="0070C0"/>
              </w:rPr>
            </w:pPr>
          </w:p>
        </w:tc>
      </w:tr>
      <w:tr w:rsidR="00E534D6" w:rsidTr="00AC2D49">
        <w:trPr>
          <w:cantSplit/>
          <w:trHeight w:val="292"/>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Pr="00847232" w:rsidRDefault="00E534D6" w:rsidP="00B91659">
            <w:pPr>
              <w:pStyle w:val="CellBody"/>
              <w:ind w:left="34"/>
            </w:pPr>
            <w:r w:rsidRPr="00847232">
              <w:t>Matriz de Administración de Riesgos</w:t>
            </w:r>
          </w:p>
        </w:tc>
        <w:tc>
          <w:tcPr>
            <w:tcW w:w="1418" w:type="dxa"/>
            <w:gridSpan w:val="2"/>
          </w:tcPr>
          <w:p w:rsidR="00E534D6" w:rsidRPr="00847232" w:rsidRDefault="00E534D6" w:rsidP="000618B8">
            <w:pPr>
              <w:pStyle w:val="CellBody"/>
              <w:ind w:left="0"/>
            </w:pPr>
            <w:r>
              <w:t>Actualizada</w:t>
            </w:r>
          </w:p>
        </w:tc>
        <w:tc>
          <w:tcPr>
            <w:tcW w:w="1417" w:type="dxa"/>
            <w:vMerge/>
          </w:tcPr>
          <w:p w:rsidR="00E534D6" w:rsidRPr="00290B5A" w:rsidRDefault="00E534D6" w:rsidP="00EF441B">
            <w:pPr>
              <w:pStyle w:val="CellBody"/>
              <w:rPr>
                <w:color w:val="0070C0"/>
              </w:rPr>
            </w:pPr>
          </w:p>
        </w:tc>
      </w:tr>
      <w:tr w:rsidR="001A4431" w:rsidTr="00AC2D49">
        <w:trPr>
          <w:cantSplit/>
        </w:trPr>
        <w:tc>
          <w:tcPr>
            <w:tcW w:w="851" w:type="dxa"/>
            <w:tcBorders>
              <w:right w:val="nil"/>
            </w:tcBorders>
            <w:shd w:val="clear" w:color="auto" w:fill="FFFFCC"/>
          </w:tcPr>
          <w:p w:rsidR="001A4431" w:rsidRDefault="001A4431" w:rsidP="00413D9A">
            <w:pPr>
              <w:pStyle w:val="CellBody"/>
              <w:jc w:val="center"/>
            </w:pPr>
            <w:r>
              <w:t>M4</w:t>
            </w:r>
          </w:p>
        </w:tc>
        <w:tc>
          <w:tcPr>
            <w:tcW w:w="425" w:type="dxa"/>
            <w:tcBorders>
              <w:left w:val="nil"/>
            </w:tcBorders>
            <w:shd w:val="clear" w:color="auto" w:fill="FFFFCC"/>
          </w:tcPr>
          <w:p w:rsidR="001A4431" w:rsidRDefault="001A4431" w:rsidP="00413D9A">
            <w:pPr>
              <w:pStyle w:val="CellBody"/>
            </w:pPr>
          </w:p>
        </w:tc>
        <w:tc>
          <w:tcPr>
            <w:tcW w:w="3260" w:type="dxa"/>
            <w:shd w:val="clear" w:color="auto" w:fill="FFFFCC"/>
          </w:tcPr>
          <w:p w:rsidR="001A4431" w:rsidRDefault="001A4431" w:rsidP="00B91659">
            <w:pPr>
              <w:pStyle w:val="CellBody"/>
              <w:ind w:left="34"/>
            </w:pPr>
            <w:r>
              <w:t>Inicia Liberación a Producción</w:t>
            </w:r>
          </w:p>
        </w:tc>
        <w:tc>
          <w:tcPr>
            <w:tcW w:w="3119" w:type="dxa"/>
            <w:gridSpan w:val="3"/>
            <w:shd w:val="clear" w:color="auto" w:fill="FFFFCC"/>
          </w:tcPr>
          <w:p w:rsidR="001A4431" w:rsidRDefault="001A4431" w:rsidP="000618B8">
            <w:pPr>
              <w:pStyle w:val="CellBody"/>
              <w:ind w:left="0"/>
            </w:pPr>
            <w:r>
              <w:t>Ingeniería Terminada</w:t>
            </w:r>
          </w:p>
        </w:tc>
        <w:tc>
          <w:tcPr>
            <w:tcW w:w="1417" w:type="dxa"/>
            <w:shd w:val="clear" w:color="auto" w:fill="FFFFCC"/>
          </w:tcPr>
          <w:p w:rsidR="001A4431" w:rsidRPr="00290B5A" w:rsidRDefault="001A4431" w:rsidP="002477CB">
            <w:pPr>
              <w:jc w:val="center"/>
              <w:rPr>
                <w:color w:val="0070C0"/>
              </w:rPr>
            </w:pPr>
            <w:r w:rsidRPr="00290B5A">
              <w:rPr>
                <w:color w:val="0070C0"/>
              </w:rPr>
              <w:t>dd/mm/aaaa</w:t>
            </w:r>
          </w:p>
        </w:tc>
      </w:tr>
      <w:tr w:rsidR="001A4431" w:rsidTr="00AC2D49">
        <w:trPr>
          <w:cantSplit/>
          <w:trHeight w:val="290"/>
        </w:trPr>
        <w:tc>
          <w:tcPr>
            <w:tcW w:w="851" w:type="dxa"/>
            <w:vMerge w:val="restart"/>
            <w:tcBorders>
              <w:right w:val="nil"/>
            </w:tcBorders>
          </w:tcPr>
          <w:p w:rsidR="001A4431" w:rsidRDefault="001A4431" w:rsidP="00413D9A">
            <w:pPr>
              <w:pStyle w:val="CellBody"/>
              <w:jc w:val="center"/>
            </w:pPr>
          </w:p>
        </w:tc>
        <w:tc>
          <w:tcPr>
            <w:tcW w:w="425" w:type="dxa"/>
            <w:vMerge w:val="restart"/>
            <w:tcBorders>
              <w:left w:val="nil"/>
            </w:tcBorders>
          </w:tcPr>
          <w:p w:rsidR="001A4431" w:rsidRDefault="001A4431" w:rsidP="00413D9A">
            <w:pPr>
              <w:pStyle w:val="CellBody"/>
            </w:pPr>
          </w:p>
        </w:tc>
        <w:tc>
          <w:tcPr>
            <w:tcW w:w="3260" w:type="dxa"/>
            <w:vMerge w:val="restart"/>
          </w:tcPr>
          <w:p w:rsidR="001A4431" w:rsidRDefault="001A4431" w:rsidP="00AC2D49">
            <w:pPr>
              <w:pStyle w:val="CellBody"/>
              <w:ind w:left="34"/>
            </w:pPr>
            <w:r>
              <w:t>El desarrollo, la prueba básica, de función y de integración han sido concluidas. Las correcciones y soliciutdes de cambio han sido implementadas y validadas. La documetnación del usuario ha sido creada y revisada.</w:t>
            </w:r>
          </w:p>
        </w:tc>
        <w:tc>
          <w:tcPr>
            <w:tcW w:w="1701" w:type="dxa"/>
          </w:tcPr>
          <w:p w:rsidR="001A4431" w:rsidRDefault="00153690" w:rsidP="00B91659">
            <w:pPr>
              <w:pStyle w:val="CellBody"/>
              <w:ind w:left="34"/>
            </w:pPr>
            <w:r>
              <w:t>Defectos</w:t>
            </w:r>
          </w:p>
        </w:tc>
        <w:tc>
          <w:tcPr>
            <w:tcW w:w="1418" w:type="dxa"/>
            <w:gridSpan w:val="2"/>
          </w:tcPr>
          <w:p w:rsidR="001A4431" w:rsidRDefault="001A4431" w:rsidP="000618B8">
            <w:pPr>
              <w:pStyle w:val="CellBody"/>
              <w:ind w:left="0"/>
            </w:pPr>
            <w:r>
              <w:t>Cerrados</w:t>
            </w:r>
          </w:p>
        </w:tc>
        <w:tc>
          <w:tcPr>
            <w:tcW w:w="1417" w:type="dxa"/>
            <w:vMerge w:val="restart"/>
          </w:tcPr>
          <w:p w:rsidR="001A4431" w:rsidRPr="00290B5A" w:rsidRDefault="001A4431" w:rsidP="00CB340A">
            <w:pPr>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A4431" w:rsidRDefault="001A4431" w:rsidP="00B91659">
            <w:pPr>
              <w:pStyle w:val="CellBody"/>
              <w:ind w:left="34"/>
            </w:pPr>
            <w:r>
              <w:t>Solicitudes de Cambio</w:t>
            </w:r>
          </w:p>
        </w:tc>
        <w:tc>
          <w:tcPr>
            <w:tcW w:w="1418" w:type="dxa"/>
            <w:gridSpan w:val="2"/>
          </w:tcPr>
          <w:p w:rsidR="001A4431" w:rsidRDefault="001A4431" w:rsidP="000618B8">
            <w:pPr>
              <w:pStyle w:val="CellBody"/>
              <w:ind w:left="0"/>
            </w:pPr>
            <w:r>
              <w:t>Cerradas</w:t>
            </w:r>
          </w:p>
        </w:tc>
        <w:tc>
          <w:tcPr>
            <w:tcW w:w="1417" w:type="dxa"/>
            <w:vMerge/>
          </w:tcPr>
          <w:p w:rsidR="001A4431" w:rsidRPr="00290B5A" w:rsidRDefault="001A4431" w:rsidP="00EF441B">
            <w:pPr>
              <w:pStyle w:val="CellBody"/>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A4431" w:rsidRDefault="001A4431" w:rsidP="00B91659">
            <w:pPr>
              <w:pStyle w:val="CellBody"/>
              <w:ind w:left="34"/>
            </w:pPr>
            <w:r>
              <w:t>Casos de Pueba</w:t>
            </w:r>
          </w:p>
        </w:tc>
        <w:tc>
          <w:tcPr>
            <w:tcW w:w="1418" w:type="dxa"/>
            <w:gridSpan w:val="2"/>
          </w:tcPr>
          <w:p w:rsidR="001A4431" w:rsidRDefault="001A4431" w:rsidP="000618B8">
            <w:pPr>
              <w:pStyle w:val="CellBody"/>
              <w:ind w:left="0"/>
            </w:pPr>
            <w:r>
              <w:t>Ejecutados</w:t>
            </w:r>
          </w:p>
        </w:tc>
        <w:tc>
          <w:tcPr>
            <w:tcW w:w="1417" w:type="dxa"/>
            <w:vMerge/>
          </w:tcPr>
          <w:p w:rsidR="001A4431" w:rsidRPr="00290B5A" w:rsidRDefault="001A4431" w:rsidP="00EF441B">
            <w:pPr>
              <w:pStyle w:val="CellBody"/>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A4431" w:rsidRDefault="001A4431" w:rsidP="00B91659">
            <w:pPr>
              <w:pStyle w:val="CellBody"/>
              <w:ind w:left="34"/>
            </w:pPr>
            <w:r>
              <w:t>Notas de Liberación</w:t>
            </w:r>
          </w:p>
        </w:tc>
        <w:tc>
          <w:tcPr>
            <w:tcW w:w="1418" w:type="dxa"/>
            <w:gridSpan w:val="2"/>
          </w:tcPr>
          <w:p w:rsidR="001A4431" w:rsidRDefault="001A4431" w:rsidP="000618B8">
            <w:pPr>
              <w:pStyle w:val="CellBody"/>
              <w:ind w:left="0"/>
            </w:pPr>
            <w:r>
              <w:t>Aprobadas</w:t>
            </w:r>
          </w:p>
        </w:tc>
        <w:tc>
          <w:tcPr>
            <w:tcW w:w="1417" w:type="dxa"/>
            <w:vMerge/>
          </w:tcPr>
          <w:p w:rsidR="001A4431" w:rsidRPr="00290B5A" w:rsidRDefault="001A4431" w:rsidP="00EF441B">
            <w:pPr>
              <w:pStyle w:val="CellBody"/>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53690" w:rsidRDefault="001A4431" w:rsidP="00153690">
            <w:pPr>
              <w:pStyle w:val="CellBody"/>
              <w:ind w:left="34"/>
            </w:pPr>
            <w:r>
              <w:t xml:space="preserve">Scripts de </w:t>
            </w:r>
            <w:r w:rsidR="00153690">
              <w:t>Instalación</w:t>
            </w:r>
          </w:p>
        </w:tc>
        <w:tc>
          <w:tcPr>
            <w:tcW w:w="1418" w:type="dxa"/>
            <w:gridSpan w:val="2"/>
          </w:tcPr>
          <w:p w:rsidR="001A4431" w:rsidRDefault="001A4431" w:rsidP="000618B8">
            <w:pPr>
              <w:pStyle w:val="CellBody"/>
              <w:ind w:left="0"/>
            </w:pPr>
            <w:r>
              <w:t>Probados</w:t>
            </w:r>
          </w:p>
        </w:tc>
        <w:tc>
          <w:tcPr>
            <w:tcW w:w="1417" w:type="dxa"/>
            <w:vMerge/>
          </w:tcPr>
          <w:p w:rsidR="001A4431" w:rsidRPr="00290B5A" w:rsidRDefault="001A4431" w:rsidP="00EF441B">
            <w:pPr>
              <w:pStyle w:val="CellBody"/>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A4431" w:rsidRDefault="001A4431" w:rsidP="00B91659">
            <w:pPr>
              <w:pStyle w:val="CellBody"/>
              <w:ind w:left="34"/>
            </w:pPr>
            <w:r>
              <w:t>Documentación del Usuario</w:t>
            </w:r>
          </w:p>
        </w:tc>
        <w:tc>
          <w:tcPr>
            <w:tcW w:w="1418" w:type="dxa"/>
            <w:gridSpan w:val="2"/>
          </w:tcPr>
          <w:p w:rsidR="001A4431" w:rsidRDefault="001A4431" w:rsidP="000618B8">
            <w:pPr>
              <w:pStyle w:val="CellBody"/>
              <w:ind w:left="0"/>
            </w:pPr>
            <w:r>
              <w:t>Aprobada</w:t>
            </w:r>
          </w:p>
        </w:tc>
        <w:tc>
          <w:tcPr>
            <w:tcW w:w="1417" w:type="dxa"/>
            <w:vMerge/>
          </w:tcPr>
          <w:p w:rsidR="001A4431" w:rsidRPr="00290B5A" w:rsidRDefault="001A4431" w:rsidP="00EF441B">
            <w:pPr>
              <w:pStyle w:val="CellBody"/>
              <w:rPr>
                <w:color w:val="0070C0"/>
              </w:rPr>
            </w:pPr>
          </w:p>
        </w:tc>
      </w:tr>
      <w:tr w:rsidR="001A4431" w:rsidTr="00AC2D49">
        <w:trPr>
          <w:cantSplit/>
        </w:trPr>
        <w:tc>
          <w:tcPr>
            <w:tcW w:w="851" w:type="dxa"/>
            <w:tcBorders>
              <w:right w:val="nil"/>
            </w:tcBorders>
            <w:shd w:val="clear" w:color="auto" w:fill="FFFFCC"/>
          </w:tcPr>
          <w:p w:rsidR="001A4431" w:rsidRDefault="001A4431" w:rsidP="00413D9A">
            <w:pPr>
              <w:pStyle w:val="CellBody"/>
              <w:jc w:val="center"/>
            </w:pPr>
            <w:r>
              <w:t>M5</w:t>
            </w:r>
          </w:p>
        </w:tc>
        <w:tc>
          <w:tcPr>
            <w:tcW w:w="425" w:type="dxa"/>
            <w:tcBorders>
              <w:left w:val="nil"/>
            </w:tcBorders>
            <w:shd w:val="clear" w:color="auto" w:fill="FFFFCC"/>
          </w:tcPr>
          <w:p w:rsidR="001A4431" w:rsidRDefault="001A4431" w:rsidP="00413D9A">
            <w:pPr>
              <w:pStyle w:val="CellBody"/>
            </w:pPr>
          </w:p>
        </w:tc>
        <w:tc>
          <w:tcPr>
            <w:tcW w:w="3260" w:type="dxa"/>
            <w:shd w:val="clear" w:color="auto" w:fill="FFFFCC"/>
          </w:tcPr>
          <w:p w:rsidR="001A4431" w:rsidRDefault="001A4431" w:rsidP="00B91659">
            <w:pPr>
              <w:pStyle w:val="CellBody"/>
              <w:ind w:left="34"/>
            </w:pPr>
            <w:r>
              <w:t>Cierre</w:t>
            </w:r>
          </w:p>
        </w:tc>
        <w:tc>
          <w:tcPr>
            <w:tcW w:w="3119" w:type="dxa"/>
            <w:gridSpan w:val="3"/>
            <w:shd w:val="clear" w:color="auto" w:fill="FFFFCC"/>
          </w:tcPr>
          <w:p w:rsidR="001A4431" w:rsidRDefault="001A4431" w:rsidP="000618B8">
            <w:pPr>
              <w:pStyle w:val="CellBody"/>
              <w:ind w:left="0"/>
            </w:pPr>
            <w:r>
              <w:t>Producto estable en operación</w:t>
            </w:r>
          </w:p>
        </w:tc>
        <w:tc>
          <w:tcPr>
            <w:tcW w:w="1417" w:type="dxa"/>
            <w:shd w:val="clear" w:color="auto" w:fill="FFFFCC"/>
          </w:tcPr>
          <w:p w:rsidR="001A4431" w:rsidRPr="00290B5A" w:rsidRDefault="001A4431" w:rsidP="002477CB">
            <w:pPr>
              <w:jc w:val="center"/>
              <w:rPr>
                <w:color w:val="0070C0"/>
              </w:rPr>
            </w:pPr>
            <w:r w:rsidRPr="00290B5A">
              <w:rPr>
                <w:color w:val="0070C0"/>
              </w:rPr>
              <w:t>dd/mm/aaaa</w:t>
            </w:r>
          </w:p>
        </w:tc>
      </w:tr>
      <w:tr w:rsidR="001A4431" w:rsidTr="0045196B">
        <w:trPr>
          <w:cantSplit/>
          <w:trHeight w:val="425"/>
        </w:trPr>
        <w:tc>
          <w:tcPr>
            <w:tcW w:w="851" w:type="dxa"/>
            <w:vMerge w:val="restart"/>
            <w:tcBorders>
              <w:right w:val="nil"/>
            </w:tcBorders>
          </w:tcPr>
          <w:p w:rsidR="001A4431" w:rsidRDefault="001A4431" w:rsidP="00413D9A">
            <w:pPr>
              <w:pStyle w:val="CellBody"/>
              <w:jc w:val="center"/>
            </w:pPr>
          </w:p>
        </w:tc>
        <w:tc>
          <w:tcPr>
            <w:tcW w:w="425" w:type="dxa"/>
            <w:vMerge w:val="restart"/>
            <w:tcBorders>
              <w:left w:val="nil"/>
            </w:tcBorders>
          </w:tcPr>
          <w:p w:rsidR="001A4431" w:rsidRDefault="001A4431" w:rsidP="00413D9A">
            <w:pPr>
              <w:pStyle w:val="CellBody"/>
            </w:pPr>
          </w:p>
        </w:tc>
        <w:tc>
          <w:tcPr>
            <w:tcW w:w="3260" w:type="dxa"/>
            <w:vMerge w:val="restart"/>
          </w:tcPr>
          <w:p w:rsidR="001A4431" w:rsidRPr="00B10707" w:rsidRDefault="001A4431" w:rsidP="00B91659">
            <w:pPr>
              <w:pStyle w:val="CellBody"/>
              <w:ind w:left="34"/>
            </w:pPr>
            <w:r>
              <w:t>La solución ha sido instalada y puesta en marcha, el cliente ha ejecutado exitosamente la prueba de aceptación, y se han cerrado tickets y solicitudes de cambio</w:t>
            </w:r>
          </w:p>
        </w:tc>
        <w:tc>
          <w:tcPr>
            <w:tcW w:w="1701" w:type="dxa"/>
          </w:tcPr>
          <w:p w:rsidR="001A4431" w:rsidRDefault="001A4431" w:rsidP="0045196B">
            <w:pPr>
              <w:pStyle w:val="CellBody"/>
              <w:ind w:left="34"/>
            </w:pPr>
            <w:r>
              <w:t>Prueba de aceptación</w:t>
            </w:r>
          </w:p>
        </w:tc>
        <w:tc>
          <w:tcPr>
            <w:tcW w:w="1418" w:type="dxa"/>
            <w:gridSpan w:val="2"/>
          </w:tcPr>
          <w:p w:rsidR="001A4431" w:rsidRDefault="001A4431" w:rsidP="000618B8">
            <w:pPr>
              <w:pStyle w:val="CellBody"/>
              <w:ind w:left="0"/>
            </w:pPr>
            <w:r>
              <w:t>Ejecutada</w:t>
            </w:r>
          </w:p>
        </w:tc>
        <w:tc>
          <w:tcPr>
            <w:tcW w:w="1417" w:type="dxa"/>
            <w:vMerge w:val="restart"/>
          </w:tcPr>
          <w:p w:rsidR="001A4431" w:rsidRPr="00290B5A" w:rsidRDefault="001A4431" w:rsidP="00EF441B">
            <w:pPr>
              <w:pStyle w:val="CellBody"/>
              <w:rPr>
                <w:color w:val="0070C0"/>
              </w:rPr>
            </w:pPr>
          </w:p>
        </w:tc>
      </w:tr>
      <w:tr w:rsidR="001A4431" w:rsidTr="0045196B">
        <w:trPr>
          <w:cantSplit/>
          <w:trHeight w:val="42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B91659">
            <w:pPr>
              <w:pStyle w:val="CellBody"/>
              <w:ind w:left="34"/>
            </w:pPr>
          </w:p>
        </w:tc>
        <w:tc>
          <w:tcPr>
            <w:tcW w:w="1701" w:type="dxa"/>
          </w:tcPr>
          <w:p w:rsidR="001A4431" w:rsidRDefault="004F1EB7" w:rsidP="00B91659">
            <w:pPr>
              <w:pStyle w:val="CellBody"/>
              <w:ind w:left="34"/>
            </w:pPr>
            <w:r>
              <w:t>Defectos</w:t>
            </w:r>
          </w:p>
        </w:tc>
        <w:tc>
          <w:tcPr>
            <w:tcW w:w="1418" w:type="dxa"/>
            <w:gridSpan w:val="2"/>
          </w:tcPr>
          <w:p w:rsidR="001A4431" w:rsidRDefault="001A4431" w:rsidP="000618B8">
            <w:pPr>
              <w:pStyle w:val="CellBody"/>
              <w:ind w:left="0"/>
            </w:pPr>
            <w:r>
              <w:t>Cerrados</w:t>
            </w:r>
          </w:p>
        </w:tc>
        <w:tc>
          <w:tcPr>
            <w:tcW w:w="1417" w:type="dxa"/>
            <w:vMerge/>
          </w:tcPr>
          <w:p w:rsidR="001A4431" w:rsidRPr="00290B5A" w:rsidRDefault="001A4431" w:rsidP="00EF441B">
            <w:pPr>
              <w:pStyle w:val="CellBody"/>
              <w:rPr>
                <w:color w:val="0070C0"/>
              </w:rPr>
            </w:pPr>
          </w:p>
        </w:tc>
      </w:tr>
      <w:tr w:rsidR="001A4431" w:rsidTr="00A7244D">
        <w:trPr>
          <w:cantSplit/>
          <w:trHeight w:val="293"/>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B91659">
            <w:pPr>
              <w:pStyle w:val="CellBody"/>
              <w:ind w:left="34"/>
            </w:pPr>
          </w:p>
        </w:tc>
        <w:tc>
          <w:tcPr>
            <w:tcW w:w="1701" w:type="dxa"/>
          </w:tcPr>
          <w:p w:rsidR="001A4431" w:rsidRDefault="001A4431" w:rsidP="00B91659">
            <w:pPr>
              <w:pStyle w:val="CellBody"/>
              <w:ind w:left="34"/>
            </w:pPr>
            <w:r>
              <w:t>Solicitudes de Cambio</w:t>
            </w:r>
          </w:p>
        </w:tc>
        <w:tc>
          <w:tcPr>
            <w:tcW w:w="1418" w:type="dxa"/>
            <w:gridSpan w:val="2"/>
          </w:tcPr>
          <w:p w:rsidR="001A4431" w:rsidRDefault="001A4431" w:rsidP="000618B8">
            <w:pPr>
              <w:pStyle w:val="CellBody"/>
              <w:ind w:left="0"/>
            </w:pPr>
            <w:r>
              <w:t>Cerradas</w:t>
            </w:r>
          </w:p>
        </w:tc>
        <w:tc>
          <w:tcPr>
            <w:tcW w:w="1417" w:type="dxa"/>
            <w:vMerge/>
          </w:tcPr>
          <w:p w:rsidR="001A4431" w:rsidRPr="00290B5A" w:rsidRDefault="001A4431" w:rsidP="00EF441B">
            <w:pPr>
              <w:pStyle w:val="CellBody"/>
              <w:rPr>
                <w:color w:val="0070C0"/>
              </w:rPr>
            </w:pPr>
          </w:p>
        </w:tc>
      </w:tr>
      <w:tr w:rsidR="001A4431" w:rsidTr="0045196B">
        <w:trPr>
          <w:cantSplit/>
          <w:trHeight w:val="292"/>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B91659">
            <w:pPr>
              <w:pStyle w:val="CellBody"/>
              <w:ind w:left="34"/>
            </w:pPr>
          </w:p>
        </w:tc>
        <w:tc>
          <w:tcPr>
            <w:tcW w:w="1701" w:type="dxa"/>
          </w:tcPr>
          <w:p w:rsidR="001A4431" w:rsidRDefault="001A4431" w:rsidP="00B91659">
            <w:pPr>
              <w:pStyle w:val="CellBody"/>
              <w:ind w:left="34"/>
            </w:pPr>
            <w:r>
              <w:t>Documento de Aceptación</w:t>
            </w:r>
          </w:p>
        </w:tc>
        <w:tc>
          <w:tcPr>
            <w:tcW w:w="1418" w:type="dxa"/>
            <w:gridSpan w:val="2"/>
          </w:tcPr>
          <w:p w:rsidR="001A4431" w:rsidRDefault="001A4431" w:rsidP="00867E3C">
            <w:pPr>
              <w:pStyle w:val="CellBody"/>
              <w:ind w:left="0"/>
            </w:pPr>
            <w:r>
              <w:t>Firmado</w:t>
            </w:r>
          </w:p>
        </w:tc>
        <w:tc>
          <w:tcPr>
            <w:tcW w:w="1417" w:type="dxa"/>
            <w:vMerge/>
          </w:tcPr>
          <w:p w:rsidR="001A4431" w:rsidRPr="00290B5A" w:rsidRDefault="001A4431" w:rsidP="00EF441B">
            <w:pPr>
              <w:pStyle w:val="CellBody"/>
              <w:rPr>
                <w:color w:val="0070C0"/>
              </w:rPr>
            </w:pPr>
          </w:p>
        </w:tc>
      </w:tr>
    </w:tbl>
    <w:p w:rsidR="00FD54B6" w:rsidRDefault="00FD54B6" w:rsidP="004125DC">
      <w:pPr>
        <w:pStyle w:val="Ttulo2"/>
      </w:pPr>
      <w:bookmarkStart w:id="44" w:name="_Toc245459303"/>
      <w:r>
        <w:t>Recursos Humanos.</w:t>
      </w:r>
      <w:bookmarkEnd w:id="44"/>
    </w:p>
    <w:p w:rsidR="00F03AD5" w:rsidRPr="00F03AD5" w:rsidRDefault="00F03AD5" w:rsidP="00F03AD5">
      <w:pPr>
        <w:ind w:left="720"/>
        <w:rPr>
          <w:color w:val="0000FF"/>
          <w:lang w:val="es-ES"/>
        </w:rPr>
      </w:pPr>
      <w:r w:rsidRPr="00F03AD5">
        <w:rPr>
          <w:color w:val="0000FF"/>
          <w:lang w:val="es-ES"/>
        </w:rPr>
        <w:t>&lt;Agregar a la tabla los incrementos definidos y los roles requeridos para realizar cada incremento&gt;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31"/>
        <w:gridCol w:w="1206"/>
        <w:gridCol w:w="6193"/>
      </w:tblGrid>
      <w:tr w:rsidR="00FD54B6" w:rsidTr="0059781D">
        <w:trPr>
          <w:trHeight w:val="308"/>
        </w:trPr>
        <w:tc>
          <w:tcPr>
            <w:tcW w:w="1231" w:type="dxa"/>
            <w:vMerge w:val="restart"/>
            <w:shd w:val="clear" w:color="auto" w:fill="002060"/>
            <w:vAlign w:val="center"/>
          </w:tcPr>
          <w:p w:rsidR="00FD54B6" w:rsidRPr="00652D79" w:rsidRDefault="00FD54B6" w:rsidP="00413D9A">
            <w:r w:rsidRPr="00652D79">
              <w:t>No.</w:t>
            </w:r>
            <w:r>
              <w:t xml:space="preserve"> de Incremento</w:t>
            </w:r>
          </w:p>
        </w:tc>
        <w:tc>
          <w:tcPr>
            <w:tcW w:w="7585" w:type="dxa"/>
            <w:gridSpan w:val="2"/>
            <w:shd w:val="clear" w:color="auto" w:fill="002060"/>
            <w:vAlign w:val="center"/>
          </w:tcPr>
          <w:p w:rsidR="00FD54B6" w:rsidRPr="00652D79" w:rsidRDefault="00FD54B6" w:rsidP="00413D9A">
            <w:r>
              <w:t>Recursos Humanos</w:t>
            </w:r>
          </w:p>
        </w:tc>
      </w:tr>
      <w:tr w:rsidR="00FD54B6" w:rsidTr="0059781D">
        <w:trPr>
          <w:trHeight w:val="307"/>
        </w:trPr>
        <w:tc>
          <w:tcPr>
            <w:tcW w:w="1231" w:type="dxa"/>
            <w:vMerge/>
            <w:shd w:val="clear" w:color="auto" w:fill="0F243E"/>
            <w:vAlign w:val="center"/>
          </w:tcPr>
          <w:p w:rsidR="00FD54B6" w:rsidRPr="00652D79" w:rsidRDefault="00FD54B6" w:rsidP="00413D9A"/>
        </w:tc>
        <w:tc>
          <w:tcPr>
            <w:tcW w:w="1206" w:type="dxa"/>
            <w:shd w:val="clear" w:color="auto" w:fill="DBE5F1" w:themeFill="accent1" w:themeFillTint="33"/>
            <w:vAlign w:val="center"/>
          </w:tcPr>
          <w:p w:rsidR="00FD54B6" w:rsidRPr="006A3A44" w:rsidRDefault="00FD54B6" w:rsidP="00413D9A">
            <w:r w:rsidRPr="006A3A44">
              <w:t>Cantidad</w:t>
            </w:r>
          </w:p>
        </w:tc>
        <w:tc>
          <w:tcPr>
            <w:tcW w:w="6379" w:type="dxa"/>
            <w:shd w:val="clear" w:color="auto" w:fill="DBE5F1" w:themeFill="accent1" w:themeFillTint="33"/>
            <w:vAlign w:val="center"/>
          </w:tcPr>
          <w:p w:rsidR="00FD54B6" w:rsidRPr="006A3A44" w:rsidRDefault="00FD54B6" w:rsidP="00413D9A">
            <w:r w:rsidRPr="006A3A44">
              <w:t>Rol</w:t>
            </w:r>
          </w:p>
        </w:tc>
      </w:tr>
      <w:tr w:rsidR="002D72EB" w:rsidTr="0059781D">
        <w:tc>
          <w:tcPr>
            <w:tcW w:w="1231" w:type="dxa"/>
            <w:vMerge w:val="restart"/>
            <w:vAlign w:val="center"/>
          </w:tcPr>
          <w:p w:rsidR="002D72EB" w:rsidRPr="0059781D" w:rsidRDefault="0059781D" w:rsidP="00234026">
            <w:pPr>
              <w:jc w:val="center"/>
              <w:rPr>
                <w:color w:val="0000FF"/>
              </w:rPr>
            </w:pPr>
            <w:r w:rsidRPr="0059781D">
              <w:rPr>
                <w:color w:val="0000FF"/>
              </w:rPr>
              <w:t>&lt;</w:t>
            </w:r>
            <w:r>
              <w:rPr>
                <w:color w:val="0000FF"/>
              </w:rPr>
              <w:t>#</w:t>
            </w:r>
            <w:r w:rsidRPr="0059781D">
              <w:rPr>
                <w:color w:val="0000FF"/>
              </w:rPr>
              <w:t>&gt;</w:t>
            </w:r>
          </w:p>
        </w:tc>
        <w:tc>
          <w:tcPr>
            <w:tcW w:w="1206" w:type="dxa"/>
          </w:tcPr>
          <w:p w:rsidR="002D72EB" w:rsidRPr="0059781D" w:rsidRDefault="0059781D" w:rsidP="002D72EB">
            <w:pPr>
              <w:jc w:val="right"/>
              <w:rPr>
                <w:color w:val="0000FF"/>
              </w:rPr>
            </w:pPr>
            <w:r w:rsidRPr="0059781D">
              <w:rPr>
                <w:color w:val="0000FF"/>
              </w:rPr>
              <w:t>&lt;cantidad&gt;</w:t>
            </w:r>
          </w:p>
        </w:tc>
        <w:tc>
          <w:tcPr>
            <w:tcW w:w="6379" w:type="dxa"/>
          </w:tcPr>
          <w:p w:rsidR="002D72EB" w:rsidRPr="0059781D" w:rsidRDefault="0059781D" w:rsidP="00413D9A">
            <w:pPr>
              <w:rPr>
                <w:color w:val="0000FF"/>
              </w:rPr>
            </w:pPr>
            <w:r w:rsidRPr="0059781D">
              <w:rPr>
                <w:color w:val="0000FF"/>
              </w:rPr>
              <w:t>&lt;rol&gt;</w:t>
            </w:r>
          </w:p>
        </w:tc>
      </w:tr>
      <w:tr w:rsidR="0059781D" w:rsidTr="0059781D">
        <w:tc>
          <w:tcPr>
            <w:tcW w:w="1231" w:type="dxa"/>
            <w:vMerge/>
            <w:vAlign w:val="center"/>
          </w:tcPr>
          <w:p w:rsidR="0059781D" w:rsidRPr="0059781D" w:rsidRDefault="0059781D" w:rsidP="00234026">
            <w:pPr>
              <w:jc w:val="center"/>
              <w:rPr>
                <w:color w:val="0000FF"/>
              </w:rPr>
            </w:pPr>
          </w:p>
        </w:tc>
        <w:tc>
          <w:tcPr>
            <w:tcW w:w="1206" w:type="dxa"/>
          </w:tcPr>
          <w:p w:rsidR="0059781D" w:rsidRDefault="0059781D">
            <w:r w:rsidRPr="004747D3">
              <w:rPr>
                <w:color w:val="0000FF"/>
              </w:rPr>
              <w:t>&lt;cantidad&gt;</w:t>
            </w:r>
          </w:p>
        </w:tc>
        <w:tc>
          <w:tcPr>
            <w:tcW w:w="6379" w:type="dxa"/>
          </w:tcPr>
          <w:p w:rsidR="0059781D" w:rsidRDefault="0059781D">
            <w:r w:rsidRPr="00D658A4">
              <w:rPr>
                <w:color w:val="0000FF"/>
              </w:rPr>
              <w:t>&lt;rol&gt;</w:t>
            </w:r>
          </w:p>
        </w:tc>
      </w:tr>
      <w:tr w:rsidR="0059781D" w:rsidTr="0059781D">
        <w:tc>
          <w:tcPr>
            <w:tcW w:w="1231" w:type="dxa"/>
            <w:vMerge w:val="restart"/>
            <w:shd w:val="clear" w:color="auto" w:fill="auto"/>
            <w:vAlign w:val="center"/>
          </w:tcPr>
          <w:p w:rsidR="0059781D" w:rsidRPr="0059781D" w:rsidRDefault="0059781D" w:rsidP="00234026">
            <w:pPr>
              <w:jc w:val="center"/>
              <w:rPr>
                <w:color w:val="0000FF"/>
              </w:rPr>
            </w:pPr>
            <w:r w:rsidRPr="0059781D">
              <w:rPr>
                <w:color w:val="0000FF"/>
              </w:rPr>
              <w:t>&lt;</w:t>
            </w:r>
            <w:r>
              <w:rPr>
                <w:color w:val="0000FF"/>
              </w:rPr>
              <w:t>#</w:t>
            </w:r>
            <w:r w:rsidRPr="0059781D">
              <w:rPr>
                <w:color w:val="0000FF"/>
              </w:rPr>
              <w:t>&gt;</w:t>
            </w: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Pr="0059781D" w:rsidRDefault="0059781D" w:rsidP="00413D9A">
            <w:pPr>
              <w:rPr>
                <w:color w:val="0000FF"/>
              </w:rPr>
            </w:pP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Pr="0059781D" w:rsidRDefault="0059781D" w:rsidP="00413D9A">
            <w:pPr>
              <w:rPr>
                <w:color w:val="0000FF"/>
              </w:rPr>
            </w:pP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Pr="0059781D" w:rsidRDefault="0059781D" w:rsidP="00413D9A">
            <w:pPr>
              <w:rPr>
                <w:color w:val="0000FF"/>
              </w:rPr>
            </w:pP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Pr="0059781D" w:rsidRDefault="0059781D" w:rsidP="00413D9A">
            <w:pPr>
              <w:rPr>
                <w:color w:val="0000FF"/>
              </w:rPr>
            </w:pP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val="restart"/>
            <w:shd w:val="clear" w:color="auto" w:fill="auto"/>
            <w:vAlign w:val="center"/>
          </w:tcPr>
          <w:p w:rsidR="0059781D" w:rsidRPr="0059781D" w:rsidRDefault="0059781D" w:rsidP="00891D1C">
            <w:pPr>
              <w:jc w:val="center"/>
              <w:rPr>
                <w:color w:val="0000FF"/>
              </w:rPr>
            </w:pPr>
            <w:r w:rsidRPr="0059781D">
              <w:rPr>
                <w:color w:val="0000FF"/>
              </w:rPr>
              <w:t>&lt;…&gt;</w:t>
            </w: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Default="0059781D" w:rsidP="00413D9A"/>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bl>
    <w:p w:rsidR="00FD54B6" w:rsidRDefault="00FD54B6" w:rsidP="002D72EB">
      <w:pPr>
        <w:pStyle w:val="Ttulo2"/>
      </w:pPr>
      <w:bookmarkStart w:id="45" w:name="_Toc245459304"/>
      <w:r>
        <w:lastRenderedPageBreak/>
        <w:t>Capacitación.</w:t>
      </w:r>
      <w:bookmarkEnd w:id="45"/>
    </w:p>
    <w:p w:rsidR="00AB6034" w:rsidRPr="00AB6034" w:rsidRDefault="00AB6034" w:rsidP="00AB6034">
      <w:pPr>
        <w:ind w:left="720" w:firstLine="720"/>
        <w:rPr>
          <w:lang w:val="es-ES"/>
        </w:rPr>
      </w:pPr>
      <w:r>
        <w:t>Los recursos asignados al proyecto cuentan con las competencias requeridas.</w:t>
      </w:r>
    </w:p>
    <w:p w:rsidR="00FD54B6" w:rsidRDefault="00FD54B6" w:rsidP="00F521B4">
      <w:pPr>
        <w:pStyle w:val="Ttulo2"/>
      </w:pPr>
      <w:bookmarkStart w:id="46" w:name="_Toc245459305"/>
      <w:r>
        <w:t>Adquisiciones.</w:t>
      </w:r>
      <w:bookmarkEnd w:id="46"/>
    </w:p>
    <w:p w:rsidR="00283D74" w:rsidRPr="00283D74" w:rsidRDefault="00283D74" w:rsidP="00283D74">
      <w:pPr>
        <w:ind w:left="720" w:firstLine="720"/>
        <w:rPr>
          <w:lang w:val="es-ES"/>
        </w:rPr>
      </w:pPr>
      <w:r>
        <w:t>Las herramientas tecnológicas requeridas para la ejecución y puesta en operación de este proyecto ya existen en la organización.</w:t>
      </w:r>
    </w:p>
    <w:p w:rsidR="00FD54B6" w:rsidRDefault="00FD54B6" w:rsidP="00705605">
      <w:pPr>
        <w:pStyle w:val="Ttulo2"/>
      </w:pPr>
      <w:bookmarkStart w:id="47" w:name="_Toc245459306"/>
      <w:r>
        <w:t>Plataforma tecnológica.</w:t>
      </w:r>
      <w:bookmarkEnd w:id="47"/>
    </w:p>
    <w:p w:rsidR="00F5029B" w:rsidRPr="00F5029B" w:rsidRDefault="00F5029B" w:rsidP="00F5029B">
      <w:pPr>
        <w:ind w:left="720" w:firstLine="74"/>
        <w:rPr>
          <w:color w:val="0000FF"/>
          <w:lang w:val="es-ES"/>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118"/>
        <w:gridCol w:w="2552"/>
      </w:tblGrid>
      <w:tr w:rsidR="00FD54B6" w:rsidRPr="001C1C73" w:rsidTr="00B6090B">
        <w:trPr>
          <w:cantSplit/>
          <w:tblHeader/>
        </w:trPr>
        <w:tc>
          <w:tcPr>
            <w:tcW w:w="3119" w:type="dxa"/>
            <w:shd w:val="clear" w:color="auto" w:fill="002060"/>
          </w:tcPr>
          <w:p w:rsidR="00FD54B6" w:rsidRPr="001C1C73" w:rsidRDefault="00FD54B6" w:rsidP="00413D9A">
            <w:pPr>
              <w:pStyle w:val="CellBody"/>
              <w:ind w:left="-108"/>
              <w:jc w:val="center"/>
              <w:rPr>
                <w:b/>
                <w:color w:val="auto"/>
              </w:rPr>
            </w:pPr>
            <w:r>
              <w:rPr>
                <w:b/>
                <w:color w:val="auto"/>
              </w:rPr>
              <w:t>Plataforma</w:t>
            </w:r>
          </w:p>
        </w:tc>
        <w:tc>
          <w:tcPr>
            <w:tcW w:w="3118" w:type="dxa"/>
            <w:shd w:val="clear" w:color="auto" w:fill="002060"/>
          </w:tcPr>
          <w:p w:rsidR="00FD54B6" w:rsidRPr="001C1C73" w:rsidRDefault="00FD54B6" w:rsidP="00413D9A">
            <w:pPr>
              <w:pStyle w:val="CellBody"/>
              <w:ind w:left="-108"/>
              <w:jc w:val="center"/>
              <w:rPr>
                <w:b/>
                <w:color w:val="auto"/>
              </w:rPr>
            </w:pPr>
            <w:r>
              <w:rPr>
                <w:b/>
                <w:color w:val="auto"/>
              </w:rPr>
              <w:t>Proceso</w:t>
            </w:r>
          </w:p>
        </w:tc>
        <w:tc>
          <w:tcPr>
            <w:tcW w:w="2552" w:type="dxa"/>
            <w:shd w:val="clear" w:color="auto" w:fill="002060"/>
          </w:tcPr>
          <w:p w:rsidR="00FD54B6" w:rsidRPr="001C1C73" w:rsidRDefault="00FD54B6" w:rsidP="00413D9A">
            <w:pPr>
              <w:pStyle w:val="CellBody"/>
              <w:ind w:left="-108"/>
              <w:jc w:val="center"/>
              <w:rPr>
                <w:b/>
                <w:color w:val="auto"/>
              </w:rPr>
            </w:pPr>
            <w:r>
              <w:rPr>
                <w:b/>
                <w:color w:val="auto"/>
              </w:rPr>
              <w:t>Proveedor</w:t>
            </w:r>
          </w:p>
        </w:tc>
      </w:tr>
      <w:tr w:rsidR="00FD54B6" w:rsidRPr="001C1C73" w:rsidTr="00E874AF">
        <w:tc>
          <w:tcPr>
            <w:tcW w:w="8789" w:type="dxa"/>
            <w:gridSpan w:val="3"/>
            <w:shd w:val="clear" w:color="auto" w:fill="FFFFCC"/>
          </w:tcPr>
          <w:p w:rsidR="00FD54B6" w:rsidRPr="00E874AF" w:rsidRDefault="00FD54B6" w:rsidP="00E874AF">
            <w:pPr>
              <w:pStyle w:val="CellBody"/>
              <w:ind w:left="34"/>
              <w:rPr>
                <w:b/>
              </w:rPr>
            </w:pPr>
            <w:r>
              <w:rPr>
                <w:b/>
              </w:rPr>
              <w:t>SOFT</w:t>
            </w:r>
            <w:r w:rsidRPr="00E874AF">
              <w:rPr>
                <w:b/>
              </w:rPr>
              <w:t>WARE</w:t>
            </w:r>
          </w:p>
        </w:tc>
      </w:tr>
      <w:tr w:rsidR="00FD54B6" w:rsidRPr="001C1C73" w:rsidTr="00705605">
        <w:tc>
          <w:tcPr>
            <w:tcW w:w="3119" w:type="dxa"/>
          </w:tcPr>
          <w:p w:rsidR="00FD54B6" w:rsidRPr="001C1C73" w:rsidRDefault="00705605" w:rsidP="00413D9A">
            <w:pPr>
              <w:pStyle w:val="CellBody"/>
              <w:ind w:left="-108"/>
            </w:pPr>
            <w:r>
              <w:t>MS-Office</w:t>
            </w:r>
          </w:p>
        </w:tc>
        <w:tc>
          <w:tcPr>
            <w:tcW w:w="3118" w:type="dxa"/>
          </w:tcPr>
          <w:p w:rsidR="00FD54B6" w:rsidRPr="001C1C73" w:rsidRDefault="00705605" w:rsidP="00413D9A">
            <w:pPr>
              <w:pStyle w:val="CellBody"/>
              <w:ind w:left="-108"/>
            </w:pPr>
            <w:r>
              <w:t>Documentación</w:t>
            </w:r>
          </w:p>
        </w:tc>
        <w:tc>
          <w:tcPr>
            <w:tcW w:w="2552" w:type="dxa"/>
          </w:tcPr>
          <w:p w:rsidR="00FD54B6" w:rsidRPr="001C1C73" w:rsidRDefault="00705605" w:rsidP="00413D9A">
            <w:pPr>
              <w:pStyle w:val="CellBody"/>
              <w:ind w:left="-108"/>
            </w:pPr>
            <w:r>
              <w:t>Microsoft</w:t>
            </w:r>
          </w:p>
        </w:tc>
      </w:tr>
      <w:tr w:rsidR="00FD54B6" w:rsidRPr="001C1C73" w:rsidTr="00705605">
        <w:tc>
          <w:tcPr>
            <w:tcW w:w="3119" w:type="dxa"/>
          </w:tcPr>
          <w:p w:rsidR="00FD54B6" w:rsidRPr="00D66F2A" w:rsidRDefault="00D66F2A" w:rsidP="00413D9A">
            <w:pPr>
              <w:pStyle w:val="CellBody"/>
              <w:ind w:left="-108"/>
              <w:rPr>
                <w:color w:val="auto"/>
              </w:rPr>
            </w:pPr>
            <w:r w:rsidRPr="00D66F2A">
              <w:rPr>
                <w:color w:val="auto"/>
              </w:rPr>
              <w:t>Windows</w:t>
            </w:r>
          </w:p>
        </w:tc>
        <w:tc>
          <w:tcPr>
            <w:tcW w:w="3118" w:type="dxa"/>
          </w:tcPr>
          <w:p w:rsidR="00FD54B6" w:rsidRPr="00D66F2A" w:rsidRDefault="00705605" w:rsidP="00413D9A">
            <w:pPr>
              <w:pStyle w:val="CellBody"/>
              <w:ind w:left="-108"/>
              <w:rPr>
                <w:color w:val="auto"/>
              </w:rPr>
            </w:pPr>
            <w:r w:rsidRPr="00D66F2A">
              <w:rPr>
                <w:color w:val="auto"/>
              </w:rPr>
              <w:t>Sistema Operativo para desarrollo y producción</w:t>
            </w:r>
          </w:p>
        </w:tc>
        <w:tc>
          <w:tcPr>
            <w:tcW w:w="2552" w:type="dxa"/>
          </w:tcPr>
          <w:p w:rsidR="00FD54B6" w:rsidRPr="00D66F2A" w:rsidRDefault="00D66F2A" w:rsidP="00413D9A">
            <w:pPr>
              <w:pStyle w:val="CellBody"/>
              <w:ind w:left="-108"/>
              <w:rPr>
                <w:color w:val="auto"/>
              </w:rPr>
            </w:pPr>
            <w:r w:rsidRPr="00D66F2A">
              <w:rPr>
                <w:color w:val="auto"/>
              </w:rPr>
              <w:t>Microsoft</w:t>
            </w:r>
          </w:p>
        </w:tc>
      </w:tr>
      <w:tr w:rsidR="005E4C17" w:rsidRPr="001C1C73" w:rsidTr="00705605">
        <w:tc>
          <w:tcPr>
            <w:tcW w:w="3119" w:type="dxa"/>
          </w:tcPr>
          <w:p w:rsidR="005E4C17" w:rsidRPr="00D66F2A" w:rsidRDefault="00682B06" w:rsidP="00413D9A">
            <w:pPr>
              <w:pStyle w:val="CellBody"/>
              <w:ind w:left="-108"/>
              <w:rPr>
                <w:color w:val="auto"/>
              </w:rPr>
            </w:pPr>
            <w:r w:rsidRPr="00D66F2A">
              <w:rPr>
                <w:color w:val="auto"/>
              </w:rPr>
              <w:t>HTML5</w:t>
            </w:r>
          </w:p>
        </w:tc>
        <w:tc>
          <w:tcPr>
            <w:tcW w:w="3118" w:type="dxa"/>
          </w:tcPr>
          <w:p w:rsidR="005E4C17" w:rsidRPr="00D66F2A" w:rsidRDefault="005E4C17" w:rsidP="00413D9A">
            <w:pPr>
              <w:pStyle w:val="CellBody"/>
              <w:ind w:left="-108"/>
              <w:rPr>
                <w:color w:val="auto"/>
              </w:rPr>
            </w:pPr>
            <w:r w:rsidRPr="00D66F2A">
              <w:rPr>
                <w:color w:val="auto"/>
              </w:rPr>
              <w:t>Plataforma de desarrollo</w:t>
            </w:r>
          </w:p>
        </w:tc>
        <w:tc>
          <w:tcPr>
            <w:tcW w:w="2552" w:type="dxa"/>
          </w:tcPr>
          <w:p w:rsidR="005E4C17" w:rsidRPr="00D66F2A" w:rsidRDefault="005E4C17" w:rsidP="00E534D6">
            <w:pPr>
              <w:pStyle w:val="CellBody"/>
              <w:ind w:left="-108"/>
              <w:rPr>
                <w:color w:val="548DD4" w:themeColor="text2" w:themeTint="99"/>
              </w:rPr>
            </w:pPr>
            <w:r w:rsidRPr="00D66F2A">
              <w:rPr>
                <w:color w:val="548DD4" w:themeColor="text2" w:themeTint="99"/>
              </w:rPr>
              <w:t>&lt;proveedor&gt;</w:t>
            </w:r>
          </w:p>
        </w:tc>
      </w:tr>
      <w:tr w:rsidR="00D66F2A" w:rsidRPr="001C1C73" w:rsidTr="00705605">
        <w:tc>
          <w:tcPr>
            <w:tcW w:w="3119" w:type="dxa"/>
          </w:tcPr>
          <w:p w:rsidR="00D66F2A" w:rsidRPr="00D66F2A" w:rsidRDefault="00D66F2A" w:rsidP="00413D9A">
            <w:pPr>
              <w:pStyle w:val="CellBody"/>
              <w:ind w:left="-108"/>
              <w:rPr>
                <w:color w:val="auto"/>
              </w:rPr>
            </w:pPr>
            <w:r>
              <w:rPr>
                <w:color w:val="auto"/>
              </w:rPr>
              <w:t>PHP</w:t>
            </w:r>
          </w:p>
        </w:tc>
        <w:tc>
          <w:tcPr>
            <w:tcW w:w="3118" w:type="dxa"/>
          </w:tcPr>
          <w:p w:rsidR="00D66F2A" w:rsidRPr="00D66F2A" w:rsidRDefault="00D66F2A" w:rsidP="00413D9A">
            <w:pPr>
              <w:pStyle w:val="CellBody"/>
              <w:ind w:left="-108"/>
              <w:rPr>
                <w:color w:val="auto"/>
              </w:rPr>
            </w:pPr>
            <w:r>
              <w:rPr>
                <w:color w:val="auto"/>
              </w:rPr>
              <w:t>Plataforma de desarrollo</w:t>
            </w:r>
          </w:p>
        </w:tc>
        <w:tc>
          <w:tcPr>
            <w:tcW w:w="2552" w:type="dxa"/>
          </w:tcPr>
          <w:p w:rsidR="00D66F2A" w:rsidRPr="00D66F2A" w:rsidRDefault="00D66F2A" w:rsidP="00E534D6">
            <w:pPr>
              <w:pStyle w:val="CellBody"/>
              <w:ind w:left="-108"/>
              <w:rPr>
                <w:color w:val="548DD4" w:themeColor="text2" w:themeTint="99"/>
              </w:rPr>
            </w:pPr>
          </w:p>
        </w:tc>
      </w:tr>
      <w:tr w:rsidR="00D66F2A" w:rsidRPr="001C1C73" w:rsidTr="00705605">
        <w:tc>
          <w:tcPr>
            <w:tcW w:w="3119" w:type="dxa"/>
          </w:tcPr>
          <w:p w:rsidR="00D66F2A" w:rsidRPr="00D66F2A" w:rsidRDefault="003C1D8D" w:rsidP="00413D9A">
            <w:pPr>
              <w:pStyle w:val="CellBody"/>
              <w:ind w:left="-108"/>
              <w:rPr>
                <w:color w:val="auto"/>
              </w:rPr>
            </w:pPr>
            <w:r>
              <w:rPr>
                <w:color w:val="auto"/>
              </w:rPr>
              <w:t>B</w:t>
            </w:r>
            <w:r w:rsidR="00D66F2A">
              <w:rPr>
                <w:color w:val="auto"/>
              </w:rPr>
              <w:t>ootstrap</w:t>
            </w:r>
          </w:p>
        </w:tc>
        <w:tc>
          <w:tcPr>
            <w:tcW w:w="3118" w:type="dxa"/>
          </w:tcPr>
          <w:p w:rsidR="00D66F2A" w:rsidRPr="00D66F2A" w:rsidRDefault="00D66F2A" w:rsidP="00413D9A">
            <w:pPr>
              <w:pStyle w:val="CellBody"/>
              <w:ind w:left="-108"/>
              <w:rPr>
                <w:color w:val="auto"/>
              </w:rPr>
            </w:pPr>
            <w:r>
              <w:rPr>
                <w:color w:val="auto"/>
              </w:rPr>
              <w:t>Plataforma de desarrollo</w:t>
            </w:r>
          </w:p>
        </w:tc>
        <w:tc>
          <w:tcPr>
            <w:tcW w:w="2552" w:type="dxa"/>
          </w:tcPr>
          <w:p w:rsidR="00D66F2A" w:rsidRPr="00D66F2A" w:rsidRDefault="00D66F2A" w:rsidP="00E534D6">
            <w:pPr>
              <w:pStyle w:val="CellBody"/>
              <w:ind w:left="-108"/>
              <w:rPr>
                <w:color w:val="548DD4" w:themeColor="text2" w:themeTint="99"/>
              </w:rPr>
            </w:pPr>
          </w:p>
        </w:tc>
      </w:tr>
      <w:tr w:rsidR="005E4C17" w:rsidRPr="001C1C73" w:rsidTr="00705605">
        <w:tc>
          <w:tcPr>
            <w:tcW w:w="3119" w:type="dxa"/>
          </w:tcPr>
          <w:p w:rsidR="005E4C17" w:rsidRPr="00D66F2A" w:rsidRDefault="00682B06" w:rsidP="00413D9A">
            <w:pPr>
              <w:pStyle w:val="CellBody"/>
              <w:ind w:left="-108"/>
              <w:rPr>
                <w:color w:val="auto"/>
              </w:rPr>
            </w:pPr>
            <w:r w:rsidRPr="00D66F2A">
              <w:rPr>
                <w:color w:val="auto"/>
              </w:rPr>
              <w:t>MYSQL</w:t>
            </w:r>
          </w:p>
        </w:tc>
        <w:tc>
          <w:tcPr>
            <w:tcW w:w="3118" w:type="dxa"/>
          </w:tcPr>
          <w:p w:rsidR="005E4C17" w:rsidRPr="00D66F2A" w:rsidRDefault="005E4C17" w:rsidP="00413D9A">
            <w:pPr>
              <w:pStyle w:val="CellBody"/>
              <w:ind w:left="-108"/>
              <w:rPr>
                <w:color w:val="auto"/>
              </w:rPr>
            </w:pPr>
            <w:r w:rsidRPr="00D66F2A">
              <w:rPr>
                <w:color w:val="auto"/>
              </w:rPr>
              <w:t>Base de Datos para desarrollo y producción</w:t>
            </w:r>
          </w:p>
        </w:tc>
        <w:tc>
          <w:tcPr>
            <w:tcW w:w="2552" w:type="dxa"/>
          </w:tcPr>
          <w:p w:rsidR="005E4C17" w:rsidRPr="00D66F2A" w:rsidRDefault="005E4C17" w:rsidP="00E534D6">
            <w:pPr>
              <w:pStyle w:val="CellBody"/>
              <w:ind w:left="-108"/>
              <w:rPr>
                <w:color w:val="548DD4" w:themeColor="text2" w:themeTint="99"/>
              </w:rPr>
            </w:pPr>
            <w:r w:rsidRPr="00D66F2A">
              <w:rPr>
                <w:color w:val="548DD4" w:themeColor="text2" w:themeTint="99"/>
              </w:rPr>
              <w:t>&lt;proveedor&gt;</w:t>
            </w:r>
          </w:p>
        </w:tc>
      </w:tr>
      <w:tr w:rsidR="005E4C17" w:rsidRPr="001C1C73" w:rsidTr="00413D9A">
        <w:tc>
          <w:tcPr>
            <w:tcW w:w="8789" w:type="dxa"/>
            <w:gridSpan w:val="3"/>
            <w:shd w:val="clear" w:color="auto" w:fill="FFFFCC"/>
          </w:tcPr>
          <w:p w:rsidR="005E4C17" w:rsidRPr="001C1C73" w:rsidRDefault="005E4C17" w:rsidP="00E874AF">
            <w:pPr>
              <w:pStyle w:val="CellBody"/>
              <w:ind w:left="34"/>
            </w:pPr>
            <w:r w:rsidRPr="00E874AF">
              <w:rPr>
                <w:b/>
              </w:rPr>
              <w:t>HARDWARE</w:t>
            </w:r>
          </w:p>
        </w:tc>
      </w:tr>
      <w:tr w:rsidR="005E4C17" w:rsidRPr="001C1C73" w:rsidTr="00705605">
        <w:tc>
          <w:tcPr>
            <w:tcW w:w="3119" w:type="dxa"/>
          </w:tcPr>
          <w:p w:rsidR="005E4C17" w:rsidRPr="001C1C73" w:rsidRDefault="005E4C17" w:rsidP="00413D9A">
            <w:pPr>
              <w:pStyle w:val="CellBody"/>
              <w:ind w:left="-108"/>
            </w:pPr>
            <w:r>
              <w:t>PC basada en Intel</w:t>
            </w:r>
          </w:p>
        </w:tc>
        <w:tc>
          <w:tcPr>
            <w:tcW w:w="3118" w:type="dxa"/>
          </w:tcPr>
          <w:p w:rsidR="005E4C17" w:rsidRPr="001C1C73" w:rsidRDefault="005E4C17" w:rsidP="00413D9A">
            <w:pPr>
              <w:pStyle w:val="CellBody"/>
              <w:ind w:left="-108"/>
            </w:pPr>
            <w:r>
              <w:t>Desarrollo, Producción</w:t>
            </w:r>
          </w:p>
        </w:tc>
        <w:tc>
          <w:tcPr>
            <w:tcW w:w="2552" w:type="dxa"/>
          </w:tcPr>
          <w:p w:rsidR="005E4C17" w:rsidRPr="001C1C73" w:rsidRDefault="005E4C17" w:rsidP="00413D9A">
            <w:pPr>
              <w:pStyle w:val="CellBody"/>
              <w:ind w:left="-108"/>
            </w:pPr>
            <w:r>
              <w:t>HP o similar</w:t>
            </w:r>
          </w:p>
        </w:tc>
      </w:tr>
      <w:tr w:rsidR="005E4C17" w:rsidRPr="001C1C73" w:rsidTr="00705605">
        <w:tc>
          <w:tcPr>
            <w:tcW w:w="3119" w:type="dxa"/>
          </w:tcPr>
          <w:p w:rsidR="005E4C17" w:rsidRPr="001C1C73" w:rsidRDefault="005E4C17" w:rsidP="00413D9A">
            <w:pPr>
              <w:pStyle w:val="CellBody"/>
              <w:ind w:left="-108"/>
            </w:pPr>
            <w:r>
              <w:t>Servidor basado en Intel</w:t>
            </w:r>
          </w:p>
        </w:tc>
        <w:tc>
          <w:tcPr>
            <w:tcW w:w="3118" w:type="dxa"/>
          </w:tcPr>
          <w:p w:rsidR="005E4C17" w:rsidRPr="001C1C73" w:rsidRDefault="005E4C17" w:rsidP="00413D9A">
            <w:pPr>
              <w:pStyle w:val="CellBody"/>
              <w:ind w:left="-108"/>
            </w:pPr>
            <w:r>
              <w:t>Desarrollo, Producción</w:t>
            </w:r>
          </w:p>
        </w:tc>
        <w:tc>
          <w:tcPr>
            <w:tcW w:w="2552" w:type="dxa"/>
          </w:tcPr>
          <w:p w:rsidR="005E4C17" w:rsidRPr="001C1C73" w:rsidRDefault="005E4C17" w:rsidP="00413D9A">
            <w:pPr>
              <w:pStyle w:val="CellBody"/>
              <w:ind w:left="-108"/>
            </w:pPr>
            <w:r>
              <w:t>HP o similar</w:t>
            </w:r>
          </w:p>
        </w:tc>
      </w:tr>
    </w:tbl>
    <w:p w:rsidR="00FD54B6" w:rsidRPr="001E6009" w:rsidRDefault="00FD54B6" w:rsidP="001E6009">
      <w:pPr>
        <w:pStyle w:val="Ttulo1"/>
      </w:pPr>
      <w:bookmarkStart w:id="48" w:name="_Toc245459308"/>
      <w:r w:rsidRPr="00B2495E">
        <w:t>Monitoreo y Control del Proyecto</w:t>
      </w:r>
      <w:bookmarkEnd w:id="48"/>
    </w:p>
    <w:p w:rsidR="00006FC3" w:rsidRDefault="00006FC3" w:rsidP="001C1C73">
      <w:pPr>
        <w:pStyle w:val="parrafo"/>
        <w:rPr>
          <w:color w:val="0000FF"/>
        </w:rPr>
      </w:pPr>
    </w:p>
    <w:p w:rsidR="00FD54B6" w:rsidRPr="005207C9" w:rsidRDefault="00FD54B6" w:rsidP="001C1C73">
      <w:pPr>
        <w:pStyle w:val="parrafo"/>
        <w:rPr>
          <w:color w:val="auto"/>
        </w:rPr>
      </w:pPr>
      <w:r w:rsidRPr="005207C9">
        <w:rPr>
          <w:color w:val="auto"/>
        </w:rPr>
        <w:t>Para monitorear el progreso del proyecto se tendrán juntas semanales con los responsables de las áreas de desarrollo, prueba, diseño y administración del proyecto para revisar avances sobre el calendario de actividades definidas en el proyecto.</w:t>
      </w:r>
    </w:p>
    <w:p w:rsidR="00FD54B6" w:rsidRPr="005207C9" w:rsidRDefault="00FD54B6" w:rsidP="001C1C73">
      <w:pPr>
        <w:pStyle w:val="parrafo"/>
        <w:rPr>
          <w:color w:val="auto"/>
        </w:rPr>
      </w:pPr>
      <w:r w:rsidRPr="005207C9">
        <w:rPr>
          <w:color w:val="auto"/>
        </w:rPr>
        <w:t>En caso de desviaciones menores al 20% ya sea en tiempo o presupuesto, el Administrador del Proyecto deberá tomar acciones y documentarlas en la minuta para recuperar la desviación.</w:t>
      </w:r>
    </w:p>
    <w:p w:rsidR="00FD54B6" w:rsidRPr="005207C9" w:rsidRDefault="00FD54B6" w:rsidP="001C1C73">
      <w:pPr>
        <w:pStyle w:val="parrafo"/>
        <w:rPr>
          <w:color w:val="auto"/>
        </w:rPr>
      </w:pPr>
      <w:r w:rsidRPr="005207C9">
        <w:rPr>
          <w:color w:val="auto"/>
        </w:rPr>
        <w:t>En caso de desviaciones mayores al 20% el Administrador del Proyecto deberá informar a la Gerencia sobre la situación del proyecto, y el plan de recuperación para la desviación.</w:t>
      </w:r>
    </w:p>
    <w:p w:rsidR="00FD54B6" w:rsidRDefault="00FD54B6" w:rsidP="001C1C73">
      <w:pPr>
        <w:pStyle w:val="parrafo"/>
        <w:rPr>
          <w:color w:val="auto"/>
        </w:rPr>
      </w:pPr>
      <w:r w:rsidRPr="005207C9">
        <w:rPr>
          <w:color w:val="auto"/>
        </w:rPr>
        <w:t>Las juntas de seguimiento semanal serán documentadas en las minutas de las juntas y serán puestas a disposición de todos los miembros del equipo para su revisión.</w:t>
      </w:r>
    </w:p>
    <w:p w:rsidR="00D66F2A" w:rsidRDefault="00D66F2A" w:rsidP="001C1C73">
      <w:pPr>
        <w:pStyle w:val="parrafo"/>
        <w:rPr>
          <w:color w:val="auto"/>
        </w:rPr>
      </w:pPr>
    </w:p>
    <w:p w:rsidR="00D66F2A" w:rsidRDefault="00D66F2A" w:rsidP="001C1C73">
      <w:pPr>
        <w:pStyle w:val="parrafo"/>
        <w:rPr>
          <w:color w:val="auto"/>
        </w:rPr>
      </w:pPr>
    </w:p>
    <w:p w:rsidR="00D66F2A" w:rsidRDefault="00D66F2A" w:rsidP="001C1C73">
      <w:pPr>
        <w:pStyle w:val="parrafo"/>
        <w:rPr>
          <w:color w:val="auto"/>
        </w:rPr>
      </w:pPr>
    </w:p>
    <w:p w:rsidR="00D66F2A" w:rsidRDefault="00D66F2A" w:rsidP="001C1C73">
      <w:pPr>
        <w:pStyle w:val="parrafo"/>
        <w:rPr>
          <w:color w:val="auto"/>
        </w:rPr>
      </w:pPr>
    </w:p>
    <w:p w:rsidR="00D66F2A" w:rsidRPr="005207C9" w:rsidRDefault="00D66F2A" w:rsidP="001C1C73">
      <w:pPr>
        <w:pStyle w:val="parrafo"/>
        <w:rPr>
          <w:color w:val="auto"/>
        </w:rPr>
      </w:pPr>
    </w:p>
    <w:p w:rsidR="00FD54B6" w:rsidRDefault="00FD54B6" w:rsidP="0048740F">
      <w:pPr>
        <w:pStyle w:val="Ttulo1"/>
      </w:pPr>
      <w:bookmarkStart w:id="49" w:name="_Toc245459309"/>
      <w:r>
        <w:lastRenderedPageBreak/>
        <w:t>Plan de Aseguramiento de la C</w:t>
      </w:r>
      <w:r w:rsidRPr="00B2495E">
        <w:t>alidad</w:t>
      </w:r>
      <w:r>
        <w:t>.</w:t>
      </w:r>
      <w:bookmarkEnd w:id="49"/>
    </w:p>
    <w:p w:rsidR="00FD54B6" w:rsidRDefault="00FD54B6" w:rsidP="000551BA">
      <w:pPr>
        <w:ind w:left="720" w:firstLine="720"/>
        <w:rPr>
          <w:lang w:val="es-ES"/>
        </w:rPr>
      </w:pPr>
    </w:p>
    <w:p w:rsidR="00FD54B6" w:rsidRDefault="00FD54B6" w:rsidP="004C2D9E">
      <w:pPr>
        <w:pStyle w:val="parrafo"/>
        <w:rPr>
          <w:color w:val="auto"/>
        </w:rPr>
      </w:pPr>
      <w:r>
        <w:rPr>
          <w:color w:val="auto"/>
        </w:rPr>
        <w:t>Todos los productos de trabajo son revisados y objetivamente evaluados por los miembros del equipo de trabajo con</w:t>
      </w:r>
      <w:r w:rsidR="004C2D9E">
        <w:rPr>
          <w:color w:val="auto"/>
        </w:rPr>
        <w:t>tra estándares organizacionales</w:t>
      </w:r>
      <w:r>
        <w:rPr>
          <w:color w:val="auto"/>
        </w:rPr>
        <w:t>.</w:t>
      </w:r>
    </w:p>
    <w:p w:rsidR="00FD54B6" w:rsidRPr="00101288" w:rsidRDefault="00FD54B6" w:rsidP="001C1C73">
      <w:pPr>
        <w:pStyle w:val="parrafo"/>
        <w:rPr>
          <w:color w:val="auto"/>
        </w:rPr>
      </w:pPr>
      <w:r>
        <w:rPr>
          <w:color w:val="auto"/>
        </w:rPr>
        <w:t>Todos los miembros del equipo de trabajo estarán capacitados para desempeñar sus responsabilidades de acuerdo a su rol, conforme al plan de capaci</w:t>
      </w:r>
      <w:r w:rsidR="000551BA">
        <w:rPr>
          <w:color w:val="auto"/>
        </w:rPr>
        <w:t>tación descrito en el capítulo 5</w:t>
      </w:r>
      <w:r>
        <w:rPr>
          <w:color w:val="auto"/>
        </w:rPr>
        <w:t>.7.</w:t>
      </w:r>
    </w:p>
    <w:p w:rsidR="00FD54B6" w:rsidRDefault="00FD54B6" w:rsidP="0048740F">
      <w:pPr>
        <w:pStyle w:val="Ttulo1"/>
      </w:pPr>
      <w:bookmarkStart w:id="50" w:name="_Toc245459310"/>
      <w:r>
        <w:t>Plan de Medición y análisis.</w:t>
      </w:r>
      <w:bookmarkEnd w:id="50"/>
    </w:p>
    <w:p w:rsidR="00FD54B6" w:rsidRPr="00522E37" w:rsidRDefault="00FD54B6" w:rsidP="00522E37">
      <w:pPr>
        <w:rPr>
          <w:lang w:val="es-ES"/>
        </w:rPr>
      </w:pPr>
    </w:p>
    <w:p w:rsidR="00FD54B6" w:rsidRPr="00B61C5B" w:rsidRDefault="00FD54B6" w:rsidP="00855F40">
      <w:pPr>
        <w:pStyle w:val="parrafo"/>
        <w:rPr>
          <w:color w:val="auto"/>
        </w:rPr>
      </w:pPr>
      <w:r>
        <w:rPr>
          <w:color w:val="auto"/>
        </w:rPr>
        <w:t>El Plan de Medición y Análisis del proyecto se rige por el plan organizacional, el cual es</w:t>
      </w:r>
      <w:r w:rsidR="00401344">
        <w:rPr>
          <w:color w:val="auto"/>
        </w:rPr>
        <w:t xml:space="preserve">tá contenido en el documento </w:t>
      </w:r>
      <w:r w:rsidR="00006FC3" w:rsidRPr="00006FC3">
        <w:rPr>
          <w:color w:val="auto"/>
        </w:rPr>
        <w:t>SRAICA</w:t>
      </w:r>
      <w:r w:rsidR="00AA0364" w:rsidRPr="00006FC3">
        <w:rPr>
          <w:color w:val="auto"/>
        </w:rPr>
        <w:t>/v</w:t>
      </w:r>
      <w:r w:rsidR="00006FC3" w:rsidRPr="00006FC3">
        <w:rPr>
          <w:color w:val="auto"/>
        </w:rPr>
        <w:t>1.0</w:t>
      </w:r>
      <w:r w:rsidR="0085052A">
        <w:rPr>
          <w:color w:val="auto"/>
        </w:rPr>
        <w:t>-MA</w:t>
      </w:r>
      <w:r w:rsidR="00401344">
        <w:rPr>
          <w:color w:val="auto"/>
        </w:rPr>
        <w:t>-P</w:t>
      </w:r>
      <w:r w:rsidR="0085052A">
        <w:rPr>
          <w:color w:val="auto"/>
        </w:rPr>
        <w:t>LAN</w:t>
      </w:r>
      <w:r>
        <w:rPr>
          <w:color w:val="auto"/>
        </w:rPr>
        <w:t>.</w:t>
      </w:r>
    </w:p>
    <w:p w:rsidR="00FD54B6" w:rsidRDefault="00FD54B6" w:rsidP="00F31F95">
      <w:pPr>
        <w:pStyle w:val="Ttulo1"/>
      </w:pPr>
      <w:bookmarkStart w:id="51" w:name="_Toc245459311"/>
      <w:r w:rsidRPr="00B2495E">
        <w:t>Plan de Administración de Riesgos</w:t>
      </w:r>
      <w:r>
        <w:t>.</w:t>
      </w:r>
      <w:bookmarkEnd w:id="51"/>
    </w:p>
    <w:p w:rsidR="00FD54B6" w:rsidRPr="00B34831" w:rsidRDefault="00FD54B6" w:rsidP="00B34831">
      <w:pPr>
        <w:rPr>
          <w:lang w:val="es-ES"/>
        </w:rPr>
      </w:pPr>
    </w:p>
    <w:p w:rsidR="00FD54B6" w:rsidRDefault="00FD54B6" w:rsidP="001C1C73">
      <w:pPr>
        <w:pStyle w:val="parrafo"/>
        <w:rPr>
          <w:color w:val="auto"/>
        </w:rPr>
      </w:pPr>
      <w:r>
        <w:rPr>
          <w:color w:val="auto"/>
        </w:rPr>
        <w:t xml:space="preserve">Todos los riesgos son documentados, evaluados y priorizados por el Líder del Proyecto en </w:t>
      </w:r>
      <w:r w:rsidR="00C86D88">
        <w:rPr>
          <w:color w:val="auto"/>
        </w:rPr>
        <w:t xml:space="preserve">la Matriz de Administración de Riesgos contenida en </w:t>
      </w:r>
      <w:r w:rsidR="00006FC3" w:rsidRPr="00006FC3">
        <w:rPr>
          <w:color w:val="auto"/>
        </w:rPr>
        <w:t>SRAICA/v1.0</w:t>
      </w:r>
      <w:r w:rsidR="00C86D88" w:rsidRPr="00006FC3">
        <w:rPr>
          <w:color w:val="auto"/>
        </w:rPr>
        <w:t>-</w:t>
      </w:r>
      <w:r w:rsidR="00C86D88">
        <w:rPr>
          <w:color w:val="auto"/>
        </w:rPr>
        <w:t>PP-R</w:t>
      </w:r>
      <w:r w:rsidR="00335F20">
        <w:rPr>
          <w:color w:val="auto"/>
        </w:rPr>
        <w:t>I</w:t>
      </w:r>
      <w:r w:rsidR="00C86D88">
        <w:rPr>
          <w:color w:val="auto"/>
        </w:rPr>
        <w:t>SK</w:t>
      </w:r>
      <w:r>
        <w:rPr>
          <w:color w:val="auto"/>
        </w:rPr>
        <w:t xml:space="preserve">. El plan también define las estrategias de mitigación y contingencia así como sus responsables y se les da seguimiento en las juntas de avance semanal, quedando documentadas en las minutas correspondientes. El Líder de Proyecto actualiza </w:t>
      </w:r>
      <w:r w:rsidR="00EC245E">
        <w:rPr>
          <w:color w:val="auto"/>
        </w:rPr>
        <w:t>semanalmente</w:t>
      </w:r>
      <w:r>
        <w:rPr>
          <w:color w:val="auto"/>
        </w:rPr>
        <w:t xml:space="preserve"> </w:t>
      </w:r>
      <w:r w:rsidR="00EC245E">
        <w:rPr>
          <w:color w:val="auto"/>
        </w:rPr>
        <w:t>la matriz</w:t>
      </w:r>
      <w:r>
        <w:rPr>
          <w:color w:val="auto"/>
        </w:rPr>
        <w:t xml:space="preserve"> de administración de riesgos y lo comunica a todos los involucrados relevantes. El estatus de los riesgos se reporta a la </w:t>
      </w:r>
      <w:r w:rsidR="00EC245E">
        <w:rPr>
          <w:color w:val="auto"/>
        </w:rPr>
        <w:t xml:space="preserve">Alta </w:t>
      </w:r>
      <w:r>
        <w:rPr>
          <w:color w:val="auto"/>
        </w:rPr>
        <w:t>Gerencia en el reporte de revisión de progreso.</w:t>
      </w:r>
    </w:p>
    <w:p w:rsidR="00FD54B6" w:rsidRDefault="00FD54B6" w:rsidP="0048247C">
      <w:pPr>
        <w:pStyle w:val="Ttulo1"/>
      </w:pPr>
      <w:bookmarkStart w:id="52" w:name="_Toc245459312"/>
      <w:r>
        <w:t>Plan de Comunicación.</w:t>
      </w:r>
      <w:bookmarkEnd w:id="52"/>
    </w:p>
    <w:p w:rsidR="00FD54B6" w:rsidRPr="00AD16B8" w:rsidRDefault="00FD54B6" w:rsidP="00AD16B8">
      <w:pPr>
        <w:rPr>
          <w:lang w:val="es-ES"/>
        </w:rPr>
      </w:pP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FD54B6" w:rsidTr="002123B9">
        <w:trPr>
          <w:cantSplit/>
        </w:trPr>
        <w:tc>
          <w:tcPr>
            <w:tcW w:w="1843" w:type="dxa"/>
            <w:shd w:val="clear" w:color="auto" w:fill="002060"/>
            <w:vAlign w:val="center"/>
          </w:tcPr>
          <w:p w:rsidR="00FD54B6" w:rsidRPr="00AD16B8" w:rsidRDefault="00FD54B6" w:rsidP="00AD16B8">
            <w:pPr>
              <w:pStyle w:val="CellBody"/>
              <w:ind w:left="0"/>
              <w:jc w:val="center"/>
              <w:rPr>
                <w:b/>
                <w:color w:val="auto"/>
              </w:rPr>
            </w:pPr>
            <w:r w:rsidRPr="00AD16B8">
              <w:rPr>
                <w:b/>
                <w:color w:val="auto"/>
              </w:rPr>
              <w:t>Tipo de Comunicación</w:t>
            </w:r>
          </w:p>
        </w:tc>
        <w:tc>
          <w:tcPr>
            <w:tcW w:w="1701" w:type="dxa"/>
            <w:shd w:val="clear" w:color="auto" w:fill="002060"/>
            <w:vAlign w:val="center"/>
          </w:tcPr>
          <w:p w:rsidR="00FD54B6" w:rsidRPr="00AD16B8" w:rsidRDefault="00FD54B6" w:rsidP="00AD16B8">
            <w:pPr>
              <w:pStyle w:val="CellBody"/>
              <w:spacing w:before="120"/>
              <w:ind w:left="0"/>
              <w:jc w:val="center"/>
              <w:rPr>
                <w:b/>
                <w:color w:val="auto"/>
              </w:rPr>
            </w:pPr>
            <w:r w:rsidRPr="00AD16B8">
              <w:rPr>
                <w:b/>
                <w:color w:val="auto"/>
              </w:rPr>
              <w:t>Método</w:t>
            </w:r>
            <w:r>
              <w:rPr>
                <w:b/>
                <w:color w:val="auto"/>
              </w:rPr>
              <w:t xml:space="preserve"> / Herramienta</w:t>
            </w:r>
          </w:p>
        </w:tc>
        <w:tc>
          <w:tcPr>
            <w:tcW w:w="1276" w:type="dxa"/>
            <w:shd w:val="clear" w:color="auto" w:fill="002060"/>
            <w:vAlign w:val="center"/>
          </w:tcPr>
          <w:p w:rsidR="00FD54B6" w:rsidRPr="00AD16B8" w:rsidRDefault="00FD54B6" w:rsidP="00AD16B8">
            <w:pPr>
              <w:pStyle w:val="CellBody"/>
              <w:ind w:left="0"/>
              <w:jc w:val="center"/>
              <w:rPr>
                <w:b/>
                <w:color w:val="auto"/>
              </w:rPr>
            </w:pPr>
            <w:r w:rsidRPr="00AD16B8">
              <w:rPr>
                <w:b/>
                <w:color w:val="auto"/>
              </w:rPr>
              <w:t>Frecuencia</w:t>
            </w:r>
          </w:p>
        </w:tc>
        <w:tc>
          <w:tcPr>
            <w:tcW w:w="2551" w:type="dxa"/>
            <w:shd w:val="clear" w:color="auto" w:fill="002060"/>
            <w:vAlign w:val="center"/>
          </w:tcPr>
          <w:p w:rsidR="00FD54B6" w:rsidRPr="00AD16B8" w:rsidRDefault="00FD54B6" w:rsidP="00AD16B8">
            <w:pPr>
              <w:pStyle w:val="CellBody"/>
              <w:spacing w:before="120"/>
              <w:ind w:left="0"/>
              <w:jc w:val="center"/>
              <w:rPr>
                <w:b/>
                <w:color w:val="auto"/>
              </w:rPr>
            </w:pPr>
            <w:r w:rsidRPr="00AD16B8">
              <w:rPr>
                <w:b/>
                <w:color w:val="auto"/>
              </w:rPr>
              <w:t>Información</w:t>
            </w:r>
          </w:p>
        </w:tc>
        <w:tc>
          <w:tcPr>
            <w:tcW w:w="1701" w:type="dxa"/>
            <w:shd w:val="clear" w:color="auto" w:fill="002060"/>
            <w:vAlign w:val="center"/>
          </w:tcPr>
          <w:p w:rsidR="00FD54B6" w:rsidRPr="00AD16B8" w:rsidRDefault="00FD54B6" w:rsidP="00AD16B8">
            <w:pPr>
              <w:pStyle w:val="CellBody"/>
              <w:ind w:left="0"/>
              <w:jc w:val="center"/>
              <w:rPr>
                <w:b/>
                <w:color w:val="auto"/>
              </w:rPr>
            </w:pPr>
            <w:r w:rsidRPr="00AD16B8">
              <w:rPr>
                <w:b/>
                <w:color w:val="auto"/>
              </w:rPr>
              <w:t>Participantes / Responsables</w:t>
            </w:r>
          </w:p>
        </w:tc>
      </w:tr>
      <w:tr w:rsidR="00FD54B6" w:rsidTr="002123B9">
        <w:trPr>
          <w:cantSplit/>
        </w:trPr>
        <w:tc>
          <w:tcPr>
            <w:tcW w:w="9072" w:type="dxa"/>
            <w:gridSpan w:val="5"/>
            <w:shd w:val="clear" w:color="auto" w:fill="FFFFCC"/>
          </w:tcPr>
          <w:p w:rsidR="00FD54B6" w:rsidRDefault="00FD54B6" w:rsidP="00012D33">
            <w:pPr>
              <w:pStyle w:val="CellBody"/>
              <w:rPr>
                <w:b/>
                <w:bCs/>
              </w:rPr>
            </w:pPr>
            <w:r>
              <w:rPr>
                <w:b/>
                <w:bCs/>
              </w:rPr>
              <w:t>Comunicación Interna:</w:t>
            </w:r>
          </w:p>
        </w:tc>
      </w:tr>
      <w:tr w:rsidR="00FD54B6" w:rsidTr="002123B9">
        <w:trPr>
          <w:cantSplit/>
        </w:trPr>
        <w:tc>
          <w:tcPr>
            <w:tcW w:w="1843" w:type="dxa"/>
          </w:tcPr>
          <w:p w:rsidR="00FD54B6" w:rsidRDefault="00FD54B6" w:rsidP="00012D33">
            <w:pPr>
              <w:pStyle w:val="CellBody"/>
              <w:ind w:left="0"/>
            </w:pPr>
            <w:r>
              <w:t>Minutas de Revisión de Avance</w:t>
            </w:r>
          </w:p>
        </w:tc>
        <w:tc>
          <w:tcPr>
            <w:tcW w:w="1701" w:type="dxa"/>
          </w:tcPr>
          <w:p w:rsidR="00FD54B6" w:rsidRDefault="00FD54B6" w:rsidP="00012D33">
            <w:pPr>
              <w:pStyle w:val="CellBody"/>
              <w:ind w:left="0"/>
            </w:pPr>
            <w:r>
              <w:t>MS Word,</w:t>
            </w:r>
          </w:p>
          <w:p w:rsidR="00FD54B6" w:rsidRDefault="00FD54B6" w:rsidP="00012D33">
            <w:pPr>
              <w:pStyle w:val="CellBody"/>
              <w:ind w:left="0"/>
            </w:pPr>
            <w:r>
              <w:t>Correo Electrónico</w:t>
            </w:r>
          </w:p>
        </w:tc>
        <w:tc>
          <w:tcPr>
            <w:tcW w:w="1276" w:type="dxa"/>
          </w:tcPr>
          <w:p w:rsidR="00FD54B6" w:rsidRDefault="00FD54B6" w:rsidP="00012D33">
            <w:pPr>
              <w:pStyle w:val="CellBody"/>
              <w:ind w:left="0"/>
            </w:pPr>
            <w:r>
              <w:t>Semanal</w:t>
            </w:r>
          </w:p>
        </w:tc>
        <w:tc>
          <w:tcPr>
            <w:tcW w:w="2551" w:type="dxa"/>
          </w:tcPr>
          <w:p w:rsidR="00FD54B6" w:rsidRPr="00AD16B8" w:rsidRDefault="00FD54B6" w:rsidP="00012D33">
            <w:pPr>
              <w:pStyle w:val="CellBody"/>
              <w:ind w:left="0"/>
            </w:pPr>
            <w:r w:rsidRPr="00AD16B8">
              <w:t>Estado actual del proyecto referente a las actividades</w:t>
            </w:r>
          </w:p>
        </w:tc>
        <w:tc>
          <w:tcPr>
            <w:tcW w:w="1701" w:type="dxa"/>
          </w:tcPr>
          <w:p w:rsidR="00FD54B6" w:rsidRDefault="00FD54B6" w:rsidP="00012D33">
            <w:pPr>
              <w:pStyle w:val="CellBody"/>
              <w:ind w:left="0"/>
            </w:pPr>
            <w:r>
              <w:t>Comité Directivo</w:t>
            </w:r>
          </w:p>
        </w:tc>
      </w:tr>
      <w:tr w:rsidR="00FD54B6" w:rsidRPr="00AD16B8" w:rsidTr="002123B9">
        <w:trPr>
          <w:cantSplit/>
        </w:trPr>
        <w:tc>
          <w:tcPr>
            <w:tcW w:w="1843" w:type="dxa"/>
          </w:tcPr>
          <w:p w:rsidR="00FD54B6" w:rsidRDefault="00FD54B6" w:rsidP="00012D33">
            <w:pPr>
              <w:pStyle w:val="CellBody"/>
              <w:ind w:left="0"/>
            </w:pPr>
            <w:r>
              <w:t>Documentación Técnica</w:t>
            </w:r>
          </w:p>
        </w:tc>
        <w:tc>
          <w:tcPr>
            <w:tcW w:w="1701" w:type="dxa"/>
          </w:tcPr>
          <w:p w:rsidR="00FD54B6" w:rsidRDefault="00FD54B6" w:rsidP="00012D33">
            <w:pPr>
              <w:pStyle w:val="CellBody"/>
              <w:ind w:left="0"/>
            </w:pPr>
            <w:r>
              <w:t>MS Word,</w:t>
            </w:r>
          </w:p>
          <w:p w:rsidR="00FD54B6" w:rsidRDefault="00FD54B6" w:rsidP="00012D33">
            <w:pPr>
              <w:pStyle w:val="CellBody"/>
              <w:ind w:left="0"/>
            </w:pPr>
            <w:r>
              <w:t>Repositorio Central de Documentos</w:t>
            </w:r>
          </w:p>
        </w:tc>
        <w:tc>
          <w:tcPr>
            <w:tcW w:w="1276" w:type="dxa"/>
          </w:tcPr>
          <w:p w:rsidR="00FD54B6" w:rsidRDefault="00FD54B6" w:rsidP="00012D33">
            <w:pPr>
              <w:pStyle w:val="CellBody"/>
              <w:ind w:left="0"/>
            </w:pPr>
            <w:r>
              <w:t>Cuando se requiera</w:t>
            </w:r>
          </w:p>
        </w:tc>
        <w:tc>
          <w:tcPr>
            <w:tcW w:w="2551" w:type="dxa"/>
          </w:tcPr>
          <w:p w:rsidR="00FD54B6" w:rsidRPr="00AD16B8" w:rsidRDefault="00FD54B6" w:rsidP="00012D33">
            <w:pPr>
              <w:pStyle w:val="CellBody"/>
              <w:ind w:left="0"/>
            </w:pPr>
            <w:r w:rsidRPr="00AD16B8">
              <w:t>Toda la documentación técnica de soporte</w:t>
            </w:r>
          </w:p>
        </w:tc>
        <w:tc>
          <w:tcPr>
            <w:tcW w:w="1701" w:type="dxa"/>
          </w:tcPr>
          <w:p w:rsidR="00FD54B6" w:rsidRPr="00AD16B8" w:rsidRDefault="00FD54B6" w:rsidP="00012D33">
            <w:pPr>
              <w:pStyle w:val="CellBody"/>
              <w:ind w:left="0"/>
            </w:pPr>
            <w:r w:rsidRPr="00AD16B8">
              <w:t>Comité Directivo y Equipo de Trabajo</w:t>
            </w:r>
          </w:p>
        </w:tc>
      </w:tr>
      <w:tr w:rsidR="00FD54B6" w:rsidRPr="00AD16B8" w:rsidTr="002123B9">
        <w:trPr>
          <w:cantSplit/>
        </w:trPr>
        <w:tc>
          <w:tcPr>
            <w:tcW w:w="1843" w:type="dxa"/>
          </w:tcPr>
          <w:p w:rsidR="00FD54B6" w:rsidRDefault="00FD54B6" w:rsidP="00012D33">
            <w:pPr>
              <w:pStyle w:val="CellBody"/>
              <w:ind w:left="0"/>
            </w:pPr>
            <w:r>
              <w:t>Reporte de Milestone</w:t>
            </w:r>
          </w:p>
        </w:tc>
        <w:tc>
          <w:tcPr>
            <w:tcW w:w="1701" w:type="dxa"/>
          </w:tcPr>
          <w:p w:rsidR="00FD54B6" w:rsidRDefault="00FD54B6" w:rsidP="00012D33">
            <w:pPr>
              <w:pStyle w:val="CellBody"/>
              <w:ind w:left="0"/>
            </w:pPr>
            <w:r>
              <w:t>MS Word,</w:t>
            </w:r>
          </w:p>
          <w:p w:rsidR="00FD54B6" w:rsidRDefault="00FD54B6" w:rsidP="00012D33">
            <w:pPr>
              <w:pStyle w:val="CellBody"/>
              <w:ind w:left="0"/>
            </w:pPr>
            <w:r>
              <w:t>Correo Electrónico</w:t>
            </w:r>
          </w:p>
        </w:tc>
        <w:tc>
          <w:tcPr>
            <w:tcW w:w="1276" w:type="dxa"/>
          </w:tcPr>
          <w:p w:rsidR="00FD54B6" w:rsidRDefault="00FD54B6" w:rsidP="00012D33">
            <w:pPr>
              <w:pStyle w:val="CellBody"/>
              <w:ind w:left="0"/>
            </w:pPr>
            <w:r>
              <w:t>Posterior a la junta de revisión del Milestone</w:t>
            </w:r>
          </w:p>
        </w:tc>
        <w:tc>
          <w:tcPr>
            <w:tcW w:w="2551" w:type="dxa"/>
          </w:tcPr>
          <w:p w:rsidR="00FD54B6" w:rsidRDefault="00FD54B6" w:rsidP="00012D33">
            <w:pPr>
              <w:pStyle w:val="CellBody"/>
              <w:ind w:left="0"/>
            </w:pPr>
            <w:r>
              <w:t>Resultado de la revisión del mileston</w:t>
            </w:r>
          </w:p>
        </w:tc>
        <w:tc>
          <w:tcPr>
            <w:tcW w:w="1701" w:type="dxa"/>
          </w:tcPr>
          <w:p w:rsidR="00FD54B6" w:rsidRPr="00AD16B8" w:rsidRDefault="00FD54B6" w:rsidP="00012D33">
            <w:pPr>
              <w:pStyle w:val="CellBody"/>
              <w:ind w:left="0"/>
              <w:rPr>
                <w:lang w:val="en-US"/>
              </w:rPr>
            </w:pPr>
            <w:r>
              <w:rPr>
                <w:lang w:val="en-US"/>
              </w:rPr>
              <w:t>Comité Directivo</w:t>
            </w:r>
          </w:p>
        </w:tc>
      </w:tr>
      <w:tr w:rsidR="00FD54B6" w:rsidTr="002123B9">
        <w:trPr>
          <w:cantSplit/>
        </w:trPr>
        <w:tc>
          <w:tcPr>
            <w:tcW w:w="9072" w:type="dxa"/>
            <w:gridSpan w:val="5"/>
            <w:shd w:val="clear" w:color="auto" w:fill="FFFFCC"/>
          </w:tcPr>
          <w:p w:rsidR="00FD54B6" w:rsidRDefault="00FD54B6" w:rsidP="00012D33">
            <w:pPr>
              <w:pStyle w:val="CellBody"/>
              <w:rPr>
                <w:b/>
                <w:bCs/>
              </w:rPr>
            </w:pPr>
            <w:r>
              <w:rPr>
                <w:b/>
                <w:bCs/>
              </w:rPr>
              <w:t>Comunicación Externa y Reportes:</w:t>
            </w:r>
          </w:p>
        </w:tc>
      </w:tr>
      <w:tr w:rsidR="00FD54B6" w:rsidRPr="00AD16B8" w:rsidTr="002123B9">
        <w:trPr>
          <w:cantSplit/>
        </w:trPr>
        <w:tc>
          <w:tcPr>
            <w:tcW w:w="1843" w:type="dxa"/>
          </w:tcPr>
          <w:p w:rsidR="00FD54B6" w:rsidRDefault="00FD54B6" w:rsidP="00012D33">
            <w:pPr>
              <w:pStyle w:val="CellBody"/>
              <w:ind w:left="0"/>
            </w:pPr>
            <w:r>
              <w:t>Reporte de Progreso</w:t>
            </w:r>
          </w:p>
        </w:tc>
        <w:tc>
          <w:tcPr>
            <w:tcW w:w="1701" w:type="dxa"/>
          </w:tcPr>
          <w:p w:rsidR="00FD54B6" w:rsidRDefault="00FD54B6" w:rsidP="00012D33">
            <w:pPr>
              <w:pStyle w:val="CellBody"/>
              <w:ind w:left="0"/>
            </w:pPr>
            <w:r>
              <w:t>MS Word,</w:t>
            </w:r>
          </w:p>
          <w:p w:rsidR="00FD54B6" w:rsidRDefault="00FD54B6" w:rsidP="00012D33">
            <w:pPr>
              <w:pStyle w:val="CellBody"/>
              <w:ind w:left="0"/>
            </w:pPr>
            <w:r>
              <w:t>Correo Electrónico</w:t>
            </w:r>
          </w:p>
        </w:tc>
        <w:tc>
          <w:tcPr>
            <w:tcW w:w="1276" w:type="dxa"/>
          </w:tcPr>
          <w:p w:rsidR="00FD54B6" w:rsidRDefault="00FD54B6" w:rsidP="00012D33">
            <w:pPr>
              <w:pStyle w:val="CellBody"/>
              <w:ind w:left="0"/>
            </w:pPr>
            <w:r>
              <w:t>Mensual</w:t>
            </w:r>
          </w:p>
        </w:tc>
        <w:tc>
          <w:tcPr>
            <w:tcW w:w="2551" w:type="dxa"/>
          </w:tcPr>
          <w:p w:rsidR="00FD54B6" w:rsidRDefault="00FD54B6" w:rsidP="00012D33">
            <w:pPr>
              <w:pStyle w:val="CellBody"/>
              <w:ind w:left="0"/>
            </w:pPr>
            <w:r>
              <w:t>Estado actual del proyecto con desviaciones de tiempo y presupuesto</w:t>
            </w:r>
          </w:p>
        </w:tc>
        <w:tc>
          <w:tcPr>
            <w:tcW w:w="1701" w:type="dxa"/>
          </w:tcPr>
          <w:p w:rsidR="00FD54B6" w:rsidRDefault="00FD54B6" w:rsidP="00012D33">
            <w:pPr>
              <w:pStyle w:val="CellBody"/>
              <w:ind w:left="0"/>
            </w:pPr>
            <w:r>
              <w:t>Comité Directivo</w:t>
            </w:r>
          </w:p>
        </w:tc>
      </w:tr>
    </w:tbl>
    <w:p w:rsidR="00FD54B6" w:rsidRDefault="00FD54B6" w:rsidP="00385DDD">
      <w:pPr>
        <w:pStyle w:val="Ttulo1"/>
      </w:pPr>
      <w:bookmarkStart w:id="53" w:name="_Toc157939306"/>
      <w:bookmarkStart w:id="54" w:name="_Toc245459313"/>
      <w:r>
        <w:lastRenderedPageBreak/>
        <w:t xml:space="preserve">Plan de </w:t>
      </w:r>
      <w:r w:rsidRPr="0010311C">
        <w:t xml:space="preserve">Administración de </w:t>
      </w:r>
      <w:bookmarkEnd w:id="53"/>
      <w:r>
        <w:t>Datos del Proyecto.</w:t>
      </w:r>
      <w:bookmarkEnd w:id="54"/>
    </w:p>
    <w:p w:rsidR="00FD54B6" w:rsidRPr="00385DDD" w:rsidRDefault="00FD54B6" w:rsidP="00385DDD">
      <w:pPr>
        <w:rPr>
          <w:lang w:val="es-ES"/>
        </w:rPr>
      </w:pPr>
    </w:p>
    <w:p w:rsidR="00FD54B6" w:rsidRPr="00385DDD" w:rsidRDefault="00FD54B6" w:rsidP="00385DDD">
      <w:pPr>
        <w:pStyle w:val="parrafo"/>
        <w:rPr>
          <w:color w:val="auto"/>
        </w:rPr>
      </w:pPr>
      <w:r w:rsidRPr="00385DDD">
        <w:rPr>
          <w:color w:val="auto"/>
        </w:rPr>
        <w:t>Existe la obligación a tratar confidencialmente y a no divulgar ninguna información que no sea del dominio público.</w:t>
      </w:r>
    </w:p>
    <w:p w:rsidR="00FD54B6" w:rsidRPr="00385DDD" w:rsidRDefault="00FD54B6" w:rsidP="00385DDD">
      <w:pPr>
        <w:pStyle w:val="parrafo"/>
        <w:rPr>
          <w:color w:val="auto"/>
        </w:rPr>
      </w:pPr>
      <w:r w:rsidRPr="00385DDD">
        <w:rPr>
          <w:color w:val="auto"/>
        </w:rPr>
        <w:t xml:space="preserve"> Así mismo, es obligatorio mantener en la más estricta confidencialidad todos los documentos, sistemas de trabajo, planes, proyectos y demás información técnica que le sea proporcionada y que obtenga </w:t>
      </w:r>
      <w:r w:rsidR="00D82760" w:rsidRPr="00385DDD">
        <w:rPr>
          <w:color w:val="auto"/>
        </w:rPr>
        <w:t>del</w:t>
      </w:r>
      <w:r w:rsidRPr="00385DDD">
        <w:rPr>
          <w:color w:val="auto"/>
        </w:rPr>
        <w:t xml:space="preserve"> cliente incluyendo aquellos documentos, sistemas, planes de trabajo e información que se genere a partir de la ejecución del proyecto, con la obligación de regresar ó entregar lo anteriormente descrito </w:t>
      </w:r>
      <w:r w:rsidR="00D82760" w:rsidRPr="00385DDD">
        <w:rPr>
          <w:color w:val="auto"/>
        </w:rPr>
        <w:t>al</w:t>
      </w:r>
      <w:r w:rsidRPr="00385DDD">
        <w:rPr>
          <w:color w:val="auto"/>
        </w:rPr>
        <w:t xml:space="preserve"> cliente cuando ya no sea indispensable para la ejecución del proyecto ó antes si así lo solicita el cliente.</w:t>
      </w:r>
    </w:p>
    <w:p w:rsidR="00FD54B6" w:rsidRPr="00385DDD" w:rsidRDefault="00FD54B6" w:rsidP="00385DDD">
      <w:pPr>
        <w:pStyle w:val="parrafo"/>
        <w:rPr>
          <w:color w:val="auto"/>
        </w:rPr>
      </w:pPr>
      <w:r w:rsidRPr="00385DDD">
        <w:rPr>
          <w:color w:val="auto"/>
        </w:rPr>
        <w:t>Esto no incluye:</w:t>
      </w:r>
    </w:p>
    <w:p w:rsidR="00FD54B6" w:rsidRPr="00385DDD" w:rsidRDefault="00FD54B6" w:rsidP="00385DDD">
      <w:pPr>
        <w:pStyle w:val="parrafo"/>
        <w:numPr>
          <w:ilvl w:val="0"/>
          <w:numId w:val="29"/>
        </w:numPr>
        <w:rPr>
          <w:color w:val="auto"/>
        </w:rPr>
      </w:pPr>
      <w:r w:rsidRPr="00385DDD">
        <w:rPr>
          <w:color w:val="auto"/>
        </w:rPr>
        <w:t>Que la información se vuelva generalmente disponible al público, a menos que sea resultado de una divulgación entre partes.</w:t>
      </w:r>
    </w:p>
    <w:p w:rsidR="00FD54B6" w:rsidRPr="00385DDD" w:rsidRDefault="00FD54B6" w:rsidP="00385DDD">
      <w:pPr>
        <w:pStyle w:val="parrafo"/>
        <w:numPr>
          <w:ilvl w:val="0"/>
          <w:numId w:val="29"/>
        </w:numPr>
        <w:rPr>
          <w:color w:val="auto"/>
        </w:rPr>
      </w:pPr>
      <w:r w:rsidRPr="00385DDD">
        <w:rPr>
          <w:color w:val="auto"/>
        </w:rPr>
        <w:t>Fuera disponible entre las partes en una base no confidencial.</w:t>
      </w:r>
    </w:p>
    <w:p w:rsidR="00FD54B6" w:rsidRPr="00385DDD" w:rsidRDefault="00FD54B6" w:rsidP="00385DDD">
      <w:pPr>
        <w:pStyle w:val="parrafo"/>
        <w:numPr>
          <w:ilvl w:val="0"/>
          <w:numId w:val="29"/>
        </w:numPr>
        <w:rPr>
          <w:color w:val="auto"/>
        </w:rPr>
      </w:pPr>
      <w:r w:rsidRPr="00385DDD">
        <w:rPr>
          <w:color w:val="auto"/>
        </w:rPr>
        <w:t>Sea explícitamente aprobado para su divulgación por la otra parte a través de autorización escrita.</w:t>
      </w:r>
    </w:p>
    <w:p w:rsidR="00FD54B6" w:rsidRPr="00385DDD" w:rsidRDefault="00FD54B6" w:rsidP="00385DDD">
      <w:pPr>
        <w:pStyle w:val="parrafo"/>
        <w:numPr>
          <w:ilvl w:val="0"/>
          <w:numId w:val="29"/>
        </w:numPr>
        <w:rPr>
          <w:rFonts w:cs="Times New Roman"/>
          <w:color w:val="auto"/>
          <w:lang w:val="es-MX"/>
        </w:rPr>
      </w:pPr>
      <w:r w:rsidRPr="00385DDD">
        <w:rPr>
          <w:color w:val="auto"/>
        </w:rPr>
        <w:t>Cuando tenga que ser revelada de acuerdo con los requerimientos legales de una autoridad gubernamental.</w:t>
      </w:r>
    </w:p>
    <w:p w:rsidR="00FD54B6" w:rsidRPr="00B2495E" w:rsidRDefault="00FD54B6" w:rsidP="00C24DB2">
      <w:pPr>
        <w:pStyle w:val="Ttulo1"/>
      </w:pPr>
      <w:bookmarkStart w:id="55" w:name="_Toc245459314"/>
      <w:r>
        <w:t>Plan de Administración de la C</w:t>
      </w:r>
      <w:r w:rsidRPr="00B2495E">
        <w:t>onfiguración</w:t>
      </w:r>
      <w:r>
        <w:t>.</w:t>
      </w:r>
      <w:bookmarkEnd w:id="55"/>
    </w:p>
    <w:p w:rsidR="00FD54B6" w:rsidRDefault="00FD54B6" w:rsidP="00C24DB2">
      <w:pPr>
        <w:pStyle w:val="parrafo"/>
      </w:pPr>
    </w:p>
    <w:p w:rsidR="00FD54B6" w:rsidRPr="00B61C5B" w:rsidRDefault="0010102C" w:rsidP="0010102C">
      <w:pPr>
        <w:pStyle w:val="parrafo"/>
        <w:rPr>
          <w:color w:val="auto"/>
        </w:rPr>
      </w:pPr>
      <w:r w:rsidRPr="00BA58E4">
        <w:rPr>
          <w:color w:val="0000FF"/>
        </w:rPr>
        <w:t>&lt;Especificar las excepciones al Plan de Administración de la Configuración organizacional&gt;.</w:t>
      </w:r>
      <w:r>
        <w:rPr>
          <w:color w:val="auto"/>
        </w:rPr>
        <w:t xml:space="preserve"> Para ver el detalle del plan ver el Plan de Administración de la Configuración Organizacional.</w:t>
      </w:r>
    </w:p>
    <w:p w:rsidR="004C2D9E" w:rsidRDefault="004C2D9E" w:rsidP="00F31F95">
      <w:pPr>
        <w:pStyle w:val="Ttulo1"/>
      </w:pPr>
      <w:bookmarkStart w:id="56" w:name="_Toc245459315"/>
      <w:r>
        <w:t>Plan de Verificación y Validación.</w:t>
      </w:r>
      <w:bookmarkEnd w:id="56"/>
    </w:p>
    <w:p w:rsidR="004C2D9E" w:rsidRDefault="004C2D9E" w:rsidP="004C2D9E">
      <w:pPr>
        <w:pStyle w:val="parrafo"/>
        <w:rPr>
          <w:color w:val="auto"/>
        </w:rPr>
      </w:pPr>
    </w:p>
    <w:p w:rsidR="004C2D9E" w:rsidRDefault="004C2D9E" w:rsidP="004C2D9E">
      <w:pPr>
        <w:pStyle w:val="parrafo"/>
        <w:rPr>
          <w:color w:val="auto"/>
        </w:rPr>
      </w:pPr>
      <w:r>
        <w:rPr>
          <w:color w:val="auto"/>
        </w:rPr>
        <w:t>Para ver el detalle del plan hacer referencia al Plan de Verificación y Validación.</w:t>
      </w:r>
    </w:p>
    <w:p w:rsidR="00FD54B6" w:rsidRDefault="00FD54B6" w:rsidP="00F31F95">
      <w:pPr>
        <w:pStyle w:val="Ttulo1"/>
      </w:pPr>
      <w:bookmarkStart w:id="57" w:name="_Toc245459316"/>
      <w:r w:rsidRPr="00B2495E">
        <w:t>Acrónimos y Definiciones.</w:t>
      </w:r>
      <w:bookmarkEnd w:id="57"/>
    </w:p>
    <w:p w:rsidR="00FD54B6" w:rsidRDefault="00FD54B6" w:rsidP="00B9175C">
      <w:pPr>
        <w:ind w:left="709"/>
        <w:rPr>
          <w:color w:val="0000FF"/>
          <w:lang w:val="es-ES"/>
        </w:rPr>
      </w:pPr>
    </w:p>
    <w:p w:rsidR="00B9175C" w:rsidRPr="00B9175C" w:rsidRDefault="00B9175C" w:rsidP="00B9175C">
      <w:pPr>
        <w:ind w:left="709"/>
        <w:rPr>
          <w:color w:val="0000FF"/>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3"/>
        <w:gridCol w:w="5346"/>
      </w:tblGrid>
      <w:tr w:rsidR="00FD54B6" w:rsidRPr="00BC4B7C">
        <w:trPr>
          <w:jc w:val="right"/>
        </w:trPr>
        <w:tc>
          <w:tcPr>
            <w:tcW w:w="3413" w:type="dxa"/>
            <w:shd w:val="clear" w:color="auto" w:fill="003366"/>
            <w:vAlign w:val="center"/>
          </w:tcPr>
          <w:p w:rsidR="00FD54B6" w:rsidRPr="00BC4B7C" w:rsidRDefault="00FD54B6" w:rsidP="00B85E86">
            <w:pPr>
              <w:jc w:val="center"/>
              <w:rPr>
                <w:rFonts w:cs="Arial"/>
                <w:b/>
                <w:color w:val="FFFFFF"/>
                <w:sz w:val="22"/>
                <w:lang w:val="es-ES"/>
              </w:rPr>
            </w:pPr>
            <w:r w:rsidRPr="00BC4B7C">
              <w:rPr>
                <w:rFonts w:cs="Arial"/>
                <w:b/>
                <w:color w:val="FFFFFF"/>
                <w:sz w:val="22"/>
                <w:szCs w:val="22"/>
                <w:lang w:val="es-ES"/>
              </w:rPr>
              <w:t>Acrónimo/Término</w:t>
            </w:r>
          </w:p>
        </w:tc>
        <w:tc>
          <w:tcPr>
            <w:tcW w:w="5346" w:type="dxa"/>
            <w:shd w:val="clear" w:color="auto" w:fill="003366"/>
            <w:vAlign w:val="center"/>
          </w:tcPr>
          <w:p w:rsidR="00FD54B6" w:rsidRPr="00BC4B7C" w:rsidRDefault="00FD54B6" w:rsidP="00B85E86">
            <w:pPr>
              <w:jc w:val="center"/>
              <w:rPr>
                <w:rFonts w:cs="Arial"/>
                <w:b/>
                <w:color w:val="FFFFFF"/>
                <w:sz w:val="22"/>
                <w:lang w:val="es-ES"/>
              </w:rPr>
            </w:pPr>
            <w:r w:rsidRPr="00BC4B7C">
              <w:rPr>
                <w:rFonts w:cs="Arial"/>
                <w:b/>
                <w:color w:val="FFFFFF"/>
                <w:sz w:val="22"/>
                <w:szCs w:val="22"/>
                <w:lang w:val="es-ES"/>
              </w:rPr>
              <w:t>Definición</w:t>
            </w:r>
          </w:p>
        </w:tc>
      </w:tr>
      <w:tr w:rsidR="00FD54B6" w:rsidRPr="00BC4B7C">
        <w:trPr>
          <w:jc w:val="right"/>
        </w:trPr>
        <w:tc>
          <w:tcPr>
            <w:tcW w:w="3413" w:type="dxa"/>
          </w:tcPr>
          <w:p w:rsidR="00FD54B6" w:rsidRDefault="00FD54B6" w:rsidP="00762884">
            <w:pPr>
              <w:rPr>
                <w:rFonts w:cs="Arial"/>
                <w:sz w:val="22"/>
                <w:lang w:val="es-ES"/>
              </w:rPr>
            </w:pPr>
            <w:r>
              <w:rPr>
                <w:rFonts w:cs="Arial"/>
                <w:sz w:val="22"/>
                <w:szCs w:val="22"/>
                <w:lang w:val="es-ES"/>
              </w:rPr>
              <w:t>HW</w:t>
            </w:r>
          </w:p>
        </w:tc>
        <w:tc>
          <w:tcPr>
            <w:tcW w:w="5346" w:type="dxa"/>
          </w:tcPr>
          <w:p w:rsidR="00FD54B6" w:rsidRDefault="00FD54B6" w:rsidP="00762884">
            <w:pPr>
              <w:rPr>
                <w:rFonts w:cs="Arial"/>
                <w:sz w:val="22"/>
                <w:lang w:val="es-ES"/>
              </w:rPr>
            </w:pPr>
            <w:r>
              <w:rPr>
                <w:rFonts w:cs="Arial"/>
                <w:sz w:val="22"/>
                <w:szCs w:val="22"/>
                <w:lang w:val="es-ES"/>
              </w:rPr>
              <w:t>Hardware</w:t>
            </w:r>
          </w:p>
        </w:tc>
      </w:tr>
      <w:tr w:rsidR="00FD54B6" w:rsidRPr="00BC4B7C">
        <w:trPr>
          <w:jc w:val="right"/>
        </w:trPr>
        <w:tc>
          <w:tcPr>
            <w:tcW w:w="3413" w:type="dxa"/>
          </w:tcPr>
          <w:p w:rsidR="00FD54B6" w:rsidRDefault="00FD54B6" w:rsidP="00762884">
            <w:pPr>
              <w:rPr>
                <w:rFonts w:cs="Arial"/>
                <w:sz w:val="22"/>
                <w:lang w:val="es-ES"/>
              </w:rPr>
            </w:pPr>
            <w:r>
              <w:rPr>
                <w:rFonts w:cs="Arial"/>
                <w:sz w:val="22"/>
                <w:szCs w:val="22"/>
                <w:lang w:val="es-ES"/>
              </w:rPr>
              <w:t>Milestone</w:t>
            </w:r>
          </w:p>
        </w:tc>
        <w:tc>
          <w:tcPr>
            <w:tcW w:w="5346" w:type="dxa"/>
          </w:tcPr>
          <w:p w:rsidR="00FD54B6" w:rsidRDefault="00FD54B6" w:rsidP="00762884">
            <w:pPr>
              <w:rPr>
                <w:rFonts w:cs="Arial"/>
                <w:sz w:val="22"/>
                <w:lang w:val="es-ES"/>
              </w:rPr>
            </w:pPr>
            <w:r>
              <w:rPr>
                <w:rFonts w:cs="Arial"/>
                <w:sz w:val="22"/>
                <w:szCs w:val="22"/>
                <w:lang w:val="es-ES"/>
              </w:rPr>
              <w:t>Punto de Verificación</w:t>
            </w:r>
          </w:p>
        </w:tc>
      </w:tr>
      <w:tr w:rsidR="00FD54B6" w:rsidRPr="00BC4B7C">
        <w:trPr>
          <w:jc w:val="right"/>
        </w:trPr>
        <w:tc>
          <w:tcPr>
            <w:tcW w:w="3413" w:type="dxa"/>
          </w:tcPr>
          <w:p w:rsidR="00FD54B6" w:rsidRPr="00BC4B7C" w:rsidRDefault="00FD54B6" w:rsidP="00762884">
            <w:pPr>
              <w:rPr>
                <w:rFonts w:cs="Arial"/>
                <w:sz w:val="22"/>
                <w:lang w:val="es-ES"/>
              </w:rPr>
            </w:pPr>
            <w:r>
              <w:rPr>
                <w:rFonts w:cs="Arial"/>
                <w:sz w:val="22"/>
                <w:szCs w:val="22"/>
                <w:lang w:val="es-ES"/>
              </w:rPr>
              <w:t>RH</w:t>
            </w:r>
          </w:p>
        </w:tc>
        <w:tc>
          <w:tcPr>
            <w:tcW w:w="5346" w:type="dxa"/>
          </w:tcPr>
          <w:p w:rsidR="00FD54B6" w:rsidRPr="00BC4B7C" w:rsidRDefault="00FD54B6" w:rsidP="00762884">
            <w:pPr>
              <w:rPr>
                <w:rFonts w:cs="Arial"/>
                <w:sz w:val="22"/>
                <w:lang w:val="es-ES"/>
              </w:rPr>
            </w:pPr>
            <w:r>
              <w:rPr>
                <w:rFonts w:cs="Arial"/>
                <w:sz w:val="22"/>
                <w:szCs w:val="22"/>
                <w:lang w:val="es-ES"/>
              </w:rPr>
              <w:t>Recursos Humanos</w:t>
            </w:r>
          </w:p>
        </w:tc>
      </w:tr>
      <w:tr w:rsidR="00FD54B6" w:rsidRPr="00BC4B7C">
        <w:trPr>
          <w:jc w:val="right"/>
        </w:trPr>
        <w:tc>
          <w:tcPr>
            <w:tcW w:w="3413" w:type="dxa"/>
          </w:tcPr>
          <w:p w:rsidR="00FD54B6" w:rsidRPr="00FE7D43" w:rsidRDefault="00FD54B6" w:rsidP="00762884">
            <w:pPr>
              <w:rPr>
                <w:rFonts w:cs="Arial"/>
                <w:sz w:val="22"/>
                <w:lang w:val="es-ES"/>
              </w:rPr>
            </w:pPr>
            <w:r>
              <w:rPr>
                <w:rFonts w:cs="Arial"/>
                <w:sz w:val="22"/>
                <w:szCs w:val="22"/>
                <w:lang w:val="es-ES"/>
              </w:rPr>
              <w:t>SW</w:t>
            </w:r>
          </w:p>
        </w:tc>
        <w:tc>
          <w:tcPr>
            <w:tcW w:w="5346" w:type="dxa"/>
          </w:tcPr>
          <w:p w:rsidR="00FD54B6" w:rsidRDefault="00FD54B6" w:rsidP="00762884">
            <w:pPr>
              <w:rPr>
                <w:rFonts w:cs="Arial"/>
                <w:sz w:val="22"/>
                <w:lang w:val="es-ES"/>
              </w:rPr>
            </w:pPr>
            <w:r>
              <w:rPr>
                <w:rFonts w:cs="Arial"/>
                <w:sz w:val="22"/>
                <w:szCs w:val="22"/>
                <w:lang w:val="es-ES"/>
              </w:rPr>
              <w:t>Software</w:t>
            </w:r>
          </w:p>
        </w:tc>
      </w:tr>
      <w:tr w:rsidR="00FD54B6" w:rsidRPr="00BC4B7C">
        <w:trPr>
          <w:jc w:val="right"/>
        </w:trPr>
        <w:tc>
          <w:tcPr>
            <w:tcW w:w="3413" w:type="dxa"/>
          </w:tcPr>
          <w:p w:rsidR="00FD54B6" w:rsidRPr="00FE7D43" w:rsidRDefault="00FD54B6" w:rsidP="00762884">
            <w:pPr>
              <w:rPr>
                <w:rFonts w:cs="Arial"/>
                <w:sz w:val="22"/>
                <w:lang w:val="es-ES"/>
              </w:rPr>
            </w:pPr>
            <w:r w:rsidRPr="00FE7D43">
              <w:rPr>
                <w:rFonts w:cs="Arial"/>
                <w:sz w:val="22"/>
                <w:szCs w:val="22"/>
                <w:lang w:val="es-ES"/>
              </w:rPr>
              <w:t>WBS</w:t>
            </w:r>
          </w:p>
        </w:tc>
        <w:tc>
          <w:tcPr>
            <w:tcW w:w="5346" w:type="dxa"/>
          </w:tcPr>
          <w:p w:rsidR="00FD54B6" w:rsidRPr="00BC4B7C" w:rsidRDefault="00FD54B6" w:rsidP="00762884">
            <w:pPr>
              <w:rPr>
                <w:rFonts w:cs="Arial"/>
                <w:sz w:val="22"/>
                <w:lang w:val="es-ES"/>
              </w:rPr>
            </w:pPr>
            <w:r>
              <w:rPr>
                <w:rFonts w:cs="Arial"/>
                <w:sz w:val="22"/>
                <w:szCs w:val="22"/>
                <w:lang w:val="es-ES"/>
              </w:rPr>
              <w:t>Work Breakdown Structure</w:t>
            </w:r>
          </w:p>
        </w:tc>
      </w:tr>
    </w:tbl>
    <w:p w:rsidR="00FD54B6" w:rsidRPr="00B61C5B" w:rsidRDefault="00FD54B6" w:rsidP="00B61C5B">
      <w:pPr>
        <w:rPr>
          <w:lang w:val="es-ES"/>
        </w:rPr>
      </w:pPr>
    </w:p>
    <w:sectPr w:rsidR="00FD54B6" w:rsidRPr="00B61C5B" w:rsidSect="00EA22F0">
      <w:headerReference w:type="default" r:id="rId16"/>
      <w:footerReference w:type="default" r:id="rId17"/>
      <w:headerReference w:type="first" r:id="rId18"/>
      <w:footerReference w:type="first" r:id="rId19"/>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FED" w:rsidRDefault="000D2FED">
      <w:r>
        <w:separator/>
      </w:r>
    </w:p>
  </w:endnote>
  <w:endnote w:type="continuationSeparator" w:id="0">
    <w:p w:rsidR="000D2FED" w:rsidRDefault="000D2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EB" w:rsidRDefault="00D331EB"/>
  <w:p w:rsidR="00D331EB" w:rsidRDefault="00E80124">
    <w:r>
      <w:rPr>
        <w:noProof/>
        <w:lang w:eastAsia="es-MX"/>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22225</wp:posOffset>
              </wp:positionV>
              <wp:extent cx="5981700" cy="0"/>
              <wp:effectExtent l="9525" t="12700" r="9525" b="635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D7121"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7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2v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"/>
          </w:pict>
        </mc:Fallback>
      </mc:AlternateContent>
    </w:r>
  </w:p>
  <w:tbl>
    <w:tblPr>
      <w:tblW w:w="9568" w:type="dxa"/>
      <w:tblLayout w:type="fixed"/>
      <w:tblCellMar>
        <w:left w:w="70" w:type="dxa"/>
        <w:right w:w="70" w:type="dxa"/>
      </w:tblCellMar>
      <w:tblLook w:val="0000" w:firstRow="0" w:lastRow="0" w:firstColumn="0" w:lastColumn="0" w:noHBand="0" w:noVBand="0"/>
    </w:tblPr>
    <w:tblGrid>
      <w:gridCol w:w="1630"/>
      <w:gridCol w:w="3260"/>
      <w:gridCol w:w="1276"/>
      <w:gridCol w:w="3402"/>
    </w:tblGrid>
    <w:tr w:rsidR="00D331EB" w:rsidRPr="00BC4B7C" w:rsidTr="001E79E8">
      <w:tc>
        <w:tcPr>
          <w:tcW w:w="1630" w:type="dxa"/>
        </w:tcPr>
        <w:p w:rsidR="00D331EB" w:rsidRPr="00BC4B7C" w:rsidRDefault="00D331EB" w:rsidP="00B85E86">
          <w:pPr>
            <w:pStyle w:val="Encabezado"/>
            <w:jc w:val="right"/>
            <w:rPr>
              <w:rFonts w:cs="Arial"/>
              <w:b w:val="0"/>
              <w:color w:val="auto"/>
              <w:sz w:val="18"/>
              <w:szCs w:val="18"/>
            </w:rPr>
          </w:pPr>
          <w:r w:rsidRPr="00BC4B7C">
            <w:rPr>
              <w:rFonts w:cs="Arial"/>
              <w:b w:val="0"/>
              <w:color w:val="auto"/>
              <w:sz w:val="18"/>
              <w:szCs w:val="18"/>
            </w:rPr>
            <w:t xml:space="preserve">Número: </w:t>
          </w:r>
        </w:p>
      </w:tc>
      <w:tc>
        <w:tcPr>
          <w:tcW w:w="3260" w:type="dxa"/>
        </w:tcPr>
        <w:p w:rsidR="00D331EB" w:rsidRPr="00006FC3" w:rsidRDefault="00D331EB" w:rsidP="001E79E8">
          <w:pPr>
            <w:pStyle w:val="Encabezado"/>
            <w:rPr>
              <w:rFonts w:cs="Arial"/>
              <w:color w:val="auto"/>
              <w:sz w:val="18"/>
              <w:szCs w:val="18"/>
            </w:rPr>
          </w:pPr>
          <w:r w:rsidRPr="00006FC3">
            <w:rPr>
              <w:rFonts w:cs="Arial"/>
              <w:color w:val="auto"/>
              <w:sz w:val="18"/>
              <w:szCs w:val="18"/>
            </w:rPr>
            <w:t>SRAICA/ver1.0-PP-EPROY</w:t>
          </w:r>
        </w:p>
      </w:tc>
      <w:tc>
        <w:tcPr>
          <w:tcW w:w="1276" w:type="dxa"/>
        </w:tcPr>
        <w:p w:rsidR="00D331EB" w:rsidRPr="00BC4B7C" w:rsidRDefault="00D331EB" w:rsidP="00BC4FFF">
          <w:pPr>
            <w:pStyle w:val="Encabezado"/>
            <w:jc w:val="right"/>
            <w:rPr>
              <w:rFonts w:cs="Arial"/>
              <w:b w:val="0"/>
              <w:color w:val="auto"/>
              <w:sz w:val="18"/>
              <w:szCs w:val="18"/>
            </w:rPr>
          </w:pPr>
          <w:r w:rsidRPr="00BC4B7C">
            <w:rPr>
              <w:rFonts w:cs="Arial"/>
              <w:b w:val="0"/>
              <w:color w:val="auto"/>
              <w:sz w:val="18"/>
              <w:szCs w:val="18"/>
            </w:rPr>
            <w:t xml:space="preserve">Autor: </w:t>
          </w:r>
        </w:p>
      </w:tc>
      <w:tc>
        <w:tcPr>
          <w:tcW w:w="3402" w:type="dxa"/>
        </w:tcPr>
        <w:p w:rsidR="00D331EB" w:rsidRPr="00006FC3" w:rsidRDefault="00D331EB" w:rsidP="00BC4FFF">
          <w:pPr>
            <w:pStyle w:val="Encabezado"/>
            <w:rPr>
              <w:rFonts w:cs="Arial"/>
              <w:color w:val="auto"/>
              <w:sz w:val="18"/>
              <w:szCs w:val="18"/>
            </w:rPr>
          </w:pPr>
          <w:r w:rsidRPr="00006FC3">
            <w:rPr>
              <w:rFonts w:cs="Arial"/>
              <w:color w:val="auto"/>
              <w:sz w:val="18"/>
              <w:szCs w:val="18"/>
            </w:rPr>
            <w:t>AS, GP, JR, EB, FG, JA, MM</w:t>
          </w:r>
        </w:p>
      </w:tc>
    </w:tr>
    <w:tr w:rsidR="00D331EB" w:rsidRPr="00BC4B7C" w:rsidTr="00C76C85">
      <w:tc>
        <w:tcPr>
          <w:tcW w:w="1630" w:type="dxa"/>
        </w:tcPr>
        <w:p w:rsidR="00D331EB" w:rsidRPr="00BC4B7C" w:rsidRDefault="00D331EB" w:rsidP="00B85E86">
          <w:pPr>
            <w:pStyle w:val="Encabezado"/>
            <w:jc w:val="right"/>
            <w:rPr>
              <w:rFonts w:cs="Arial"/>
              <w:b w:val="0"/>
              <w:color w:val="auto"/>
              <w:sz w:val="18"/>
              <w:szCs w:val="18"/>
            </w:rPr>
          </w:pPr>
          <w:r>
            <w:rPr>
              <w:rFonts w:cs="Arial"/>
              <w:b w:val="0"/>
              <w:color w:val="auto"/>
              <w:sz w:val="18"/>
              <w:szCs w:val="18"/>
            </w:rPr>
            <w:t>Versión/Revisión</w:t>
          </w:r>
          <w:r w:rsidRPr="00BC4B7C">
            <w:rPr>
              <w:rFonts w:cs="Arial"/>
              <w:b w:val="0"/>
              <w:color w:val="auto"/>
              <w:sz w:val="18"/>
              <w:szCs w:val="18"/>
            </w:rPr>
            <w:t xml:space="preserve">: </w:t>
          </w:r>
        </w:p>
      </w:tc>
      <w:tc>
        <w:tcPr>
          <w:tcW w:w="3260" w:type="dxa"/>
        </w:tcPr>
        <w:p w:rsidR="00D331EB" w:rsidRPr="00006FC3" w:rsidRDefault="00D331EB" w:rsidP="00BC4FFF">
          <w:pPr>
            <w:pStyle w:val="Encabezado"/>
            <w:rPr>
              <w:rFonts w:cs="Arial"/>
              <w:color w:val="auto"/>
              <w:sz w:val="18"/>
              <w:szCs w:val="18"/>
            </w:rPr>
          </w:pPr>
          <w:r w:rsidRPr="00006FC3">
            <w:rPr>
              <w:rFonts w:cs="Arial"/>
              <w:color w:val="auto"/>
              <w:sz w:val="18"/>
              <w:szCs w:val="18"/>
            </w:rPr>
            <w:t>ver1.</w:t>
          </w:r>
          <w:r w:rsidR="00E80124">
            <w:rPr>
              <w:rFonts w:cs="Arial"/>
              <w:color w:val="auto"/>
              <w:sz w:val="18"/>
              <w:szCs w:val="18"/>
            </w:rPr>
            <w:t>1</w:t>
          </w:r>
          <w:r w:rsidRPr="00006FC3">
            <w:rPr>
              <w:rFonts w:cs="Arial"/>
              <w:color w:val="auto"/>
              <w:sz w:val="18"/>
              <w:szCs w:val="18"/>
            </w:rPr>
            <w:t>/v1.</w:t>
          </w:r>
          <w:r w:rsidR="00E80124">
            <w:rPr>
              <w:rFonts w:cs="Arial"/>
              <w:color w:val="auto"/>
              <w:sz w:val="18"/>
              <w:szCs w:val="18"/>
            </w:rPr>
            <w:t>1</w:t>
          </w:r>
          <w:r w:rsidRPr="00006FC3">
            <w:rPr>
              <w:rFonts w:cs="Arial"/>
              <w:color w:val="auto"/>
              <w:sz w:val="18"/>
              <w:szCs w:val="18"/>
            </w:rPr>
            <w:t>rPA1</w:t>
          </w:r>
        </w:p>
      </w:tc>
      <w:tc>
        <w:tcPr>
          <w:tcW w:w="1276" w:type="dxa"/>
        </w:tcPr>
        <w:p w:rsidR="00D331EB" w:rsidRPr="00BC4B7C" w:rsidRDefault="00D331EB" w:rsidP="00BC4FFF">
          <w:pPr>
            <w:pStyle w:val="Encabezado"/>
            <w:jc w:val="right"/>
            <w:rPr>
              <w:rFonts w:cs="Arial"/>
              <w:b w:val="0"/>
              <w:color w:val="auto"/>
              <w:sz w:val="18"/>
              <w:szCs w:val="18"/>
            </w:rPr>
          </w:pPr>
          <w:r w:rsidRPr="00BC4B7C">
            <w:rPr>
              <w:rFonts w:cs="Arial"/>
              <w:b w:val="0"/>
              <w:color w:val="auto"/>
              <w:sz w:val="18"/>
              <w:szCs w:val="18"/>
            </w:rPr>
            <w:t xml:space="preserve">Aprobado: </w:t>
          </w:r>
        </w:p>
      </w:tc>
      <w:tc>
        <w:tcPr>
          <w:tcW w:w="3402" w:type="dxa"/>
        </w:tcPr>
        <w:p w:rsidR="00D331EB" w:rsidRPr="00006FC3" w:rsidRDefault="00D331EB" w:rsidP="0059529E">
          <w:pPr>
            <w:pStyle w:val="Encabezado"/>
            <w:rPr>
              <w:rFonts w:cs="Arial"/>
              <w:color w:val="auto"/>
              <w:sz w:val="18"/>
              <w:szCs w:val="18"/>
            </w:rPr>
          </w:pPr>
          <w:r w:rsidRPr="00006FC3">
            <w:rPr>
              <w:rFonts w:cs="Arial"/>
              <w:color w:val="auto"/>
              <w:sz w:val="18"/>
              <w:szCs w:val="18"/>
            </w:rPr>
            <w:t xml:space="preserve">Angela Gabriela Sanchez </w:t>
          </w:r>
        </w:p>
      </w:tc>
    </w:tr>
    <w:tr w:rsidR="00D331EB" w:rsidRPr="00BC4B7C" w:rsidTr="001E79E8">
      <w:tc>
        <w:tcPr>
          <w:tcW w:w="1630" w:type="dxa"/>
        </w:tcPr>
        <w:p w:rsidR="00D331EB" w:rsidRPr="00BC4B7C" w:rsidRDefault="00D331EB" w:rsidP="00BC4FFF">
          <w:pPr>
            <w:pStyle w:val="Encabezado"/>
            <w:jc w:val="right"/>
            <w:rPr>
              <w:rFonts w:cs="Arial"/>
              <w:b w:val="0"/>
              <w:color w:val="auto"/>
              <w:sz w:val="18"/>
              <w:szCs w:val="18"/>
              <w:lang w:val="es-ES"/>
            </w:rPr>
          </w:pPr>
          <w:r w:rsidRPr="00BC4B7C">
            <w:rPr>
              <w:rFonts w:cs="Arial"/>
              <w:b w:val="0"/>
              <w:color w:val="auto"/>
              <w:sz w:val="18"/>
              <w:szCs w:val="18"/>
              <w:lang w:val="es-ES"/>
            </w:rPr>
            <w:t xml:space="preserve">Fecha: </w:t>
          </w:r>
        </w:p>
      </w:tc>
      <w:tc>
        <w:tcPr>
          <w:tcW w:w="3260" w:type="dxa"/>
        </w:tcPr>
        <w:p w:rsidR="00D331EB" w:rsidRPr="00006FC3" w:rsidRDefault="00E80124" w:rsidP="00BC4FFF">
          <w:pPr>
            <w:pStyle w:val="Encabezado"/>
            <w:rPr>
              <w:rFonts w:cs="Arial"/>
              <w:color w:val="auto"/>
              <w:sz w:val="18"/>
              <w:szCs w:val="18"/>
            </w:rPr>
          </w:pPr>
          <w:r>
            <w:rPr>
              <w:rFonts w:cs="Arial"/>
              <w:color w:val="auto"/>
              <w:sz w:val="18"/>
              <w:szCs w:val="18"/>
            </w:rPr>
            <w:t>20</w:t>
          </w:r>
          <w:r w:rsidR="00D331EB" w:rsidRPr="00006FC3">
            <w:rPr>
              <w:rFonts w:cs="Arial"/>
              <w:color w:val="auto"/>
              <w:sz w:val="18"/>
              <w:szCs w:val="18"/>
            </w:rPr>
            <w:t>/0</w:t>
          </w:r>
          <w:r>
            <w:rPr>
              <w:rFonts w:cs="Arial"/>
              <w:color w:val="auto"/>
              <w:sz w:val="18"/>
              <w:szCs w:val="18"/>
            </w:rPr>
            <w:t>3</w:t>
          </w:r>
          <w:r w:rsidR="00D331EB" w:rsidRPr="00006FC3">
            <w:rPr>
              <w:rFonts w:cs="Arial"/>
              <w:color w:val="auto"/>
              <w:sz w:val="18"/>
              <w:szCs w:val="18"/>
            </w:rPr>
            <w:t>/2019</w:t>
          </w:r>
        </w:p>
      </w:tc>
      <w:tc>
        <w:tcPr>
          <w:tcW w:w="1276" w:type="dxa"/>
        </w:tcPr>
        <w:p w:rsidR="00D331EB" w:rsidRPr="00BC4B7C" w:rsidRDefault="00D331EB" w:rsidP="00BC4FFF">
          <w:pPr>
            <w:pStyle w:val="Encabezado"/>
            <w:jc w:val="right"/>
            <w:rPr>
              <w:rFonts w:cs="Arial"/>
              <w:b w:val="0"/>
              <w:color w:val="auto"/>
              <w:sz w:val="18"/>
              <w:szCs w:val="18"/>
            </w:rPr>
          </w:pPr>
          <w:r w:rsidRPr="00BC4B7C">
            <w:rPr>
              <w:rFonts w:cs="Arial"/>
              <w:b w:val="0"/>
              <w:color w:val="auto"/>
              <w:sz w:val="18"/>
              <w:szCs w:val="18"/>
            </w:rPr>
            <w:t xml:space="preserve">Clasificación: </w:t>
          </w:r>
        </w:p>
      </w:tc>
      <w:tc>
        <w:tcPr>
          <w:tcW w:w="3402" w:type="dxa"/>
        </w:tcPr>
        <w:p w:rsidR="00D331EB" w:rsidRPr="00BC4B7C" w:rsidRDefault="00D331EB" w:rsidP="00BC4FFF">
          <w:pPr>
            <w:pStyle w:val="Encabezado"/>
            <w:rPr>
              <w:rFonts w:cs="Arial"/>
              <w:color w:val="auto"/>
              <w:sz w:val="18"/>
              <w:szCs w:val="18"/>
            </w:rPr>
          </w:pPr>
          <w:r>
            <w:rPr>
              <w:rFonts w:cs="Arial"/>
              <w:color w:val="auto"/>
              <w:sz w:val="18"/>
              <w:szCs w:val="18"/>
            </w:rPr>
            <w:t>INTERNO</w:t>
          </w:r>
        </w:p>
      </w:tc>
    </w:tr>
  </w:tbl>
  <w:p w:rsidR="00D331EB" w:rsidRPr="00BC4B7C" w:rsidRDefault="00D331EB" w:rsidP="006738E5">
    <w:pPr>
      <w:jc w:val="center"/>
      <w:rPr>
        <w:rFonts w:cs="Arial"/>
        <w:sz w:val="18"/>
        <w:szCs w:val="18"/>
      </w:rPr>
    </w:pPr>
  </w:p>
  <w:p w:rsidR="00D331EB" w:rsidRDefault="00D331EB" w:rsidP="0079252D">
    <w:pPr>
      <w:jc w:val="center"/>
    </w:pPr>
    <w:r>
      <w:fldChar w:fldCharType="begin"/>
    </w:r>
    <w:r>
      <w:instrText xml:space="preserve"> PAGE  \* Arabic  \* MERGEFORMAT </w:instrText>
    </w:r>
    <w:r>
      <w:fldChar w:fldCharType="separate"/>
    </w:r>
    <w:r>
      <w:rPr>
        <w:noProof/>
      </w:rPr>
      <w:t>11</w:t>
    </w:r>
    <w:r>
      <w:rPr>
        <w:noProof/>
      </w:rPr>
      <w:fldChar w:fldCharType="end"/>
    </w:r>
    <w:r>
      <w:t>/</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p>
  <w:p w:rsidR="00D331EB" w:rsidRPr="00600B94" w:rsidRDefault="00D331EB" w:rsidP="009D0C11">
    <w:pPr>
      <w:pStyle w:val="Piedepgina"/>
      <w:rPr>
        <w:color w:val="au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EB" w:rsidRDefault="00D331EB"/>
  <w:p w:rsidR="00D331EB" w:rsidRDefault="00D331EB"/>
  <w:p w:rsidR="00D331EB" w:rsidRDefault="00D331EB">
    <w:pPr>
      <w:pStyle w:val="Piedepgina"/>
      <w:tabs>
        <w:tab w:val="clear" w:pos="4320"/>
        <w:tab w:val="clear" w:pos="8640"/>
      </w:tabs>
    </w:pPr>
  </w:p>
  <w:p w:rsidR="00D331EB" w:rsidRDefault="00D331EB">
    <w:pPr>
      <w:pStyle w:val="Piedepgina"/>
    </w:pPr>
  </w:p>
  <w:p w:rsidR="00D331EB" w:rsidRDefault="00D331EB" w:rsidP="00A330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FED" w:rsidRDefault="000D2FED">
      <w:r>
        <w:separator/>
      </w:r>
    </w:p>
  </w:footnote>
  <w:footnote w:type="continuationSeparator" w:id="0">
    <w:p w:rsidR="000D2FED" w:rsidRDefault="000D2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EB" w:rsidRDefault="00D331EB">
    <w:pPr>
      <w:pStyle w:val="Encabezado"/>
    </w:pPr>
    <w:r>
      <w:rPr>
        <w:noProof/>
        <w:lang w:val="es-ES" w:eastAsia="es-ES"/>
      </w:rPr>
      <w:drawing>
        <wp:anchor distT="0" distB="0" distL="114300" distR="114300" simplePos="0" relativeHeight="251661824" behindDoc="0" locked="0" layoutInCell="1" allowOverlap="1" wp14:anchorId="1600D7B8" wp14:editId="39607D32">
          <wp:simplePos x="0" y="0"/>
          <wp:positionH relativeFrom="column">
            <wp:posOffset>5560060</wp:posOffset>
          </wp:positionH>
          <wp:positionV relativeFrom="paragraph">
            <wp:posOffset>635</wp:posOffset>
          </wp:positionV>
          <wp:extent cx="373518" cy="4495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373518" cy="449580"/>
                  </a:xfrm>
                  <a:prstGeom prst="rect">
                    <a:avLst/>
                  </a:prstGeom>
                </pic:spPr>
              </pic:pic>
            </a:graphicData>
          </a:graphic>
          <wp14:sizeRelH relativeFrom="margin">
            <wp14:pctWidth>0</wp14:pctWidth>
          </wp14:sizeRelH>
          <wp14:sizeRelV relativeFrom="margin">
            <wp14:pctHeight>0</wp14:pctHeight>
          </wp14:sizeRelV>
        </wp:anchor>
      </w:drawing>
    </w:r>
    <w:r w:rsidR="00E80124">
      <w:rPr>
        <w:noProof/>
        <w:lang w:eastAsia="es-MX"/>
      </w:rPr>
      <mc:AlternateContent>
        <mc:Choice Requires="wps">
          <w:drawing>
            <wp:anchor distT="0" distB="0" distL="114300" distR="114300" simplePos="0" relativeHeight="251658752" behindDoc="0" locked="0" layoutInCell="1" allowOverlap="1">
              <wp:simplePos x="0" y="0"/>
              <wp:positionH relativeFrom="column">
                <wp:posOffset>9525</wp:posOffset>
              </wp:positionH>
              <wp:positionV relativeFrom="paragraph">
                <wp:posOffset>504825</wp:posOffset>
              </wp:positionV>
              <wp:extent cx="5981700" cy="0"/>
              <wp:effectExtent l="9525" t="9525"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AD39B4" id="_x0000_t32" coordsize="21600,21600" o:spt="32" o:oned="t" path="m,l21600,21600e" filled="f">
              <v:path arrowok="t" fillok="f" o:connecttype="none"/>
              <o:lock v:ext="edit" shapetype="t"/>
            </v:shapetype>
            <v:shape id="AutoShape 2" o:spid="_x0000_s1026" type="#_x0000_t32" style="position:absolute;margin-left:.75pt;margin-top:39.75pt;width:47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BN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QJ4xmMKyCqUlsbGqRH9WqeNf3ukNJVR1TLY/DbyUBuFjKSdynh4gwU2Q1fNIMYAvhx&#10;VsfG9gESpoCOUZLTTRJ+9IjCx+linj2k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EB" w:rsidRDefault="00D331EB">
    <w:pPr>
      <w:pStyle w:val="Encabezado"/>
    </w:pPr>
    <w:r>
      <w:rPr>
        <w:noProof/>
        <w:lang w:val="es-ES" w:eastAsia="es-ES"/>
      </w:rPr>
      <w:drawing>
        <wp:anchor distT="0" distB="0" distL="114300" distR="114300" simplePos="0" relativeHeight="251655680" behindDoc="0" locked="0" layoutInCell="1" allowOverlap="1">
          <wp:simplePos x="0" y="0"/>
          <wp:positionH relativeFrom="column">
            <wp:posOffset>5351780</wp:posOffset>
          </wp:positionH>
          <wp:positionV relativeFrom="page">
            <wp:posOffset>360680</wp:posOffset>
          </wp:positionV>
          <wp:extent cx="749935" cy="544195"/>
          <wp:effectExtent l="19050" t="0" r="0" b="0"/>
          <wp:wrapNone/>
          <wp:docPr id="4" name="Picture 28"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Doc"/>
                  <pic:cNvPicPr>
                    <a:picLocks noChangeAspect="1" noChangeArrowheads="1"/>
                  </pic:cNvPicPr>
                </pic:nvPicPr>
                <pic:blipFill>
                  <a:blip r:embed="rId1"/>
                  <a:srcRect/>
                  <a:stretch>
                    <a:fillRect/>
                  </a:stretch>
                </pic:blipFill>
                <pic:spPr bwMode="auto">
                  <a:xfrm>
                    <a:off x="0" y="0"/>
                    <a:ext cx="749935" cy="544195"/>
                  </a:xfrm>
                  <a:prstGeom prst="rect">
                    <a:avLst/>
                  </a:prstGeom>
                  <a:noFill/>
                </pic:spPr>
              </pic:pic>
            </a:graphicData>
          </a:graphic>
        </wp:anchor>
      </w:drawing>
    </w:r>
    <w:r w:rsidR="00E80124">
      <w:rPr>
        <w:noProof/>
        <w:lang w:eastAsia="es-MX"/>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609600</wp:posOffset>
              </wp:positionV>
              <wp:extent cx="5981700" cy="0"/>
              <wp:effectExtent l="9525" t="9525" r="9525"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330695" id="_x0000_t32" coordsize="21600,21600" o:spt="32" o:oned="t" path="m,l21600,21600e" filled="f">
              <v:path arrowok="t" fillok="f" o:connecttype="none"/>
              <o:lock v:ext="edit" shapetype="t"/>
            </v:shapetype>
            <v:shape id="AutoShape 5" o:spid="_x0000_s1026" type="#_x0000_t32" style="position:absolute;margin-left:0;margin-top:48pt;width:471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rB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E0jGcwroCoSm1taJAe1at50fS7Q0pXHVEtj8FvJwO5WchI3qWEizNQZDd81gxiCODH&#10;WR0b2wdImAI6RklON0n40SMKH6eLefaY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4EC7"/>
    <w:multiLevelType w:val="singleLevel"/>
    <w:tmpl w:val="BDDACEC0"/>
    <w:lvl w:ilvl="0">
      <w:start w:val="1"/>
      <w:numFmt w:val="decimal"/>
      <w:pStyle w:val="Rule"/>
      <w:lvlText w:val="[%1]"/>
      <w:lvlJc w:val="left"/>
      <w:pPr>
        <w:tabs>
          <w:tab w:val="num" w:pos="360"/>
        </w:tabs>
        <w:ind w:left="360" w:hanging="360"/>
      </w:pPr>
      <w:rPr>
        <w:rFonts w:cs="Times New Roman"/>
      </w:rPr>
    </w:lvl>
  </w:abstractNum>
  <w:abstractNum w:abstractNumId="1" w15:restartNumberingAfterBreak="0">
    <w:nsid w:val="0DCA385D"/>
    <w:multiLevelType w:val="hybridMultilevel"/>
    <w:tmpl w:val="E82ECE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2F4117"/>
    <w:multiLevelType w:val="hybridMultilevel"/>
    <w:tmpl w:val="75ACBB3C"/>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8F94FBA"/>
    <w:multiLevelType w:val="hybridMultilevel"/>
    <w:tmpl w:val="B92A14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B9E3418"/>
    <w:multiLevelType w:val="hybridMultilevel"/>
    <w:tmpl w:val="5DB6867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22927BE5"/>
    <w:multiLevelType w:val="multilevel"/>
    <w:tmpl w:val="691CF4EA"/>
    <w:lvl w:ilvl="0">
      <w:start w:val="1"/>
      <w:numFmt w:val="decimal"/>
      <w:pStyle w:val="Ttulo1"/>
      <w:lvlText w:val="%1."/>
      <w:lvlJc w:val="left"/>
      <w:pPr>
        <w:ind w:left="360" w:hanging="360"/>
      </w:pPr>
      <w:rPr>
        <w:rFonts w:cs="Times New Roman"/>
      </w:rPr>
    </w:lvl>
    <w:lvl w:ilvl="1">
      <w:start w:val="1"/>
      <w:numFmt w:val="decimal"/>
      <w:pStyle w:val="Ttulo2"/>
      <w:isLgl/>
      <w:lvlText w:val="%1.%2"/>
      <w:lvlJc w:val="left"/>
      <w:pPr>
        <w:ind w:left="792" w:hanging="360"/>
      </w:pPr>
      <w:rPr>
        <w:rFonts w:cs="Times New Roman" w:hint="default"/>
      </w:rPr>
    </w:lvl>
    <w:lvl w:ilvl="2">
      <w:start w:val="1"/>
      <w:numFmt w:val="decimal"/>
      <w:pStyle w:val="Ttulo3"/>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6" w15:restartNumberingAfterBreak="0">
    <w:nsid w:val="28992206"/>
    <w:multiLevelType w:val="hybridMultilevel"/>
    <w:tmpl w:val="10F00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32227A"/>
    <w:multiLevelType w:val="hybridMultilevel"/>
    <w:tmpl w:val="A3FECDC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8" w15:restartNumberingAfterBreak="0">
    <w:nsid w:val="31041EDD"/>
    <w:multiLevelType w:val="hybridMultilevel"/>
    <w:tmpl w:val="60229098"/>
    <w:lvl w:ilvl="0" w:tplc="F0EAE1A0">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9" w15:restartNumberingAfterBreak="0">
    <w:nsid w:val="33AE4514"/>
    <w:multiLevelType w:val="hybridMultilevel"/>
    <w:tmpl w:val="BD469F9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5356829"/>
    <w:multiLevelType w:val="hybridMultilevel"/>
    <w:tmpl w:val="5AACEED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color w:val="auto"/>
        <w:spacing w:val="0"/>
        <w:w w:val="100"/>
        <w:kern w:val="0"/>
        <w:position w:val="0"/>
        <w:sz w:val="20"/>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2" w15:restartNumberingAfterBreak="0">
    <w:nsid w:val="3FBB3098"/>
    <w:multiLevelType w:val="hybridMultilevel"/>
    <w:tmpl w:val="EC006FD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3" w15:restartNumberingAfterBreak="0">
    <w:nsid w:val="41B85EFE"/>
    <w:multiLevelType w:val="hybridMultilevel"/>
    <w:tmpl w:val="EDBAC292"/>
    <w:lvl w:ilvl="0" w:tplc="B038E472">
      <w:start w:val="1"/>
      <w:numFmt w:val="bullet"/>
      <w:lvlText w:val=""/>
      <w:lvlJc w:val="left"/>
      <w:pPr>
        <w:ind w:left="1861" w:hanging="360"/>
      </w:pPr>
      <w:rPr>
        <w:rFonts w:ascii="Arial Unicode MS" w:eastAsia="Arial Unicode MS" w:hAnsi="Arial Unicode MS" w:hint="eastAsia"/>
        <w:sz w:val="24"/>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4" w15:restartNumberingAfterBreak="0">
    <w:nsid w:val="459117E2"/>
    <w:multiLevelType w:val="hybridMultilevel"/>
    <w:tmpl w:val="BBF2ABD4"/>
    <w:lvl w:ilvl="0" w:tplc="080A0001">
      <w:start w:val="1"/>
      <w:numFmt w:val="bullet"/>
      <w:lvlText w:val=""/>
      <w:lvlJc w:val="left"/>
      <w:pPr>
        <w:ind w:left="1861" w:hanging="360"/>
      </w:pPr>
      <w:rPr>
        <w:rFonts w:ascii="Symbol" w:hAnsi="Symbol" w:hint="default"/>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5" w15:restartNumberingAfterBreak="0">
    <w:nsid w:val="48483A8F"/>
    <w:multiLevelType w:val="hybridMultilevel"/>
    <w:tmpl w:val="5D0AB2D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15:restartNumberingAfterBreak="0">
    <w:nsid w:val="497665D4"/>
    <w:multiLevelType w:val="hybridMultilevel"/>
    <w:tmpl w:val="6384160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DA31DDC"/>
    <w:multiLevelType w:val="hybridMultilevel"/>
    <w:tmpl w:val="6F80F712"/>
    <w:lvl w:ilvl="0" w:tplc="5066E012">
      <w:start w:val="1"/>
      <w:numFmt w:val="bullet"/>
      <w:lvlText w:val=""/>
      <w:lvlJc w:val="left"/>
      <w:pPr>
        <w:ind w:left="1861" w:hanging="360"/>
      </w:pPr>
      <w:rPr>
        <w:rFonts w:ascii="Arial Unicode MS" w:eastAsia="Arial Unicode MS" w:hAnsi="Arial Unicode MS" w:hint="eastAsia"/>
        <w:sz w:val="20"/>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8" w15:restartNumberingAfterBreak="0">
    <w:nsid w:val="4ED44F63"/>
    <w:multiLevelType w:val="hybridMultilevel"/>
    <w:tmpl w:val="AAA2B17E"/>
    <w:lvl w:ilvl="0" w:tplc="04090003">
      <w:start w:val="1"/>
      <w:numFmt w:val="bullet"/>
      <w:lvlText w:val="o"/>
      <w:lvlJc w:val="left"/>
      <w:pPr>
        <w:tabs>
          <w:tab w:val="num" w:pos="-864"/>
        </w:tabs>
        <w:ind w:left="-864" w:hanging="360"/>
      </w:pPr>
      <w:rPr>
        <w:rFonts w:ascii="Courier New" w:hAnsi="Courier New" w:hint="default"/>
      </w:rPr>
    </w:lvl>
    <w:lvl w:ilvl="1" w:tplc="04090003">
      <w:start w:val="1"/>
      <w:numFmt w:val="bullet"/>
      <w:lvlText w:val="o"/>
      <w:lvlJc w:val="left"/>
      <w:pPr>
        <w:tabs>
          <w:tab w:val="num" w:pos="-144"/>
        </w:tabs>
        <w:ind w:left="-144" w:hanging="360"/>
      </w:pPr>
      <w:rPr>
        <w:rFonts w:ascii="Courier New" w:hAnsi="Courier New"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9" w15:restartNumberingAfterBreak="0">
    <w:nsid w:val="53010A61"/>
    <w:multiLevelType w:val="hybridMultilevel"/>
    <w:tmpl w:val="A18A99C6"/>
    <w:lvl w:ilvl="0" w:tplc="DAD81F86">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20" w15:restartNumberingAfterBreak="0">
    <w:nsid w:val="53C97AF1"/>
    <w:multiLevelType w:val="hybridMultilevel"/>
    <w:tmpl w:val="7EC8227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3DF53E7"/>
    <w:multiLevelType w:val="hybridMultilevel"/>
    <w:tmpl w:val="F62C7E4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343657"/>
    <w:multiLevelType w:val="hybridMultilevel"/>
    <w:tmpl w:val="C8D40BA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577E3851"/>
    <w:multiLevelType w:val="hybridMultilevel"/>
    <w:tmpl w:val="890AD7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D182D0C"/>
    <w:multiLevelType w:val="multilevel"/>
    <w:tmpl w:val="828A8E98"/>
    <w:lvl w:ilvl="0">
      <w:start w:val="1"/>
      <w:numFmt w:val="decimal"/>
      <w:lvlText w:val="%1."/>
      <w:lvlJc w:val="left"/>
      <w:pPr>
        <w:ind w:left="720" w:hanging="360"/>
      </w:pPr>
      <w:rPr>
        <w:rFonts w:cs="Times New Roman"/>
      </w:rPr>
    </w:lvl>
    <w:lvl w:ilvl="1">
      <w:start w:val="1"/>
      <w:numFmt w:val="decimal"/>
      <w:isLgl/>
      <w:lvlText w:val="%1.%2"/>
      <w:lvlJc w:val="left"/>
      <w:pPr>
        <w:ind w:left="792" w:hanging="360"/>
      </w:pPr>
      <w:rPr>
        <w:rFonts w:cs="Times New Roman" w:hint="default"/>
      </w:rPr>
    </w:lvl>
    <w:lvl w:ilvl="2">
      <w:start w:val="1"/>
      <w:numFmt w:val="decimal"/>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26" w15:restartNumberingAfterBreak="0">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7" w15:restartNumberingAfterBreak="0">
    <w:nsid w:val="5F173A31"/>
    <w:multiLevelType w:val="multilevel"/>
    <w:tmpl w:val="67B4C48E"/>
    <w:lvl w:ilvl="0">
      <w:start w:val="1"/>
      <w:numFmt w:val="decimal"/>
      <w:suff w:val="space"/>
      <w:lvlText w:val="%1."/>
      <w:lvlJc w:val="left"/>
      <w:pPr>
        <w:ind w:left="576"/>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28" w15:restartNumberingAfterBreak="0">
    <w:nsid w:val="6A662082"/>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9" w15:restartNumberingAfterBreak="0">
    <w:nsid w:val="6D7B5AEB"/>
    <w:multiLevelType w:val="singleLevel"/>
    <w:tmpl w:val="0C0A000F"/>
    <w:lvl w:ilvl="0">
      <w:start w:val="1"/>
      <w:numFmt w:val="decimal"/>
      <w:lvlText w:val="%1."/>
      <w:lvlJc w:val="left"/>
      <w:pPr>
        <w:tabs>
          <w:tab w:val="num" w:pos="360"/>
        </w:tabs>
        <w:ind w:left="360" w:hanging="360"/>
      </w:pPr>
      <w:rPr>
        <w:rFonts w:cs="Times New Roman"/>
      </w:rPr>
    </w:lvl>
  </w:abstractNum>
  <w:abstractNum w:abstractNumId="30" w15:restartNumberingAfterBreak="0">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hint="default"/>
      </w:rPr>
    </w:lvl>
    <w:lvl w:ilvl="1" w:tplc="65BEA0F4" w:tentative="1">
      <w:start w:val="1"/>
      <w:numFmt w:val="bullet"/>
      <w:lvlText w:val="o"/>
      <w:lvlJc w:val="left"/>
      <w:pPr>
        <w:tabs>
          <w:tab w:val="num" w:pos="1728"/>
        </w:tabs>
        <w:ind w:left="1728" w:hanging="360"/>
      </w:pPr>
      <w:rPr>
        <w:rFonts w:ascii="Courier New" w:hAnsi="Courier New" w:hint="default"/>
      </w:rPr>
    </w:lvl>
    <w:lvl w:ilvl="2" w:tplc="48D45A84" w:tentative="1">
      <w:start w:val="1"/>
      <w:numFmt w:val="bullet"/>
      <w:lvlText w:val=""/>
      <w:lvlJc w:val="left"/>
      <w:pPr>
        <w:tabs>
          <w:tab w:val="num" w:pos="2448"/>
        </w:tabs>
        <w:ind w:left="2448" w:hanging="360"/>
      </w:pPr>
      <w:rPr>
        <w:rFonts w:ascii="Wingdings" w:hAnsi="Wingdings" w:hint="default"/>
      </w:rPr>
    </w:lvl>
    <w:lvl w:ilvl="3" w:tplc="0F98AE22" w:tentative="1">
      <w:start w:val="1"/>
      <w:numFmt w:val="bullet"/>
      <w:lvlText w:val=""/>
      <w:lvlJc w:val="left"/>
      <w:pPr>
        <w:tabs>
          <w:tab w:val="num" w:pos="3168"/>
        </w:tabs>
        <w:ind w:left="3168" w:hanging="360"/>
      </w:pPr>
      <w:rPr>
        <w:rFonts w:ascii="Symbol" w:hAnsi="Symbol" w:hint="default"/>
      </w:rPr>
    </w:lvl>
    <w:lvl w:ilvl="4" w:tplc="F97C8F2E" w:tentative="1">
      <w:start w:val="1"/>
      <w:numFmt w:val="bullet"/>
      <w:lvlText w:val="o"/>
      <w:lvlJc w:val="left"/>
      <w:pPr>
        <w:tabs>
          <w:tab w:val="num" w:pos="3888"/>
        </w:tabs>
        <w:ind w:left="3888" w:hanging="360"/>
      </w:pPr>
      <w:rPr>
        <w:rFonts w:ascii="Courier New" w:hAnsi="Courier New" w:hint="default"/>
      </w:rPr>
    </w:lvl>
    <w:lvl w:ilvl="5" w:tplc="419A3F96" w:tentative="1">
      <w:start w:val="1"/>
      <w:numFmt w:val="bullet"/>
      <w:lvlText w:val=""/>
      <w:lvlJc w:val="left"/>
      <w:pPr>
        <w:tabs>
          <w:tab w:val="num" w:pos="4608"/>
        </w:tabs>
        <w:ind w:left="4608" w:hanging="360"/>
      </w:pPr>
      <w:rPr>
        <w:rFonts w:ascii="Wingdings" w:hAnsi="Wingdings" w:hint="default"/>
      </w:rPr>
    </w:lvl>
    <w:lvl w:ilvl="6" w:tplc="E0281F88" w:tentative="1">
      <w:start w:val="1"/>
      <w:numFmt w:val="bullet"/>
      <w:lvlText w:val=""/>
      <w:lvlJc w:val="left"/>
      <w:pPr>
        <w:tabs>
          <w:tab w:val="num" w:pos="5328"/>
        </w:tabs>
        <w:ind w:left="5328" w:hanging="360"/>
      </w:pPr>
      <w:rPr>
        <w:rFonts w:ascii="Symbol" w:hAnsi="Symbol" w:hint="default"/>
      </w:rPr>
    </w:lvl>
    <w:lvl w:ilvl="7" w:tplc="FFA4EDB0" w:tentative="1">
      <w:start w:val="1"/>
      <w:numFmt w:val="bullet"/>
      <w:lvlText w:val="o"/>
      <w:lvlJc w:val="left"/>
      <w:pPr>
        <w:tabs>
          <w:tab w:val="num" w:pos="6048"/>
        </w:tabs>
        <w:ind w:left="6048" w:hanging="360"/>
      </w:pPr>
      <w:rPr>
        <w:rFonts w:ascii="Courier New" w:hAnsi="Courier New" w:hint="default"/>
      </w:rPr>
    </w:lvl>
    <w:lvl w:ilvl="8" w:tplc="2654CFE0" w:tentative="1">
      <w:start w:val="1"/>
      <w:numFmt w:val="bullet"/>
      <w:lvlText w:val=""/>
      <w:lvlJc w:val="left"/>
      <w:pPr>
        <w:tabs>
          <w:tab w:val="num" w:pos="6768"/>
        </w:tabs>
        <w:ind w:left="6768" w:hanging="360"/>
      </w:pPr>
      <w:rPr>
        <w:rFonts w:ascii="Wingdings" w:hAnsi="Wingdings" w:hint="default"/>
      </w:rPr>
    </w:lvl>
  </w:abstractNum>
  <w:abstractNum w:abstractNumId="31" w15:restartNumberingAfterBreak="0">
    <w:nsid w:val="7F192EAA"/>
    <w:multiLevelType w:val="hybridMultilevel"/>
    <w:tmpl w:val="EC1ED47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11"/>
  </w:num>
  <w:num w:numId="2">
    <w:abstractNumId w:val="22"/>
  </w:num>
  <w:num w:numId="3">
    <w:abstractNumId w:val="30"/>
  </w:num>
  <w:num w:numId="4">
    <w:abstractNumId w:val="26"/>
  </w:num>
  <w:num w:numId="5">
    <w:abstractNumId w:val="20"/>
  </w:num>
  <w:num w:numId="6">
    <w:abstractNumId w:val="18"/>
  </w:num>
  <w:num w:numId="7">
    <w:abstractNumId w:val="9"/>
  </w:num>
  <w:num w:numId="8">
    <w:abstractNumId w:val="11"/>
  </w:num>
  <w:num w:numId="9">
    <w:abstractNumId w:val="10"/>
  </w:num>
  <w:num w:numId="10">
    <w:abstractNumId w:val="27"/>
  </w:num>
  <w:num w:numId="11">
    <w:abstractNumId w:val="1"/>
  </w:num>
  <w:num w:numId="12">
    <w:abstractNumId w:val="5"/>
  </w:num>
  <w:num w:numId="13">
    <w:abstractNumId w:val="14"/>
  </w:num>
  <w:num w:numId="14">
    <w:abstractNumId w:val="17"/>
  </w:num>
  <w:num w:numId="15">
    <w:abstractNumId w:val="8"/>
  </w:num>
  <w:num w:numId="16">
    <w:abstractNumId w:val="19"/>
  </w:num>
  <w:num w:numId="17">
    <w:abstractNumId w:val="13"/>
  </w:num>
  <w:num w:numId="18">
    <w:abstractNumId w:val="25"/>
  </w:num>
  <w:num w:numId="19">
    <w:abstractNumId w:val="28"/>
  </w:num>
  <w:num w:numId="20">
    <w:abstractNumId w:val="29"/>
  </w:num>
  <w:num w:numId="21">
    <w:abstractNumId w:val="4"/>
  </w:num>
  <w:num w:numId="22">
    <w:abstractNumId w:val="16"/>
  </w:num>
  <w:num w:numId="23">
    <w:abstractNumId w:val="7"/>
  </w:num>
  <w:num w:numId="24">
    <w:abstractNumId w:val="12"/>
  </w:num>
  <w:num w:numId="25">
    <w:abstractNumId w:val="0"/>
  </w:num>
  <w:num w:numId="26">
    <w:abstractNumId w:val="23"/>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num>
  <w:num w:numId="30">
    <w:abstractNumId w:val="3"/>
  </w:num>
  <w:num w:numId="31">
    <w:abstractNumId w:val="24"/>
  </w:num>
  <w:num w:numId="32">
    <w:abstractNumId w:val="21"/>
  </w:num>
  <w:num w:numId="33">
    <w:abstractNumId w:val="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9A"/>
    <w:rsid w:val="00000C73"/>
    <w:rsid w:val="000016DC"/>
    <w:rsid w:val="0000191D"/>
    <w:rsid w:val="0000483C"/>
    <w:rsid w:val="00006FC3"/>
    <w:rsid w:val="000077A8"/>
    <w:rsid w:val="00011EC9"/>
    <w:rsid w:val="00012D33"/>
    <w:rsid w:val="00020E6A"/>
    <w:rsid w:val="0002151B"/>
    <w:rsid w:val="00023B84"/>
    <w:rsid w:val="000304F5"/>
    <w:rsid w:val="00032B20"/>
    <w:rsid w:val="00034F83"/>
    <w:rsid w:val="000406D1"/>
    <w:rsid w:val="00040A7B"/>
    <w:rsid w:val="000410B1"/>
    <w:rsid w:val="0004218F"/>
    <w:rsid w:val="00042191"/>
    <w:rsid w:val="000458D2"/>
    <w:rsid w:val="000510FF"/>
    <w:rsid w:val="000551BA"/>
    <w:rsid w:val="0005724A"/>
    <w:rsid w:val="000618B8"/>
    <w:rsid w:val="0006407C"/>
    <w:rsid w:val="00080FD5"/>
    <w:rsid w:val="00085843"/>
    <w:rsid w:val="00085B76"/>
    <w:rsid w:val="00087B45"/>
    <w:rsid w:val="00093B2A"/>
    <w:rsid w:val="000B0EB7"/>
    <w:rsid w:val="000B426F"/>
    <w:rsid w:val="000B5591"/>
    <w:rsid w:val="000B6164"/>
    <w:rsid w:val="000C5F2A"/>
    <w:rsid w:val="000C6411"/>
    <w:rsid w:val="000D2FED"/>
    <w:rsid w:val="000D6841"/>
    <w:rsid w:val="000E08DE"/>
    <w:rsid w:val="000E2A7B"/>
    <w:rsid w:val="000E667F"/>
    <w:rsid w:val="000E75BC"/>
    <w:rsid w:val="000E77B2"/>
    <w:rsid w:val="000F0E49"/>
    <w:rsid w:val="0010102C"/>
    <w:rsid w:val="00101288"/>
    <w:rsid w:val="0010311C"/>
    <w:rsid w:val="00115F80"/>
    <w:rsid w:val="00116ECB"/>
    <w:rsid w:val="00127581"/>
    <w:rsid w:val="00130DF9"/>
    <w:rsid w:val="0013311C"/>
    <w:rsid w:val="001359CE"/>
    <w:rsid w:val="0013601A"/>
    <w:rsid w:val="001365D5"/>
    <w:rsid w:val="001365E5"/>
    <w:rsid w:val="00143F70"/>
    <w:rsid w:val="0014415B"/>
    <w:rsid w:val="00151DDE"/>
    <w:rsid w:val="00153690"/>
    <w:rsid w:val="00154D16"/>
    <w:rsid w:val="00155394"/>
    <w:rsid w:val="001567FA"/>
    <w:rsid w:val="0016290A"/>
    <w:rsid w:val="0016568B"/>
    <w:rsid w:val="0016587F"/>
    <w:rsid w:val="00170887"/>
    <w:rsid w:val="00172518"/>
    <w:rsid w:val="00173245"/>
    <w:rsid w:val="001846EC"/>
    <w:rsid w:val="00193409"/>
    <w:rsid w:val="001935E8"/>
    <w:rsid w:val="00195189"/>
    <w:rsid w:val="001A148C"/>
    <w:rsid w:val="001A1938"/>
    <w:rsid w:val="001A2F79"/>
    <w:rsid w:val="001A4431"/>
    <w:rsid w:val="001A44EE"/>
    <w:rsid w:val="001A617A"/>
    <w:rsid w:val="001A69FF"/>
    <w:rsid w:val="001C1C73"/>
    <w:rsid w:val="001E47D7"/>
    <w:rsid w:val="001E6009"/>
    <w:rsid w:val="001E6F0F"/>
    <w:rsid w:val="001E79E8"/>
    <w:rsid w:val="001F1B62"/>
    <w:rsid w:val="001F4B78"/>
    <w:rsid w:val="00205771"/>
    <w:rsid w:val="00207240"/>
    <w:rsid w:val="002077F2"/>
    <w:rsid w:val="002123B9"/>
    <w:rsid w:val="00213165"/>
    <w:rsid w:val="00220BF3"/>
    <w:rsid w:val="00230A90"/>
    <w:rsid w:val="00231218"/>
    <w:rsid w:val="002335D4"/>
    <w:rsid w:val="00234026"/>
    <w:rsid w:val="00240E38"/>
    <w:rsid w:val="002470D9"/>
    <w:rsid w:val="002477CB"/>
    <w:rsid w:val="00263C80"/>
    <w:rsid w:val="00271594"/>
    <w:rsid w:val="00271CC9"/>
    <w:rsid w:val="00280800"/>
    <w:rsid w:val="002811CA"/>
    <w:rsid w:val="00283D74"/>
    <w:rsid w:val="00284D8A"/>
    <w:rsid w:val="002870A4"/>
    <w:rsid w:val="00290B5A"/>
    <w:rsid w:val="002915F6"/>
    <w:rsid w:val="002A1065"/>
    <w:rsid w:val="002A2859"/>
    <w:rsid w:val="002A2D81"/>
    <w:rsid w:val="002A680D"/>
    <w:rsid w:val="002B03CC"/>
    <w:rsid w:val="002B4422"/>
    <w:rsid w:val="002D04C6"/>
    <w:rsid w:val="002D72EB"/>
    <w:rsid w:val="002E5E31"/>
    <w:rsid w:val="002E7023"/>
    <w:rsid w:val="002F2192"/>
    <w:rsid w:val="002F6A7C"/>
    <w:rsid w:val="00306ED2"/>
    <w:rsid w:val="00312231"/>
    <w:rsid w:val="00314B66"/>
    <w:rsid w:val="00321754"/>
    <w:rsid w:val="003237DA"/>
    <w:rsid w:val="003337D2"/>
    <w:rsid w:val="00335F20"/>
    <w:rsid w:val="00336401"/>
    <w:rsid w:val="00355C8B"/>
    <w:rsid w:val="00356B23"/>
    <w:rsid w:val="00356EA2"/>
    <w:rsid w:val="003577B5"/>
    <w:rsid w:val="00360606"/>
    <w:rsid w:val="003628E6"/>
    <w:rsid w:val="00362F88"/>
    <w:rsid w:val="00372A14"/>
    <w:rsid w:val="00385DDD"/>
    <w:rsid w:val="0038772A"/>
    <w:rsid w:val="003979A0"/>
    <w:rsid w:val="003A7010"/>
    <w:rsid w:val="003A7F83"/>
    <w:rsid w:val="003C1D8D"/>
    <w:rsid w:val="003C30DA"/>
    <w:rsid w:val="003C4E54"/>
    <w:rsid w:val="003C5FFC"/>
    <w:rsid w:val="003C6D95"/>
    <w:rsid w:val="003C7238"/>
    <w:rsid w:val="003D0979"/>
    <w:rsid w:val="003D36BA"/>
    <w:rsid w:val="003D4360"/>
    <w:rsid w:val="003D4835"/>
    <w:rsid w:val="003E1056"/>
    <w:rsid w:val="003E3614"/>
    <w:rsid w:val="003F4930"/>
    <w:rsid w:val="003F50A4"/>
    <w:rsid w:val="003F5B73"/>
    <w:rsid w:val="00400B77"/>
    <w:rsid w:val="00401344"/>
    <w:rsid w:val="0040190D"/>
    <w:rsid w:val="00405EFD"/>
    <w:rsid w:val="00406185"/>
    <w:rsid w:val="004125DC"/>
    <w:rsid w:val="0041279E"/>
    <w:rsid w:val="00413AFF"/>
    <w:rsid w:val="00413D9A"/>
    <w:rsid w:val="0041504E"/>
    <w:rsid w:val="004154F3"/>
    <w:rsid w:val="0041782C"/>
    <w:rsid w:val="00420B33"/>
    <w:rsid w:val="004271B6"/>
    <w:rsid w:val="004349F8"/>
    <w:rsid w:val="00447264"/>
    <w:rsid w:val="0045194D"/>
    <w:rsid w:val="0045196B"/>
    <w:rsid w:val="004524A2"/>
    <w:rsid w:val="004607CA"/>
    <w:rsid w:val="00467DCC"/>
    <w:rsid w:val="00472438"/>
    <w:rsid w:val="004728A1"/>
    <w:rsid w:val="0048247C"/>
    <w:rsid w:val="00485680"/>
    <w:rsid w:val="0048740F"/>
    <w:rsid w:val="00493A6E"/>
    <w:rsid w:val="0049487F"/>
    <w:rsid w:val="004A289F"/>
    <w:rsid w:val="004A51DB"/>
    <w:rsid w:val="004B5CFA"/>
    <w:rsid w:val="004B6CB9"/>
    <w:rsid w:val="004C06A8"/>
    <w:rsid w:val="004C1C0D"/>
    <w:rsid w:val="004C2D9E"/>
    <w:rsid w:val="004C358C"/>
    <w:rsid w:val="004D48F3"/>
    <w:rsid w:val="004E3D48"/>
    <w:rsid w:val="004E4313"/>
    <w:rsid w:val="004E464C"/>
    <w:rsid w:val="004E4AA5"/>
    <w:rsid w:val="004F1EB7"/>
    <w:rsid w:val="005039B1"/>
    <w:rsid w:val="005041E5"/>
    <w:rsid w:val="00505A2F"/>
    <w:rsid w:val="005164D6"/>
    <w:rsid w:val="005207C9"/>
    <w:rsid w:val="00522E37"/>
    <w:rsid w:val="00524821"/>
    <w:rsid w:val="005438F2"/>
    <w:rsid w:val="00544F57"/>
    <w:rsid w:val="0054538C"/>
    <w:rsid w:val="00560D07"/>
    <w:rsid w:val="00571B9B"/>
    <w:rsid w:val="005743B4"/>
    <w:rsid w:val="005750AF"/>
    <w:rsid w:val="00583B29"/>
    <w:rsid w:val="005862AD"/>
    <w:rsid w:val="00586F34"/>
    <w:rsid w:val="00590770"/>
    <w:rsid w:val="00591CAA"/>
    <w:rsid w:val="0059496E"/>
    <w:rsid w:val="0059529E"/>
    <w:rsid w:val="0059781D"/>
    <w:rsid w:val="0059796F"/>
    <w:rsid w:val="005A319C"/>
    <w:rsid w:val="005A367B"/>
    <w:rsid w:val="005B36E1"/>
    <w:rsid w:val="005B60E6"/>
    <w:rsid w:val="005C0DA2"/>
    <w:rsid w:val="005C2613"/>
    <w:rsid w:val="005C477D"/>
    <w:rsid w:val="005D4641"/>
    <w:rsid w:val="005D66C5"/>
    <w:rsid w:val="005D6FC3"/>
    <w:rsid w:val="005E15B2"/>
    <w:rsid w:val="005E4249"/>
    <w:rsid w:val="005E46F0"/>
    <w:rsid w:val="005E4C17"/>
    <w:rsid w:val="005F0EC4"/>
    <w:rsid w:val="005F26F9"/>
    <w:rsid w:val="005F38C4"/>
    <w:rsid w:val="005F3E29"/>
    <w:rsid w:val="005F4FDE"/>
    <w:rsid w:val="006004A0"/>
    <w:rsid w:val="006008EC"/>
    <w:rsid w:val="00600B94"/>
    <w:rsid w:val="00600BBB"/>
    <w:rsid w:val="00600CF1"/>
    <w:rsid w:val="00605074"/>
    <w:rsid w:val="006053AD"/>
    <w:rsid w:val="00605AFD"/>
    <w:rsid w:val="00610498"/>
    <w:rsid w:val="006169BA"/>
    <w:rsid w:val="006226E9"/>
    <w:rsid w:val="00622973"/>
    <w:rsid w:val="00623AE0"/>
    <w:rsid w:val="00637F80"/>
    <w:rsid w:val="0064071B"/>
    <w:rsid w:val="00652D79"/>
    <w:rsid w:val="00657401"/>
    <w:rsid w:val="00666C5C"/>
    <w:rsid w:val="006718AF"/>
    <w:rsid w:val="006738E5"/>
    <w:rsid w:val="00674D1A"/>
    <w:rsid w:val="00682559"/>
    <w:rsid w:val="00682B06"/>
    <w:rsid w:val="00682F53"/>
    <w:rsid w:val="00686918"/>
    <w:rsid w:val="00690892"/>
    <w:rsid w:val="00695D70"/>
    <w:rsid w:val="006A0140"/>
    <w:rsid w:val="006A3A44"/>
    <w:rsid w:val="006A58A8"/>
    <w:rsid w:val="006B0029"/>
    <w:rsid w:val="006B1209"/>
    <w:rsid w:val="006B68B7"/>
    <w:rsid w:val="006C0C0E"/>
    <w:rsid w:val="006D31A9"/>
    <w:rsid w:val="006D3FCB"/>
    <w:rsid w:val="006D4F52"/>
    <w:rsid w:val="006D5198"/>
    <w:rsid w:val="006D538A"/>
    <w:rsid w:val="006E0ABE"/>
    <w:rsid w:val="006E1132"/>
    <w:rsid w:val="006F3527"/>
    <w:rsid w:val="007010FE"/>
    <w:rsid w:val="007031C6"/>
    <w:rsid w:val="00705480"/>
    <w:rsid w:val="00705605"/>
    <w:rsid w:val="00707E89"/>
    <w:rsid w:val="007145A3"/>
    <w:rsid w:val="007172EB"/>
    <w:rsid w:val="007253EA"/>
    <w:rsid w:val="0072575F"/>
    <w:rsid w:val="0072689A"/>
    <w:rsid w:val="00732AC5"/>
    <w:rsid w:val="00735A4C"/>
    <w:rsid w:val="00735B25"/>
    <w:rsid w:val="0074049E"/>
    <w:rsid w:val="0074549E"/>
    <w:rsid w:val="007473BE"/>
    <w:rsid w:val="00750253"/>
    <w:rsid w:val="00756F2D"/>
    <w:rsid w:val="00761F06"/>
    <w:rsid w:val="00762884"/>
    <w:rsid w:val="00767DF3"/>
    <w:rsid w:val="00783F3A"/>
    <w:rsid w:val="00785329"/>
    <w:rsid w:val="00785AE7"/>
    <w:rsid w:val="007876AB"/>
    <w:rsid w:val="00787931"/>
    <w:rsid w:val="007909CA"/>
    <w:rsid w:val="0079252D"/>
    <w:rsid w:val="007945BE"/>
    <w:rsid w:val="00796482"/>
    <w:rsid w:val="007A7942"/>
    <w:rsid w:val="007B33AD"/>
    <w:rsid w:val="007C62AD"/>
    <w:rsid w:val="007D6514"/>
    <w:rsid w:val="007E1C4E"/>
    <w:rsid w:val="007F4C8A"/>
    <w:rsid w:val="007F6266"/>
    <w:rsid w:val="0080163C"/>
    <w:rsid w:val="00812848"/>
    <w:rsid w:val="00814644"/>
    <w:rsid w:val="00816634"/>
    <w:rsid w:val="00820A4A"/>
    <w:rsid w:val="00821EE2"/>
    <w:rsid w:val="00831ADA"/>
    <w:rsid w:val="00831D67"/>
    <w:rsid w:val="00834561"/>
    <w:rsid w:val="00835BF1"/>
    <w:rsid w:val="00836A79"/>
    <w:rsid w:val="00847232"/>
    <w:rsid w:val="0085052A"/>
    <w:rsid w:val="00853071"/>
    <w:rsid w:val="00855F40"/>
    <w:rsid w:val="00867E3C"/>
    <w:rsid w:val="00871A83"/>
    <w:rsid w:val="0087292E"/>
    <w:rsid w:val="00880C73"/>
    <w:rsid w:val="00882F4E"/>
    <w:rsid w:val="00884543"/>
    <w:rsid w:val="00885A52"/>
    <w:rsid w:val="00891D1C"/>
    <w:rsid w:val="008952D8"/>
    <w:rsid w:val="00895BCF"/>
    <w:rsid w:val="00895C41"/>
    <w:rsid w:val="00896048"/>
    <w:rsid w:val="00896434"/>
    <w:rsid w:val="008A0DA9"/>
    <w:rsid w:val="008A0DB9"/>
    <w:rsid w:val="008A7A18"/>
    <w:rsid w:val="008C4061"/>
    <w:rsid w:val="008C76AF"/>
    <w:rsid w:val="008D2410"/>
    <w:rsid w:val="008E26E8"/>
    <w:rsid w:val="008E3678"/>
    <w:rsid w:val="008E4AD2"/>
    <w:rsid w:val="008E6037"/>
    <w:rsid w:val="008E77CF"/>
    <w:rsid w:val="008F49B0"/>
    <w:rsid w:val="008F74F0"/>
    <w:rsid w:val="0090271A"/>
    <w:rsid w:val="00907313"/>
    <w:rsid w:val="00911C84"/>
    <w:rsid w:val="0091585F"/>
    <w:rsid w:val="00916423"/>
    <w:rsid w:val="00917DA4"/>
    <w:rsid w:val="00921D77"/>
    <w:rsid w:val="00923EA7"/>
    <w:rsid w:val="00924436"/>
    <w:rsid w:val="0093162C"/>
    <w:rsid w:val="00935507"/>
    <w:rsid w:val="00936ADD"/>
    <w:rsid w:val="009433C4"/>
    <w:rsid w:val="00943F9D"/>
    <w:rsid w:val="009440FE"/>
    <w:rsid w:val="0094513D"/>
    <w:rsid w:val="00954C86"/>
    <w:rsid w:val="00960A88"/>
    <w:rsid w:val="009701DF"/>
    <w:rsid w:val="00970AEB"/>
    <w:rsid w:val="009760E5"/>
    <w:rsid w:val="00976453"/>
    <w:rsid w:val="009806AB"/>
    <w:rsid w:val="0098385E"/>
    <w:rsid w:val="009857DB"/>
    <w:rsid w:val="00992EA8"/>
    <w:rsid w:val="00996856"/>
    <w:rsid w:val="00997C1A"/>
    <w:rsid w:val="009A22AE"/>
    <w:rsid w:val="009A6470"/>
    <w:rsid w:val="009B0965"/>
    <w:rsid w:val="009C6BC2"/>
    <w:rsid w:val="009D0C11"/>
    <w:rsid w:val="009D527F"/>
    <w:rsid w:val="009D6DEC"/>
    <w:rsid w:val="009D7521"/>
    <w:rsid w:val="009F19C4"/>
    <w:rsid w:val="009F1F1C"/>
    <w:rsid w:val="009F611F"/>
    <w:rsid w:val="00A02277"/>
    <w:rsid w:val="00A0666D"/>
    <w:rsid w:val="00A06DEE"/>
    <w:rsid w:val="00A073BF"/>
    <w:rsid w:val="00A10BA6"/>
    <w:rsid w:val="00A22B81"/>
    <w:rsid w:val="00A2642B"/>
    <w:rsid w:val="00A33071"/>
    <w:rsid w:val="00A44C31"/>
    <w:rsid w:val="00A46D9C"/>
    <w:rsid w:val="00A46EB2"/>
    <w:rsid w:val="00A46FFD"/>
    <w:rsid w:val="00A60394"/>
    <w:rsid w:val="00A62EC9"/>
    <w:rsid w:val="00A65DB4"/>
    <w:rsid w:val="00A67BED"/>
    <w:rsid w:val="00A70CE4"/>
    <w:rsid w:val="00A7244D"/>
    <w:rsid w:val="00A74B7E"/>
    <w:rsid w:val="00A83081"/>
    <w:rsid w:val="00A8566E"/>
    <w:rsid w:val="00A92DD9"/>
    <w:rsid w:val="00AA0364"/>
    <w:rsid w:val="00AA0882"/>
    <w:rsid w:val="00AA0A5E"/>
    <w:rsid w:val="00AA46BC"/>
    <w:rsid w:val="00AB6034"/>
    <w:rsid w:val="00AC2D49"/>
    <w:rsid w:val="00AC36C3"/>
    <w:rsid w:val="00AC3935"/>
    <w:rsid w:val="00AC4C44"/>
    <w:rsid w:val="00AD16B8"/>
    <w:rsid w:val="00AD4CEF"/>
    <w:rsid w:val="00AD6D21"/>
    <w:rsid w:val="00AD7A7C"/>
    <w:rsid w:val="00AE42F8"/>
    <w:rsid w:val="00AE55D1"/>
    <w:rsid w:val="00AE595C"/>
    <w:rsid w:val="00AE6C94"/>
    <w:rsid w:val="00AE6D87"/>
    <w:rsid w:val="00AF0191"/>
    <w:rsid w:val="00AF15FB"/>
    <w:rsid w:val="00B00DA8"/>
    <w:rsid w:val="00B02B36"/>
    <w:rsid w:val="00B04E93"/>
    <w:rsid w:val="00B062FD"/>
    <w:rsid w:val="00B06E70"/>
    <w:rsid w:val="00B0777C"/>
    <w:rsid w:val="00B106DB"/>
    <w:rsid w:val="00B10707"/>
    <w:rsid w:val="00B17AD3"/>
    <w:rsid w:val="00B2495E"/>
    <w:rsid w:val="00B2502B"/>
    <w:rsid w:val="00B25F60"/>
    <w:rsid w:val="00B27D50"/>
    <w:rsid w:val="00B31133"/>
    <w:rsid w:val="00B33DAF"/>
    <w:rsid w:val="00B34831"/>
    <w:rsid w:val="00B35EF1"/>
    <w:rsid w:val="00B41042"/>
    <w:rsid w:val="00B4217D"/>
    <w:rsid w:val="00B502E2"/>
    <w:rsid w:val="00B577BC"/>
    <w:rsid w:val="00B6090B"/>
    <w:rsid w:val="00B61C5B"/>
    <w:rsid w:val="00B6529D"/>
    <w:rsid w:val="00B66020"/>
    <w:rsid w:val="00B720E6"/>
    <w:rsid w:val="00B7513C"/>
    <w:rsid w:val="00B7534A"/>
    <w:rsid w:val="00B75A2B"/>
    <w:rsid w:val="00B7618B"/>
    <w:rsid w:val="00B77B78"/>
    <w:rsid w:val="00B77D47"/>
    <w:rsid w:val="00B81B0D"/>
    <w:rsid w:val="00B85E86"/>
    <w:rsid w:val="00B91659"/>
    <w:rsid w:val="00B9175C"/>
    <w:rsid w:val="00B94293"/>
    <w:rsid w:val="00B95872"/>
    <w:rsid w:val="00B97390"/>
    <w:rsid w:val="00BA58E4"/>
    <w:rsid w:val="00BA750A"/>
    <w:rsid w:val="00BB1547"/>
    <w:rsid w:val="00BB5601"/>
    <w:rsid w:val="00BB74D8"/>
    <w:rsid w:val="00BC4B7C"/>
    <w:rsid w:val="00BC4FFF"/>
    <w:rsid w:val="00BC6BBC"/>
    <w:rsid w:val="00BD04D7"/>
    <w:rsid w:val="00BD06A7"/>
    <w:rsid w:val="00BE5A1B"/>
    <w:rsid w:val="00BF1AAC"/>
    <w:rsid w:val="00BF300F"/>
    <w:rsid w:val="00BF4A2F"/>
    <w:rsid w:val="00C01D3A"/>
    <w:rsid w:val="00C0671C"/>
    <w:rsid w:val="00C10270"/>
    <w:rsid w:val="00C1763E"/>
    <w:rsid w:val="00C218AD"/>
    <w:rsid w:val="00C24DB2"/>
    <w:rsid w:val="00C326F4"/>
    <w:rsid w:val="00C35203"/>
    <w:rsid w:val="00C4271C"/>
    <w:rsid w:val="00C43874"/>
    <w:rsid w:val="00C54A11"/>
    <w:rsid w:val="00C608EA"/>
    <w:rsid w:val="00C63176"/>
    <w:rsid w:val="00C76C85"/>
    <w:rsid w:val="00C76E69"/>
    <w:rsid w:val="00C7781F"/>
    <w:rsid w:val="00C77A12"/>
    <w:rsid w:val="00C828AF"/>
    <w:rsid w:val="00C865E0"/>
    <w:rsid w:val="00C86D88"/>
    <w:rsid w:val="00C915E9"/>
    <w:rsid w:val="00CA639B"/>
    <w:rsid w:val="00CB0305"/>
    <w:rsid w:val="00CB340A"/>
    <w:rsid w:val="00CB53F6"/>
    <w:rsid w:val="00CC0DD2"/>
    <w:rsid w:val="00CC104B"/>
    <w:rsid w:val="00CC7B4E"/>
    <w:rsid w:val="00CD2AD9"/>
    <w:rsid w:val="00CD595A"/>
    <w:rsid w:val="00CE2BB4"/>
    <w:rsid w:val="00CE37EA"/>
    <w:rsid w:val="00CE43CD"/>
    <w:rsid w:val="00CE5A80"/>
    <w:rsid w:val="00CE6BE5"/>
    <w:rsid w:val="00CF1785"/>
    <w:rsid w:val="00CF2CBC"/>
    <w:rsid w:val="00D05B58"/>
    <w:rsid w:val="00D0655A"/>
    <w:rsid w:val="00D06BA5"/>
    <w:rsid w:val="00D06C7D"/>
    <w:rsid w:val="00D12EF8"/>
    <w:rsid w:val="00D156E2"/>
    <w:rsid w:val="00D167BF"/>
    <w:rsid w:val="00D17D29"/>
    <w:rsid w:val="00D21AB8"/>
    <w:rsid w:val="00D2405A"/>
    <w:rsid w:val="00D254E9"/>
    <w:rsid w:val="00D273DC"/>
    <w:rsid w:val="00D30E6D"/>
    <w:rsid w:val="00D331EB"/>
    <w:rsid w:val="00D348CC"/>
    <w:rsid w:val="00D3629B"/>
    <w:rsid w:val="00D41CB4"/>
    <w:rsid w:val="00D44A41"/>
    <w:rsid w:val="00D46A9F"/>
    <w:rsid w:val="00D4734E"/>
    <w:rsid w:val="00D55A42"/>
    <w:rsid w:val="00D574C1"/>
    <w:rsid w:val="00D66F2A"/>
    <w:rsid w:val="00D67D5D"/>
    <w:rsid w:val="00D70691"/>
    <w:rsid w:val="00D71BE6"/>
    <w:rsid w:val="00D73A9E"/>
    <w:rsid w:val="00D811C3"/>
    <w:rsid w:val="00D8201C"/>
    <w:rsid w:val="00D82760"/>
    <w:rsid w:val="00D868B6"/>
    <w:rsid w:val="00D8710C"/>
    <w:rsid w:val="00D914D3"/>
    <w:rsid w:val="00D94D4B"/>
    <w:rsid w:val="00DA1ACC"/>
    <w:rsid w:val="00DB18CB"/>
    <w:rsid w:val="00DB270A"/>
    <w:rsid w:val="00DB7854"/>
    <w:rsid w:val="00DD2AB1"/>
    <w:rsid w:val="00DD4C00"/>
    <w:rsid w:val="00DE2C26"/>
    <w:rsid w:val="00DE326F"/>
    <w:rsid w:val="00DF021D"/>
    <w:rsid w:val="00DF54FC"/>
    <w:rsid w:val="00E00255"/>
    <w:rsid w:val="00E03540"/>
    <w:rsid w:val="00E063AB"/>
    <w:rsid w:val="00E1736E"/>
    <w:rsid w:val="00E228B4"/>
    <w:rsid w:val="00E24CE9"/>
    <w:rsid w:val="00E27E3E"/>
    <w:rsid w:val="00E308FE"/>
    <w:rsid w:val="00E35D75"/>
    <w:rsid w:val="00E36EF7"/>
    <w:rsid w:val="00E40513"/>
    <w:rsid w:val="00E4115B"/>
    <w:rsid w:val="00E47799"/>
    <w:rsid w:val="00E529CD"/>
    <w:rsid w:val="00E534D6"/>
    <w:rsid w:val="00E55901"/>
    <w:rsid w:val="00E56AA4"/>
    <w:rsid w:val="00E62BF7"/>
    <w:rsid w:val="00E649E0"/>
    <w:rsid w:val="00E748D7"/>
    <w:rsid w:val="00E75441"/>
    <w:rsid w:val="00E7608E"/>
    <w:rsid w:val="00E80124"/>
    <w:rsid w:val="00E81D77"/>
    <w:rsid w:val="00E839B6"/>
    <w:rsid w:val="00E84334"/>
    <w:rsid w:val="00E874AF"/>
    <w:rsid w:val="00EA22F0"/>
    <w:rsid w:val="00EA70D4"/>
    <w:rsid w:val="00EB03A3"/>
    <w:rsid w:val="00EB6673"/>
    <w:rsid w:val="00EB7B61"/>
    <w:rsid w:val="00EC10C1"/>
    <w:rsid w:val="00EC1A05"/>
    <w:rsid w:val="00EC245E"/>
    <w:rsid w:val="00EC35E3"/>
    <w:rsid w:val="00EC48B5"/>
    <w:rsid w:val="00EC61DE"/>
    <w:rsid w:val="00ED6BC1"/>
    <w:rsid w:val="00EE2397"/>
    <w:rsid w:val="00EE394A"/>
    <w:rsid w:val="00EE425C"/>
    <w:rsid w:val="00EE7FC0"/>
    <w:rsid w:val="00EF441B"/>
    <w:rsid w:val="00EF749C"/>
    <w:rsid w:val="00F01D24"/>
    <w:rsid w:val="00F03AD5"/>
    <w:rsid w:val="00F06074"/>
    <w:rsid w:val="00F07855"/>
    <w:rsid w:val="00F11131"/>
    <w:rsid w:val="00F11B00"/>
    <w:rsid w:val="00F16627"/>
    <w:rsid w:val="00F176BF"/>
    <w:rsid w:val="00F179FB"/>
    <w:rsid w:val="00F2233F"/>
    <w:rsid w:val="00F229BE"/>
    <w:rsid w:val="00F25328"/>
    <w:rsid w:val="00F264B2"/>
    <w:rsid w:val="00F31F95"/>
    <w:rsid w:val="00F35071"/>
    <w:rsid w:val="00F40D07"/>
    <w:rsid w:val="00F44496"/>
    <w:rsid w:val="00F5029B"/>
    <w:rsid w:val="00F51012"/>
    <w:rsid w:val="00F51811"/>
    <w:rsid w:val="00F51F02"/>
    <w:rsid w:val="00F521B4"/>
    <w:rsid w:val="00F544F3"/>
    <w:rsid w:val="00F616DF"/>
    <w:rsid w:val="00F63FEA"/>
    <w:rsid w:val="00F66448"/>
    <w:rsid w:val="00F66E3E"/>
    <w:rsid w:val="00F72E08"/>
    <w:rsid w:val="00F74D9F"/>
    <w:rsid w:val="00F83675"/>
    <w:rsid w:val="00F911C9"/>
    <w:rsid w:val="00F9287E"/>
    <w:rsid w:val="00F97A0F"/>
    <w:rsid w:val="00FB1E79"/>
    <w:rsid w:val="00FB2751"/>
    <w:rsid w:val="00FB5734"/>
    <w:rsid w:val="00FC413B"/>
    <w:rsid w:val="00FC4C4F"/>
    <w:rsid w:val="00FC5762"/>
    <w:rsid w:val="00FD4DA5"/>
    <w:rsid w:val="00FD54B6"/>
    <w:rsid w:val="00FE43AC"/>
    <w:rsid w:val="00FE4425"/>
    <w:rsid w:val="00FE7D43"/>
    <w:rsid w:val="00FF34D5"/>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19D9C8DA"/>
  <w15:docId w15:val="{8C1D97D8-0FA9-40B0-A380-AD24F521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E79"/>
    <w:rPr>
      <w:rFonts w:ascii="Arial" w:hAnsi="Arial"/>
      <w:sz w:val="20"/>
      <w:szCs w:val="24"/>
      <w:lang w:eastAsia="en-US"/>
    </w:rPr>
  </w:style>
  <w:style w:type="paragraph" w:styleId="Ttulo1">
    <w:name w:val="heading 1"/>
    <w:basedOn w:val="Normal"/>
    <w:next w:val="Normal"/>
    <w:link w:val="Ttulo1Car"/>
    <w:uiPriority w:val="99"/>
    <w:qFormat/>
    <w:rsid w:val="00F31F95"/>
    <w:pPr>
      <w:numPr>
        <w:numId w:val="12"/>
      </w:numPr>
      <w:spacing w:before="360"/>
      <w:outlineLvl w:val="0"/>
    </w:pPr>
    <w:rPr>
      <w:rFonts w:cs="Arial"/>
      <w:b/>
      <w:kern w:val="32"/>
      <w:sz w:val="28"/>
      <w:szCs w:val="28"/>
      <w:lang w:val="es-ES"/>
    </w:rPr>
  </w:style>
  <w:style w:type="paragraph" w:styleId="Ttulo2">
    <w:name w:val="heading 2"/>
    <w:basedOn w:val="Normal"/>
    <w:next w:val="Normal"/>
    <w:link w:val="Ttulo2Car"/>
    <w:uiPriority w:val="99"/>
    <w:qFormat/>
    <w:rsid w:val="00C4271C"/>
    <w:pPr>
      <w:numPr>
        <w:ilvl w:val="1"/>
        <w:numId w:val="12"/>
      </w:numPr>
      <w:spacing w:before="240" w:after="120"/>
      <w:outlineLvl w:val="1"/>
    </w:pPr>
    <w:rPr>
      <w:rFonts w:cs="Arial"/>
      <w:b/>
      <w:bCs/>
      <w:iCs/>
      <w:sz w:val="24"/>
      <w:lang w:val="es-ES"/>
    </w:rPr>
  </w:style>
  <w:style w:type="paragraph" w:styleId="Ttulo3">
    <w:name w:val="heading 3"/>
    <w:basedOn w:val="Normal"/>
    <w:next w:val="Normal"/>
    <w:link w:val="Ttulo3Car"/>
    <w:uiPriority w:val="99"/>
    <w:qFormat/>
    <w:rsid w:val="001C1C73"/>
    <w:pPr>
      <w:numPr>
        <w:ilvl w:val="2"/>
        <w:numId w:val="12"/>
      </w:numPr>
      <w:tabs>
        <w:tab w:val="left" w:pos="851"/>
      </w:tabs>
      <w:spacing w:before="120"/>
      <w:outlineLvl w:val="2"/>
    </w:pPr>
    <w:rPr>
      <w:rFonts w:cs="Arial"/>
      <w:b/>
      <w:bCs/>
      <w:kern w:val="32"/>
      <w:szCs w:val="20"/>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sz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i/>
      <w:iCs/>
      <w:sz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53E"/>
    <w:rPr>
      <w:rFonts w:asciiTheme="majorHAnsi" w:eastAsiaTheme="majorEastAsia" w:hAnsiTheme="majorHAnsi" w:cstheme="majorBidi"/>
      <w:b/>
      <w:bCs/>
      <w:kern w:val="32"/>
      <w:sz w:val="32"/>
      <w:szCs w:val="32"/>
      <w:lang w:eastAsia="en-US"/>
    </w:rPr>
  </w:style>
  <w:style w:type="character" w:customStyle="1" w:styleId="Ttulo2Car">
    <w:name w:val="Título 2 Car"/>
    <w:basedOn w:val="Fuentedeprrafopredeter"/>
    <w:link w:val="Ttulo2"/>
    <w:uiPriority w:val="9"/>
    <w:semiHidden/>
    <w:rsid w:val="0090753E"/>
    <w:rPr>
      <w:rFonts w:asciiTheme="majorHAnsi" w:eastAsiaTheme="majorEastAsia" w:hAnsiTheme="majorHAnsi" w:cstheme="majorBidi"/>
      <w:b/>
      <w:bCs/>
      <w:i/>
      <w:iCs/>
      <w:sz w:val="28"/>
      <w:szCs w:val="28"/>
      <w:lang w:eastAsia="en-US"/>
    </w:rPr>
  </w:style>
  <w:style w:type="character" w:customStyle="1" w:styleId="Ttulo3Car">
    <w:name w:val="Título 3 Car"/>
    <w:basedOn w:val="Fuentedeprrafopredeter"/>
    <w:link w:val="Ttulo3"/>
    <w:uiPriority w:val="9"/>
    <w:semiHidden/>
    <w:rsid w:val="0090753E"/>
    <w:rPr>
      <w:rFonts w:asciiTheme="majorHAnsi" w:eastAsiaTheme="majorEastAsia" w:hAnsiTheme="majorHAnsi" w:cstheme="majorBidi"/>
      <w:b/>
      <w:bCs/>
      <w:sz w:val="26"/>
      <w:szCs w:val="26"/>
      <w:lang w:eastAsia="en-US"/>
    </w:rPr>
  </w:style>
  <w:style w:type="character" w:customStyle="1" w:styleId="Ttulo4Car">
    <w:name w:val="Título 4 Car"/>
    <w:basedOn w:val="Fuentedeprrafopredeter"/>
    <w:link w:val="Ttulo4"/>
    <w:uiPriority w:val="9"/>
    <w:semiHidden/>
    <w:rsid w:val="0090753E"/>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0753E"/>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uiPriority w:val="9"/>
    <w:semiHidden/>
    <w:rsid w:val="0090753E"/>
    <w:rPr>
      <w:rFonts w:asciiTheme="minorHAnsi" w:eastAsiaTheme="minorEastAsia" w:hAnsiTheme="minorHAnsi" w:cstheme="minorBidi"/>
      <w:b/>
      <w:bCs/>
      <w:lang w:eastAsia="en-US"/>
    </w:rPr>
  </w:style>
  <w:style w:type="character" w:customStyle="1" w:styleId="Ttulo7Car">
    <w:name w:val="Título 7 Car"/>
    <w:basedOn w:val="Fuentedeprrafopredeter"/>
    <w:link w:val="Ttulo7"/>
    <w:uiPriority w:val="9"/>
    <w:semiHidden/>
    <w:rsid w:val="0090753E"/>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0753E"/>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0753E"/>
    <w:rPr>
      <w:rFonts w:asciiTheme="majorHAnsi" w:eastAsiaTheme="majorEastAsia" w:hAnsiTheme="majorHAnsi" w:cstheme="majorBidi"/>
      <w:lang w:eastAsia="en-US"/>
    </w:rPr>
  </w:style>
  <w:style w:type="paragraph" w:styleId="Encabezado">
    <w:name w:val="header"/>
    <w:basedOn w:val="Normal"/>
    <w:link w:val="EncabezadoCar"/>
    <w:rsid w:val="00FB1E79"/>
    <w:pPr>
      <w:tabs>
        <w:tab w:val="center" w:pos="4320"/>
        <w:tab w:val="right" w:pos="8640"/>
      </w:tabs>
    </w:pPr>
    <w:rPr>
      <w:b/>
      <w:color w:val="003366"/>
    </w:rPr>
  </w:style>
  <w:style w:type="character" w:customStyle="1" w:styleId="EncabezadoCar">
    <w:name w:val="Encabezado Car"/>
    <w:basedOn w:val="Fuentedeprrafopredeter"/>
    <w:link w:val="Encabezado"/>
    <w:rsid w:val="0090753E"/>
    <w:rPr>
      <w:rFonts w:ascii="Arial" w:hAnsi="Arial"/>
      <w:sz w:val="20"/>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rPr>
  </w:style>
  <w:style w:type="character" w:customStyle="1" w:styleId="PiedepginaCar">
    <w:name w:val="Pie de página Car"/>
    <w:basedOn w:val="Fuentedeprrafopredeter"/>
    <w:link w:val="Piedepgina"/>
    <w:uiPriority w:val="99"/>
    <w:semiHidden/>
    <w:rsid w:val="0090753E"/>
    <w:rPr>
      <w:rFonts w:ascii="Arial" w:hAnsi="Arial"/>
      <w:sz w:val="20"/>
      <w:szCs w:val="24"/>
      <w:lang w:eastAsia="en-US"/>
    </w:rPr>
  </w:style>
  <w:style w:type="paragraph" w:styleId="TDC2">
    <w:name w:val="toc 2"/>
    <w:basedOn w:val="Normal"/>
    <w:next w:val="Normal"/>
    <w:autoRedefine/>
    <w:uiPriority w:val="39"/>
    <w:rsid w:val="00C76C85"/>
    <w:pPr>
      <w:ind w:left="198"/>
    </w:pPr>
    <w:rPr>
      <w:bCs/>
      <w:szCs w:val="20"/>
    </w:rPr>
  </w:style>
  <w:style w:type="paragraph" w:customStyle="1" w:styleId="TableTxt">
    <w:name w:val="Table Txt"/>
    <w:basedOn w:val="Normal"/>
    <w:uiPriority w:val="99"/>
    <w:rsid w:val="00FB1E79"/>
    <w:pPr>
      <w:ind w:left="72" w:right="72"/>
    </w:pPr>
    <w:rPr>
      <w:color w:val="003366"/>
      <w:sz w:val="16"/>
    </w:rPr>
  </w:style>
  <w:style w:type="paragraph" w:customStyle="1" w:styleId="TableHeading">
    <w:name w:val="Table Heading"/>
    <w:basedOn w:val="TableTxt"/>
    <w:uiPriority w:val="99"/>
    <w:rsid w:val="00FB1E79"/>
    <w:rPr>
      <w:b/>
      <w:bCs/>
    </w:rPr>
  </w:style>
  <w:style w:type="paragraph" w:customStyle="1" w:styleId="Bullet1">
    <w:name w:val="Bullet 1"/>
    <w:uiPriority w:val="99"/>
    <w:rsid w:val="00FB1E79"/>
    <w:pPr>
      <w:widowControl w:val="0"/>
      <w:numPr>
        <w:numId w:val="2"/>
      </w:numPr>
      <w:tabs>
        <w:tab w:val="left" w:pos="432"/>
      </w:tabs>
      <w:spacing w:after="120"/>
      <w:ind w:left="432" w:hanging="288"/>
    </w:pPr>
    <w:rPr>
      <w:rFonts w:ascii="Arial" w:hAnsi="Arial"/>
      <w:sz w:val="20"/>
      <w:szCs w:val="20"/>
      <w:lang w:eastAsia="en-US"/>
    </w:rPr>
  </w:style>
  <w:style w:type="paragraph" w:customStyle="1" w:styleId="Indent1">
    <w:name w:val="Indent 1"/>
    <w:basedOn w:val="Normal"/>
    <w:link w:val="Indent1Char"/>
    <w:uiPriority w:val="99"/>
    <w:rsid w:val="00FB1E79"/>
    <w:pPr>
      <w:ind w:left="288"/>
    </w:pPr>
  </w:style>
  <w:style w:type="paragraph" w:customStyle="1" w:styleId="Bullet2">
    <w:name w:val="Bullet 2"/>
    <w:uiPriority w:val="99"/>
    <w:rsid w:val="00FB1E79"/>
    <w:pPr>
      <w:numPr>
        <w:numId w:val="3"/>
      </w:numPr>
      <w:tabs>
        <w:tab w:val="clear" w:pos="1008"/>
      </w:tabs>
      <w:ind w:left="720" w:hanging="288"/>
    </w:pPr>
    <w:rPr>
      <w:rFonts w:ascii="Arial" w:hAnsi="Arial"/>
      <w:sz w:val="20"/>
      <w:szCs w:val="20"/>
      <w:lang w:eastAsia="en-US"/>
    </w:rPr>
  </w:style>
  <w:style w:type="paragraph" w:customStyle="1" w:styleId="Indent2">
    <w:name w:val="Indent 2"/>
    <w:uiPriority w:val="99"/>
    <w:rsid w:val="00FB1E79"/>
    <w:pPr>
      <w:ind w:left="720"/>
    </w:pPr>
    <w:rPr>
      <w:rFonts w:ascii="Arial" w:hAnsi="Arial"/>
      <w:sz w:val="20"/>
      <w:szCs w:val="20"/>
      <w:lang w:eastAsia="en-US"/>
    </w:rPr>
  </w:style>
  <w:style w:type="paragraph" w:customStyle="1" w:styleId="Index">
    <w:name w:val="Index"/>
    <w:uiPriority w:val="99"/>
    <w:rsid w:val="00FB1E79"/>
    <w:pPr>
      <w:widowControl w:val="0"/>
      <w:spacing w:before="240" w:after="240"/>
    </w:pPr>
    <w:rPr>
      <w:rFonts w:ascii="Arial" w:hAnsi="Arial"/>
      <w:b/>
      <w:color w:val="003366"/>
      <w:szCs w:val="20"/>
      <w:lang w:val="en-US" w:eastAsia="en-US"/>
    </w:rPr>
  </w:style>
  <w:style w:type="paragraph" w:styleId="TDC1">
    <w:name w:val="toc 1"/>
    <w:basedOn w:val="Normal"/>
    <w:next w:val="Normal"/>
    <w:autoRedefine/>
    <w:uiPriority w:val="39"/>
    <w:rsid w:val="00C76C85"/>
    <w:pPr>
      <w:tabs>
        <w:tab w:val="left" w:pos="600"/>
        <w:tab w:val="right" w:leader="dot" w:pos="9350"/>
      </w:tabs>
      <w:spacing w:before="120" w:after="120"/>
    </w:pPr>
    <w:rPr>
      <w:rFonts w:cs="Arial"/>
      <w:b/>
      <w:bCs/>
    </w:rPr>
  </w:style>
  <w:style w:type="paragraph" w:styleId="TDC3">
    <w:name w:val="toc 3"/>
    <w:basedOn w:val="Normal"/>
    <w:next w:val="Normal"/>
    <w:autoRedefine/>
    <w:uiPriority w:val="39"/>
    <w:rsid w:val="00C76C85"/>
    <w:pPr>
      <w:ind w:left="397"/>
    </w:pPr>
    <w:rPr>
      <w:sz w:val="18"/>
      <w:szCs w:val="20"/>
    </w:rPr>
  </w:style>
  <w:style w:type="paragraph" w:styleId="TDC4">
    <w:name w:val="toc 4"/>
    <w:basedOn w:val="Normal"/>
    <w:next w:val="Normal"/>
    <w:autoRedefine/>
    <w:uiPriority w:val="99"/>
    <w:semiHidden/>
    <w:rsid w:val="00C76C85"/>
    <w:pPr>
      <w:ind w:left="400"/>
    </w:pPr>
    <w:rPr>
      <w:sz w:val="16"/>
      <w:szCs w:val="20"/>
    </w:rPr>
  </w:style>
  <w:style w:type="paragraph" w:styleId="TDC5">
    <w:name w:val="toc 5"/>
    <w:basedOn w:val="Normal"/>
    <w:next w:val="Normal"/>
    <w:autoRedefine/>
    <w:uiPriority w:val="99"/>
    <w:semiHidden/>
    <w:rsid w:val="00EF749C"/>
    <w:pPr>
      <w:ind w:left="600"/>
    </w:pPr>
    <w:rPr>
      <w:szCs w:val="20"/>
    </w:rPr>
  </w:style>
  <w:style w:type="paragraph" w:styleId="TDC6">
    <w:name w:val="toc 6"/>
    <w:basedOn w:val="Normal"/>
    <w:next w:val="Normal"/>
    <w:autoRedefine/>
    <w:uiPriority w:val="99"/>
    <w:semiHidden/>
    <w:rsid w:val="00FB1E79"/>
    <w:pPr>
      <w:ind w:left="800"/>
    </w:pPr>
    <w:rPr>
      <w:rFonts w:ascii="Times New Roman" w:hAnsi="Times New Roman"/>
      <w:szCs w:val="20"/>
    </w:rPr>
  </w:style>
  <w:style w:type="paragraph" w:styleId="TDC7">
    <w:name w:val="toc 7"/>
    <w:basedOn w:val="Normal"/>
    <w:next w:val="Normal"/>
    <w:autoRedefine/>
    <w:uiPriority w:val="99"/>
    <w:semiHidden/>
    <w:rsid w:val="00FB1E79"/>
    <w:pPr>
      <w:ind w:left="1000"/>
    </w:pPr>
    <w:rPr>
      <w:rFonts w:ascii="Times New Roman" w:hAnsi="Times New Roman"/>
      <w:szCs w:val="20"/>
    </w:rPr>
  </w:style>
  <w:style w:type="paragraph" w:styleId="TDC8">
    <w:name w:val="toc 8"/>
    <w:basedOn w:val="Normal"/>
    <w:next w:val="Normal"/>
    <w:autoRedefine/>
    <w:uiPriority w:val="99"/>
    <w:semiHidden/>
    <w:rsid w:val="00FB1E79"/>
    <w:pPr>
      <w:ind w:left="1200"/>
    </w:pPr>
    <w:rPr>
      <w:rFonts w:ascii="Times New Roman" w:hAnsi="Times New Roman"/>
      <w:szCs w:val="20"/>
    </w:rPr>
  </w:style>
  <w:style w:type="paragraph" w:styleId="TDC9">
    <w:name w:val="toc 9"/>
    <w:basedOn w:val="Normal"/>
    <w:next w:val="Normal"/>
    <w:autoRedefine/>
    <w:uiPriority w:val="99"/>
    <w:semiHidden/>
    <w:rsid w:val="00FB1E79"/>
    <w:pPr>
      <w:ind w:left="1400"/>
    </w:pPr>
    <w:rPr>
      <w:rFonts w:ascii="Times New Roman" w:hAnsi="Times New Roman"/>
      <w:szCs w:val="20"/>
    </w:rPr>
  </w:style>
  <w:style w:type="character" w:styleId="Hipervnculo">
    <w:name w:val="Hyperlink"/>
    <w:basedOn w:val="Fuentedeprrafopredeter"/>
    <w:uiPriority w:val="99"/>
    <w:rsid w:val="00FB1E79"/>
    <w:rPr>
      <w:rFonts w:cs="Times New Roman"/>
      <w:color w:val="0000FF"/>
      <w:u w:val="single"/>
    </w:rPr>
  </w:style>
  <w:style w:type="paragraph" w:customStyle="1" w:styleId="Bullet3">
    <w:name w:val="Bullet 3"/>
    <w:basedOn w:val="Bullet2"/>
    <w:uiPriority w:val="99"/>
    <w:rsid w:val="00FB1E79"/>
    <w:pPr>
      <w:numPr>
        <w:numId w:val="4"/>
      </w:numPr>
      <w:tabs>
        <w:tab w:val="clear" w:pos="1008"/>
        <w:tab w:val="num" w:pos="1080"/>
      </w:tabs>
      <w:ind w:left="1080"/>
    </w:pPr>
    <w:rPr>
      <w:rFonts w:cs="Arial"/>
      <w:lang w:val="es-ES"/>
    </w:rPr>
  </w:style>
  <w:style w:type="paragraph" w:customStyle="1" w:styleId="Portada1">
    <w:name w:val="Portada 1"/>
    <w:uiPriority w:val="99"/>
    <w:rsid w:val="00FB1E79"/>
    <w:pPr>
      <w:widowControl w:val="0"/>
      <w:spacing w:before="360" w:after="360"/>
      <w:jc w:val="center"/>
    </w:pPr>
    <w:rPr>
      <w:rFonts w:ascii="Arial" w:hAnsi="Arial"/>
      <w:b/>
      <w:color w:val="003366"/>
      <w:sz w:val="36"/>
      <w:szCs w:val="20"/>
      <w:lang w:val="en-US" w:eastAsia="en-US"/>
    </w:rPr>
  </w:style>
  <w:style w:type="paragraph" w:customStyle="1" w:styleId="Portada2">
    <w:name w:val="Portada 2"/>
    <w:uiPriority w:val="99"/>
    <w:rsid w:val="00FB1E79"/>
    <w:pPr>
      <w:spacing w:before="360" w:after="360"/>
      <w:jc w:val="center"/>
    </w:pPr>
    <w:rPr>
      <w:rFonts w:ascii="Arial" w:hAnsi="Arial"/>
      <w:b/>
      <w:color w:val="0066CC"/>
      <w:sz w:val="28"/>
      <w:szCs w:val="20"/>
      <w:lang w:eastAsia="en-US"/>
    </w:rPr>
  </w:style>
  <w:style w:type="paragraph" w:customStyle="1" w:styleId="Portada3">
    <w:name w:val="Portada 3"/>
    <w:uiPriority w:val="99"/>
    <w:rsid w:val="00FB1E79"/>
    <w:pPr>
      <w:widowControl w:val="0"/>
      <w:spacing w:before="360" w:after="360"/>
      <w:jc w:val="center"/>
    </w:pPr>
    <w:rPr>
      <w:rFonts w:ascii="Arial" w:hAnsi="Arial"/>
      <w:color w:val="808080"/>
      <w:sz w:val="28"/>
      <w:szCs w:val="20"/>
      <w:lang w:eastAsia="en-US"/>
    </w:rPr>
  </w:style>
  <w:style w:type="character" w:styleId="Refdecomentario">
    <w:name w:val="annotation reference"/>
    <w:basedOn w:val="Fuentedeprrafopredeter"/>
    <w:uiPriority w:val="99"/>
    <w:semiHidden/>
    <w:rsid w:val="00FB1E79"/>
    <w:rPr>
      <w:rFonts w:cs="Times New Roman"/>
      <w:sz w:val="16"/>
      <w:szCs w:val="16"/>
    </w:rPr>
  </w:style>
  <w:style w:type="paragraph" w:styleId="Textocomentario">
    <w:name w:val="annotation text"/>
    <w:basedOn w:val="Normal"/>
    <w:link w:val="TextocomentarioCar"/>
    <w:uiPriority w:val="99"/>
    <w:semiHidden/>
    <w:rsid w:val="00FB1E79"/>
    <w:rPr>
      <w:szCs w:val="20"/>
    </w:rPr>
  </w:style>
  <w:style w:type="character" w:customStyle="1" w:styleId="TextocomentarioCar">
    <w:name w:val="Texto comentario Car"/>
    <w:basedOn w:val="Fuentedeprrafopredeter"/>
    <w:link w:val="Textocomentario"/>
    <w:uiPriority w:val="99"/>
    <w:semiHidden/>
    <w:rsid w:val="0090753E"/>
    <w:rPr>
      <w:rFonts w:ascii="Arial" w:hAnsi="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AsuntodelcomentarioCar">
    <w:name w:val="Asunto del comentario Car"/>
    <w:basedOn w:val="TextocomentarioCar"/>
    <w:link w:val="Asuntodelcomentario"/>
    <w:uiPriority w:val="99"/>
    <w:semiHidden/>
    <w:rsid w:val="0090753E"/>
    <w:rPr>
      <w:rFonts w:ascii="Arial" w:hAnsi="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3E"/>
    <w:rPr>
      <w:sz w:val="0"/>
      <w:szCs w:val="0"/>
      <w:lang w:eastAsia="en-US"/>
    </w:rPr>
  </w:style>
  <w:style w:type="character" w:styleId="Hipervnculovisitado">
    <w:name w:val="FollowedHyperlink"/>
    <w:basedOn w:val="Fuentedeprrafopredeter"/>
    <w:uiPriority w:val="99"/>
    <w:rsid w:val="00FB1E79"/>
    <w:rPr>
      <w:rFonts w:cs="Times New Roman"/>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szCs w:val="20"/>
    </w:rPr>
  </w:style>
  <w:style w:type="paragraph" w:customStyle="1" w:styleId="CellBody">
    <w:name w:val="CellBody"/>
    <w:basedOn w:val="Normal"/>
    <w:uiPriority w:val="99"/>
    <w:rsid w:val="009A6470"/>
    <w:pPr>
      <w:spacing w:before="60" w:after="60"/>
      <w:ind w:left="144"/>
    </w:pPr>
    <w:rPr>
      <w:rFonts w:eastAsia="MS Mincho"/>
      <w:noProof/>
      <w:color w:val="000000"/>
      <w:szCs w:val="2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noProof/>
      <w:color w:val="000000"/>
      <w:sz w:val="24"/>
      <w:szCs w:val="20"/>
    </w:rPr>
  </w:style>
  <w:style w:type="table" w:styleId="Tablaconcuadrcula">
    <w:name w:val="Table Grid"/>
    <w:basedOn w:val="Tablanormal"/>
    <w:uiPriority w:val="99"/>
    <w:rsid w:val="009A647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szCs w:val="20"/>
    </w:rPr>
  </w:style>
  <w:style w:type="character" w:customStyle="1" w:styleId="TextoindependienteCar">
    <w:name w:val="Texto independiente Car"/>
    <w:basedOn w:val="Fuentedeprrafopredeter"/>
    <w:link w:val="Textoindependiente"/>
    <w:uiPriority w:val="99"/>
    <w:semiHidden/>
    <w:rsid w:val="0090753E"/>
    <w:rPr>
      <w:rFonts w:ascii="Arial" w:hAnsi="Arial"/>
      <w:sz w:val="20"/>
      <w:szCs w:val="24"/>
      <w:lang w:eastAsia="en-US"/>
    </w:rPr>
  </w:style>
  <w:style w:type="paragraph" w:customStyle="1" w:styleId="parrafo">
    <w:name w:val="parrafo"/>
    <w:basedOn w:val="Indent1"/>
    <w:link w:val="parrafoChar"/>
    <w:uiPriority w:val="99"/>
    <w:rsid w:val="001C1C73"/>
    <w:pPr>
      <w:spacing w:after="60"/>
      <w:ind w:left="720" w:firstLine="720"/>
      <w:jc w:val="both"/>
    </w:pPr>
    <w:rPr>
      <w:rFonts w:cs="Arial"/>
      <w:color w:val="0000CC"/>
      <w:szCs w:val="20"/>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Times New Roman"/>
      <w:sz w:val="24"/>
      <w:szCs w:val="24"/>
      <w:lang w:eastAsia="en-US"/>
    </w:rPr>
  </w:style>
  <w:style w:type="character" w:customStyle="1" w:styleId="parrafoChar">
    <w:name w:val="parrafo Char"/>
    <w:basedOn w:val="Indent1Char"/>
    <w:link w:val="parrafo"/>
    <w:uiPriority w:val="99"/>
    <w:locked/>
    <w:rsid w:val="001C1C73"/>
    <w:rPr>
      <w:rFonts w:ascii="Arial" w:hAnsi="Arial" w:cs="Arial"/>
      <w:color w:val="0000CC"/>
      <w:sz w:val="24"/>
      <w:szCs w:val="24"/>
      <w:lang w:val="es-ES" w:eastAsia="en-US"/>
    </w:rPr>
  </w:style>
  <w:style w:type="paragraph" w:customStyle="1" w:styleId="Style2">
    <w:name w:val="Style2"/>
    <w:basedOn w:val="Encabezado"/>
    <w:uiPriority w:val="99"/>
    <w:rsid w:val="00B17AD3"/>
    <w:pPr>
      <w:ind w:right="-809"/>
    </w:pPr>
    <w:rPr>
      <w:b w:val="0"/>
      <w:color w:val="0000FF"/>
      <w:sz w:val="28"/>
      <w:szCs w:val="28"/>
      <w:lang w:val="es-ES"/>
    </w:rPr>
  </w:style>
  <w:style w:type="paragraph" w:customStyle="1" w:styleId="Style3">
    <w:name w:val="Style3"/>
    <w:basedOn w:val="Encabezado"/>
    <w:uiPriority w:val="99"/>
    <w:rsid w:val="00B17AD3"/>
    <w:pPr>
      <w:ind w:right="-518"/>
    </w:pPr>
    <w:rPr>
      <w:b w:val="0"/>
      <w:color w:val="auto"/>
      <w:sz w:val="36"/>
      <w:szCs w:val="36"/>
    </w:rPr>
  </w:style>
  <w:style w:type="paragraph" w:customStyle="1" w:styleId="Style4">
    <w:name w:val="Style4"/>
    <w:basedOn w:val="Encabezado"/>
    <w:uiPriority w:val="99"/>
    <w:rsid w:val="00B17AD3"/>
    <w:pPr>
      <w:ind w:right="-518"/>
    </w:pPr>
    <w:rPr>
      <w:b w:val="0"/>
      <w:color w:val="auto"/>
      <w:sz w:val="36"/>
      <w:szCs w:val="36"/>
    </w:rPr>
  </w:style>
  <w:style w:type="paragraph" w:customStyle="1" w:styleId="Style5">
    <w:name w:val="Style5"/>
    <w:basedOn w:val="Encabezado"/>
    <w:autoRedefine/>
    <w:uiPriority w:val="99"/>
    <w:rsid w:val="00B17AD3"/>
    <w:pPr>
      <w:ind w:right="-518"/>
    </w:pPr>
    <w:rPr>
      <w:b w:val="0"/>
      <w:color w:val="auto"/>
      <w:sz w:val="36"/>
      <w:szCs w:val="36"/>
    </w:rPr>
  </w:style>
  <w:style w:type="paragraph" w:customStyle="1" w:styleId="Arial">
    <w:name w:val="Arial"/>
    <w:basedOn w:val="Normal"/>
    <w:uiPriority w:val="99"/>
    <w:rsid w:val="001C1C73"/>
    <w:pPr>
      <w:ind w:left="794" w:firstLine="646"/>
      <w:jc w:val="both"/>
    </w:pPr>
    <w:rPr>
      <w:szCs w:val="20"/>
      <w:lang w:val="es-ES"/>
    </w:rPr>
  </w:style>
  <w:style w:type="paragraph" w:customStyle="1" w:styleId="NormalArial">
    <w:name w:val="Normal + Arial"/>
    <w:basedOn w:val="Normal"/>
    <w:link w:val="NormalArialChar"/>
    <w:uiPriority w:val="99"/>
    <w:rsid w:val="00034F83"/>
    <w:rPr>
      <w:rFonts w:ascii="Verdana" w:hAnsi="Verdana" w:cs="Arial"/>
      <w:szCs w:val="16"/>
    </w:rPr>
  </w:style>
  <w:style w:type="character" w:customStyle="1" w:styleId="NormalArialChar">
    <w:name w:val="Normal + Arial Char"/>
    <w:basedOn w:val="Fuentedeprrafopredeter"/>
    <w:link w:val="NormalArial"/>
    <w:uiPriority w:val="99"/>
    <w:locked/>
    <w:rsid w:val="00034F83"/>
    <w:rPr>
      <w:rFonts w:ascii="Verdana" w:hAnsi="Verdana" w:cs="Arial"/>
      <w:sz w:val="16"/>
      <w:szCs w:val="16"/>
      <w:lang w:val="es-MX" w:eastAsia="en-US" w:bidi="ar-SA"/>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Times New Roman"/>
      <w:sz w:val="16"/>
      <w:szCs w:val="16"/>
      <w:lang w:eastAsia="en-US"/>
    </w:rPr>
  </w:style>
  <w:style w:type="paragraph" w:customStyle="1" w:styleId="Rule">
    <w:name w:val="Rule"/>
    <w:basedOn w:val="Body"/>
    <w:uiPriority w:val="99"/>
    <w:rsid w:val="00B61C5B"/>
    <w:pPr>
      <w:numPr>
        <w:numId w:val="2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rPr>
      <w:rFonts w:cs="Times New Roman"/>
    </w:rPr>
  </w:style>
  <w:style w:type="paragraph" w:customStyle="1" w:styleId="Z-agcycvr-Title">
    <w:name w:val="Z-agcycvr-Title"/>
    <w:basedOn w:val="Ttulo4"/>
    <w:rsid w:val="006008EC"/>
    <w:pPr>
      <w:tabs>
        <w:tab w:val="clear" w:pos="864"/>
        <w:tab w:val="center" w:pos="4680"/>
        <w:tab w:val="right" w:pos="9360"/>
      </w:tabs>
      <w:spacing w:before="0" w:after="240"/>
      <w:ind w:left="0" w:firstLine="0"/>
      <w:jc w:val="center"/>
    </w:pPr>
    <w:rPr>
      <w:rFonts w:ascii="Arial Black" w:eastAsia="Times New Roman" w:hAnsi="Arial Black" w:cs="Arial"/>
      <w:b w:val="0"/>
      <w:sz w:val="36"/>
      <w:szCs w:val="36"/>
      <w:lang w:val="en-US"/>
    </w:rPr>
  </w:style>
  <w:style w:type="paragraph" w:styleId="Prrafodelista">
    <w:name w:val="List Paragraph"/>
    <w:basedOn w:val="Normal"/>
    <w:uiPriority w:val="34"/>
    <w:qFormat/>
    <w:rsid w:val="00042191"/>
    <w:pPr>
      <w:spacing w:after="200" w:line="300" w:lineRule="exact"/>
      <w:ind w:left="720"/>
      <w:contextualSpacing/>
    </w:pPr>
    <w:rPr>
      <w:lang w:val="en-US"/>
    </w:rPr>
  </w:style>
  <w:style w:type="paragraph" w:customStyle="1" w:styleId="TableText">
    <w:name w:val="Table Text"/>
    <w:basedOn w:val="Normal"/>
    <w:rsid w:val="00761F06"/>
    <w:pPr>
      <w:spacing w:line="220" w:lineRule="exact"/>
    </w:pPr>
    <w:rP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Desktop\Repositorio%2001-03-2005\Desarrollo\Process_Management\PROCESS%20MANAGEMENT\Templates\Plantillas%20Espa&#241;ol\Plantilla_Proceso.dot"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F29C49-C075-4828-B76E-9C5026512BBB}" type="doc">
      <dgm:prSet loTypeId="urn:microsoft.com/office/officeart/2005/8/layout/hierarchy6" loCatId="hierarchy" qsTypeId="urn:microsoft.com/office/officeart/2005/8/quickstyle/simple1#1" qsCatId="simple" csTypeId="urn:microsoft.com/office/officeart/2005/8/colors/accent1_2#1" csCatId="accent1" phldr="1"/>
      <dgm:spPr/>
      <dgm:t>
        <a:bodyPr/>
        <a:lstStyle/>
        <a:p>
          <a:endParaRPr lang="es-MX"/>
        </a:p>
      </dgm:t>
    </dgm:pt>
    <dgm:pt modelId="{74EB63D7-EF31-437B-89DE-78E4B59C3886}">
      <dgm:prSet phldrT="[Text]" custT="1"/>
      <dgm:spPr/>
      <dgm:t>
        <a:bodyPr/>
        <a:lstStyle/>
        <a:p>
          <a:pPr algn="l"/>
          <a:r>
            <a:rPr lang="es-MX" sz="1100"/>
            <a:t>Comité Ejecutivo</a:t>
          </a:r>
        </a:p>
      </dgm:t>
    </dgm:pt>
    <dgm:pt modelId="{B1D8E9C6-B259-447D-9AAF-3CBD5EE0A05A}" type="sibTrans" cxnId="{C36F1B4C-1B6C-4DDF-9C03-08DB682D7D0C}">
      <dgm:prSet/>
      <dgm:spPr/>
      <dgm:t>
        <a:bodyPr/>
        <a:lstStyle/>
        <a:p>
          <a:pPr algn="ctr"/>
          <a:endParaRPr lang="es-MX"/>
        </a:p>
      </dgm:t>
    </dgm:pt>
    <dgm:pt modelId="{32F118E6-BB70-4EC6-AB99-9E88B3EEC51F}" type="parTrans" cxnId="{C36F1B4C-1B6C-4DDF-9C03-08DB682D7D0C}">
      <dgm:prSet/>
      <dgm:spPr/>
      <dgm:t>
        <a:bodyPr/>
        <a:lstStyle/>
        <a:p>
          <a:pPr algn="ctr"/>
          <a:endParaRPr lang="es-MX"/>
        </a:p>
      </dgm:t>
    </dgm:pt>
    <dgm:pt modelId="{D67FC3C6-5D5F-4A2B-B430-C3F04BEA72DB}">
      <dgm:prSet phldrT="[Text]"/>
      <dgm:spPr/>
      <dgm:t>
        <a:bodyPr/>
        <a:lstStyle/>
        <a:p>
          <a:pPr algn="ctr"/>
          <a:r>
            <a:rPr lang="es-MX"/>
            <a:t>Lider de Prueba</a:t>
          </a:r>
        </a:p>
      </dgm:t>
    </dgm:pt>
    <dgm:pt modelId="{AA837AA7-3476-4DCD-922E-9727304DED4A}">
      <dgm:prSet phldrT="[Text]"/>
      <dgm:spPr/>
      <dgm:t>
        <a:bodyPr/>
        <a:lstStyle/>
        <a:p>
          <a:pPr algn="ctr"/>
          <a:r>
            <a:rPr lang="es-MX"/>
            <a:t>Lider del Proyecto</a:t>
          </a:r>
        </a:p>
      </dgm:t>
    </dgm:pt>
    <dgm:pt modelId="{E9BA8E9A-930C-4546-9D73-56F477E94361}">
      <dgm:prSet phldrT="[Text]"/>
      <dgm:spPr/>
      <dgm:t>
        <a:bodyPr/>
        <a:lstStyle/>
        <a:p>
          <a:pPr algn="ctr"/>
          <a:r>
            <a:rPr lang="es-MX"/>
            <a:t>Administrador del Proyecto</a:t>
          </a:r>
        </a:p>
      </dgm:t>
    </dgm:pt>
    <dgm:pt modelId="{DD477BF7-47F9-486F-9DC1-3B3401A1EEBE}" type="sibTrans" cxnId="{17D5247E-6308-414B-8300-88ADFB37F673}">
      <dgm:prSet/>
      <dgm:spPr/>
      <dgm:t>
        <a:bodyPr/>
        <a:lstStyle/>
        <a:p>
          <a:pPr algn="ctr"/>
          <a:endParaRPr lang="es-MX"/>
        </a:p>
      </dgm:t>
    </dgm:pt>
    <dgm:pt modelId="{B9E3B4F6-5446-4BA6-8CE8-7428952CBFF1}" type="parTrans" cxnId="{17D5247E-6308-414B-8300-88ADFB37F673}">
      <dgm:prSet/>
      <dgm:spPr/>
      <dgm:t>
        <a:bodyPr/>
        <a:lstStyle/>
        <a:p>
          <a:pPr algn="ctr"/>
          <a:endParaRPr lang="es-MX"/>
        </a:p>
      </dgm:t>
    </dgm:pt>
    <dgm:pt modelId="{86B24E83-C04B-4452-BB39-1C00DBC9A2D4}" type="sibTrans" cxnId="{A25766E7-22BE-4F00-AC20-7990A67A97BD}">
      <dgm:prSet/>
      <dgm:spPr/>
      <dgm:t>
        <a:bodyPr/>
        <a:lstStyle/>
        <a:p>
          <a:pPr algn="ctr"/>
          <a:endParaRPr lang="es-MX"/>
        </a:p>
      </dgm:t>
    </dgm:pt>
    <dgm:pt modelId="{81317DCB-B0BF-4DEE-8093-04D52A5D6E41}" type="parTrans" cxnId="{A25766E7-22BE-4F00-AC20-7990A67A97BD}">
      <dgm:prSet/>
      <dgm:spPr/>
      <dgm:t>
        <a:bodyPr/>
        <a:lstStyle/>
        <a:p>
          <a:pPr algn="ctr"/>
          <a:endParaRPr lang="es-MX"/>
        </a:p>
      </dgm:t>
    </dgm:pt>
    <dgm:pt modelId="{66161F50-5CF7-4F6C-A276-F012D16160D5}" type="sibTrans" cxnId="{59D6C7D9-8CD1-476A-ABF0-0106DEE049B9}">
      <dgm:prSet/>
      <dgm:spPr/>
      <dgm:t>
        <a:bodyPr/>
        <a:lstStyle/>
        <a:p>
          <a:pPr algn="ctr"/>
          <a:endParaRPr lang="es-MX"/>
        </a:p>
      </dgm:t>
    </dgm:pt>
    <dgm:pt modelId="{C05F86CC-94E2-4F33-8886-7A6ED6717AB5}" type="parTrans" cxnId="{59D6C7D9-8CD1-476A-ABF0-0106DEE049B9}">
      <dgm:prSet/>
      <dgm:spPr/>
      <dgm:t>
        <a:bodyPr/>
        <a:lstStyle/>
        <a:p>
          <a:pPr algn="ctr"/>
          <a:endParaRPr lang="es-MX"/>
        </a:p>
      </dgm:t>
    </dgm:pt>
    <dgm:pt modelId="{51E29078-3262-4193-B057-1739DA936DD3}">
      <dgm:prSet phldrT="[Text]"/>
      <dgm:spPr/>
      <dgm:t>
        <a:bodyPr/>
        <a:lstStyle/>
        <a:p>
          <a:pPr algn="ctr"/>
          <a:r>
            <a:rPr lang="es-MX"/>
            <a:t>Arquitecto</a:t>
          </a:r>
        </a:p>
      </dgm:t>
    </dgm:pt>
    <dgm:pt modelId="{9F5B4190-3ACB-49D9-A0A5-DF409AE7BB46}" type="parTrans" cxnId="{FA4E341F-80B8-4B2A-B6AE-376C7A4F5270}">
      <dgm:prSet/>
      <dgm:spPr/>
      <dgm:t>
        <a:bodyPr/>
        <a:lstStyle/>
        <a:p>
          <a:pPr algn="ctr"/>
          <a:endParaRPr lang="es-MX"/>
        </a:p>
      </dgm:t>
    </dgm:pt>
    <dgm:pt modelId="{0BD0980C-832A-4536-9F09-5766B7AAAE52}" type="sibTrans" cxnId="{FA4E341F-80B8-4B2A-B6AE-376C7A4F5270}">
      <dgm:prSet/>
      <dgm:spPr/>
      <dgm:t>
        <a:bodyPr/>
        <a:lstStyle/>
        <a:p>
          <a:pPr algn="ctr"/>
          <a:endParaRPr lang="es-MX"/>
        </a:p>
      </dgm:t>
    </dgm:pt>
    <dgm:pt modelId="{3DF64B71-B679-4680-8EE1-508B09BFA267}">
      <dgm:prSet phldrT="[Text]"/>
      <dgm:spPr/>
      <dgm:t>
        <a:bodyPr/>
        <a:lstStyle/>
        <a:p>
          <a:pPr algn="ctr"/>
          <a:r>
            <a:rPr lang="es-MX"/>
            <a:t>Analista</a:t>
          </a:r>
        </a:p>
      </dgm:t>
    </dgm:pt>
    <dgm:pt modelId="{8863049C-CB79-49F5-A57D-27A78A42F089}" type="parTrans" cxnId="{3CC88353-D427-4090-8647-C06414430C36}">
      <dgm:prSet/>
      <dgm:spPr/>
      <dgm:t>
        <a:bodyPr/>
        <a:lstStyle/>
        <a:p>
          <a:pPr algn="ctr"/>
          <a:endParaRPr lang="es-MX"/>
        </a:p>
      </dgm:t>
    </dgm:pt>
    <dgm:pt modelId="{96B00EC8-954A-4065-8FAF-1A514D3949E1}" type="sibTrans" cxnId="{3CC88353-D427-4090-8647-C06414430C36}">
      <dgm:prSet/>
      <dgm:spPr/>
      <dgm:t>
        <a:bodyPr/>
        <a:lstStyle/>
        <a:p>
          <a:pPr algn="ctr"/>
          <a:endParaRPr lang="es-MX"/>
        </a:p>
      </dgm:t>
    </dgm:pt>
    <dgm:pt modelId="{44C88903-7112-4F8C-AE39-EBCD6864B6C2}">
      <dgm:prSet phldrT="[Text]"/>
      <dgm:spPr/>
      <dgm:t>
        <a:bodyPr/>
        <a:lstStyle/>
        <a:p>
          <a:pPr algn="ctr"/>
          <a:r>
            <a:rPr lang="es-MX"/>
            <a:t>Ing. de SW</a:t>
          </a:r>
        </a:p>
      </dgm:t>
    </dgm:pt>
    <dgm:pt modelId="{DBC454C0-88CC-41AB-88D6-DB91C9A98841}" type="parTrans" cxnId="{4E9DEFB5-04C6-4919-976B-1AC6E9D9A0F4}">
      <dgm:prSet/>
      <dgm:spPr/>
      <dgm:t>
        <a:bodyPr/>
        <a:lstStyle/>
        <a:p>
          <a:pPr algn="ctr"/>
          <a:endParaRPr lang="es-MX"/>
        </a:p>
      </dgm:t>
    </dgm:pt>
    <dgm:pt modelId="{8A6B847F-E317-40AD-BA4C-004FF066683D}" type="sibTrans" cxnId="{4E9DEFB5-04C6-4919-976B-1AC6E9D9A0F4}">
      <dgm:prSet/>
      <dgm:spPr/>
      <dgm:t>
        <a:bodyPr/>
        <a:lstStyle/>
        <a:p>
          <a:pPr algn="ctr"/>
          <a:endParaRPr lang="es-MX"/>
        </a:p>
      </dgm:t>
    </dgm:pt>
    <dgm:pt modelId="{9D678BF8-1E3F-44BB-AB43-DFBC930892F5}">
      <dgm:prSet phldrT="[Text]"/>
      <dgm:spPr/>
      <dgm:t>
        <a:bodyPr/>
        <a:lstStyle/>
        <a:p>
          <a:pPr algn="ctr"/>
          <a:r>
            <a:rPr lang="es-MX"/>
            <a:t>Ing. de SW</a:t>
          </a:r>
        </a:p>
      </dgm:t>
    </dgm:pt>
    <dgm:pt modelId="{61CADD5D-66D7-4E6B-9CEE-8442BEF5B83A}" type="parTrans" cxnId="{65B06DAE-4F2D-43CA-89B1-33B36F050514}">
      <dgm:prSet/>
      <dgm:spPr/>
      <dgm:t>
        <a:bodyPr/>
        <a:lstStyle/>
        <a:p>
          <a:pPr algn="ctr"/>
          <a:endParaRPr lang="es-MX"/>
        </a:p>
      </dgm:t>
    </dgm:pt>
    <dgm:pt modelId="{D5397550-BC9B-412F-A182-F41E2A895C8A}" type="sibTrans" cxnId="{65B06DAE-4F2D-43CA-89B1-33B36F050514}">
      <dgm:prSet/>
      <dgm:spPr/>
      <dgm:t>
        <a:bodyPr/>
        <a:lstStyle/>
        <a:p>
          <a:pPr algn="ctr"/>
          <a:endParaRPr lang="es-MX"/>
        </a:p>
      </dgm:t>
    </dgm:pt>
    <dgm:pt modelId="{B7E594E0-24AF-47BD-B514-A995AB42CDDA}">
      <dgm:prSet phldrT="[Text]"/>
      <dgm:spPr/>
      <dgm:t>
        <a:bodyPr/>
        <a:lstStyle/>
        <a:p>
          <a:pPr algn="ctr"/>
          <a:r>
            <a:rPr lang="es-MX"/>
            <a:t>Probador</a:t>
          </a:r>
        </a:p>
      </dgm:t>
    </dgm:pt>
    <dgm:pt modelId="{E0239958-10BF-496C-A41D-82C2C0EF84C1}" type="parTrans" cxnId="{C621622D-DC4B-4FB8-A70B-F1ECA390D5A4}">
      <dgm:prSet/>
      <dgm:spPr/>
      <dgm:t>
        <a:bodyPr/>
        <a:lstStyle/>
        <a:p>
          <a:pPr algn="ctr"/>
          <a:endParaRPr lang="es-MX"/>
        </a:p>
      </dgm:t>
    </dgm:pt>
    <dgm:pt modelId="{81D536B5-C154-4EEA-9253-82DCCBA98375}" type="sibTrans" cxnId="{C621622D-DC4B-4FB8-A70B-F1ECA390D5A4}">
      <dgm:prSet/>
      <dgm:spPr/>
      <dgm:t>
        <a:bodyPr/>
        <a:lstStyle/>
        <a:p>
          <a:pPr algn="ctr"/>
          <a:endParaRPr lang="es-MX"/>
        </a:p>
      </dgm:t>
    </dgm:pt>
    <dgm:pt modelId="{A28540D3-9892-436B-88EB-36F4BE8BD6B8}">
      <dgm:prSet phldrT="[Text]"/>
      <dgm:spPr/>
      <dgm:t>
        <a:bodyPr/>
        <a:lstStyle/>
        <a:p>
          <a:pPr algn="ctr"/>
          <a:r>
            <a:rPr lang="es-MX"/>
            <a:t>Probador</a:t>
          </a:r>
        </a:p>
      </dgm:t>
    </dgm:pt>
    <dgm:pt modelId="{1DC64168-CD6C-49E5-84BF-4EC6842D9BC0}" type="parTrans" cxnId="{87F841AB-1976-4AF9-951D-A07858F6246D}">
      <dgm:prSet/>
      <dgm:spPr/>
      <dgm:t>
        <a:bodyPr/>
        <a:lstStyle/>
        <a:p>
          <a:pPr algn="ctr"/>
          <a:endParaRPr lang="es-MX"/>
        </a:p>
      </dgm:t>
    </dgm:pt>
    <dgm:pt modelId="{FA46C148-B46A-4F96-9C5B-29AC53AA068F}" type="sibTrans" cxnId="{87F841AB-1976-4AF9-951D-A07858F6246D}">
      <dgm:prSet/>
      <dgm:spPr/>
      <dgm:t>
        <a:bodyPr/>
        <a:lstStyle/>
        <a:p>
          <a:pPr algn="ctr"/>
          <a:endParaRPr lang="es-MX"/>
        </a:p>
      </dgm:t>
    </dgm:pt>
    <dgm:pt modelId="{D9191A27-2ACE-4DA0-9307-2E47C7BC9390}">
      <dgm:prSet phldrT="[Text]" custT="1"/>
      <dgm:spPr/>
      <dgm:t>
        <a:bodyPr/>
        <a:lstStyle/>
        <a:p>
          <a:pPr algn="l"/>
          <a:r>
            <a:rPr lang="es-MX" sz="1100"/>
            <a:t>Equipo</a:t>
          </a:r>
          <a:br>
            <a:rPr lang="es-MX" sz="1100"/>
          </a:br>
          <a:r>
            <a:rPr lang="es-MX" sz="1100"/>
            <a:t>de Trabajo</a:t>
          </a:r>
        </a:p>
      </dgm:t>
    </dgm:pt>
    <dgm:pt modelId="{0B4664DD-1717-4E29-9CE9-8F9BEF2BCB09}" type="parTrans" cxnId="{CED01CC0-EFCE-408F-B791-6C68B4EA030E}">
      <dgm:prSet/>
      <dgm:spPr/>
      <dgm:t>
        <a:bodyPr/>
        <a:lstStyle/>
        <a:p>
          <a:endParaRPr lang="es-MX"/>
        </a:p>
      </dgm:t>
    </dgm:pt>
    <dgm:pt modelId="{BDBDB744-9F34-4A45-9F06-EA42637CD75D}" type="sibTrans" cxnId="{CED01CC0-EFCE-408F-B791-6C68B4EA030E}">
      <dgm:prSet/>
      <dgm:spPr/>
      <dgm:t>
        <a:bodyPr/>
        <a:lstStyle/>
        <a:p>
          <a:endParaRPr lang="es-MX"/>
        </a:p>
      </dgm:t>
    </dgm:pt>
    <dgm:pt modelId="{8A1FCCB0-4AD6-40BF-8872-EC073E62F2E1}">
      <dgm:prSet phldrT="[Text]"/>
      <dgm:spPr/>
      <dgm:t>
        <a:bodyPr/>
        <a:lstStyle/>
        <a:p>
          <a:pPr algn="ctr"/>
          <a:r>
            <a:rPr lang="es-MX"/>
            <a:t>Alta Gerencia</a:t>
          </a:r>
        </a:p>
      </dgm:t>
    </dgm:pt>
    <dgm:pt modelId="{2FF663D1-B4A2-49E8-8B95-14E96C787A22}" type="parTrans" cxnId="{FCFD3980-C4AF-40FA-BA6E-6CFE84B3FB2E}">
      <dgm:prSet/>
      <dgm:spPr/>
      <dgm:t>
        <a:bodyPr/>
        <a:lstStyle/>
        <a:p>
          <a:endParaRPr lang="es-MX"/>
        </a:p>
      </dgm:t>
    </dgm:pt>
    <dgm:pt modelId="{B046414C-26FD-49F6-B611-88211B44297E}" type="sibTrans" cxnId="{FCFD3980-C4AF-40FA-BA6E-6CFE84B3FB2E}">
      <dgm:prSet/>
      <dgm:spPr/>
      <dgm:t>
        <a:bodyPr/>
        <a:lstStyle/>
        <a:p>
          <a:endParaRPr lang="es-MX"/>
        </a:p>
      </dgm:t>
    </dgm:pt>
    <dgm:pt modelId="{DBA1BDD6-A553-4BCC-8200-ABDD4D739F05}">
      <dgm:prSet phldrT="[Text]"/>
      <dgm:spPr/>
      <dgm:t>
        <a:bodyPr/>
        <a:lstStyle/>
        <a:p>
          <a:pPr algn="ctr"/>
          <a:r>
            <a:rPr lang="es-MX"/>
            <a:t>Cliente</a:t>
          </a:r>
        </a:p>
      </dgm:t>
    </dgm:pt>
    <dgm:pt modelId="{E0331778-3A39-4074-8795-25DBBAFA2ED2}" type="parTrans" cxnId="{69CD6DAD-EAEC-4CF7-9BED-031C3C8C3B2F}">
      <dgm:prSet/>
      <dgm:spPr/>
      <dgm:t>
        <a:bodyPr/>
        <a:lstStyle/>
        <a:p>
          <a:endParaRPr lang="es-MX"/>
        </a:p>
      </dgm:t>
    </dgm:pt>
    <dgm:pt modelId="{21D01626-D3E5-4074-B610-4AC5B796325E}" type="sibTrans" cxnId="{69CD6DAD-EAEC-4CF7-9BED-031C3C8C3B2F}">
      <dgm:prSet/>
      <dgm:spPr/>
      <dgm:t>
        <a:bodyPr/>
        <a:lstStyle/>
        <a:p>
          <a:endParaRPr lang="es-MX"/>
        </a:p>
      </dgm:t>
    </dgm:pt>
    <dgm:pt modelId="{C79CD45F-8CDF-47AC-882F-D10E24F4A02F}" type="pres">
      <dgm:prSet presAssocID="{09F29C49-C075-4828-B76E-9C5026512BBB}" presName="mainComposite" presStyleCnt="0">
        <dgm:presLayoutVars>
          <dgm:chPref val="1"/>
          <dgm:dir/>
          <dgm:animOne val="branch"/>
          <dgm:animLvl val="lvl"/>
          <dgm:resizeHandles val="exact"/>
        </dgm:presLayoutVars>
      </dgm:prSet>
      <dgm:spPr/>
    </dgm:pt>
    <dgm:pt modelId="{88ABAC6E-E7BB-4455-AE95-47EC79003537}" type="pres">
      <dgm:prSet presAssocID="{09F29C49-C075-4828-B76E-9C5026512BBB}" presName="hierFlow" presStyleCnt="0"/>
      <dgm:spPr/>
    </dgm:pt>
    <dgm:pt modelId="{2DC63D4A-06EF-4B36-A904-59FD4EDE9855}" type="pres">
      <dgm:prSet presAssocID="{09F29C49-C075-4828-B76E-9C5026512BBB}" presName="firstBuf" presStyleCnt="0"/>
      <dgm:spPr/>
    </dgm:pt>
    <dgm:pt modelId="{C3CB555C-2B2D-4341-94B7-A4DF89784B61}" type="pres">
      <dgm:prSet presAssocID="{09F29C49-C075-4828-B76E-9C5026512BBB}" presName="hierChild1" presStyleCnt="0">
        <dgm:presLayoutVars>
          <dgm:chPref val="1"/>
          <dgm:animOne val="branch"/>
          <dgm:animLvl val="lvl"/>
        </dgm:presLayoutVars>
      </dgm:prSet>
      <dgm:spPr/>
    </dgm:pt>
    <dgm:pt modelId="{D966513D-F7AE-4057-A4E2-E6257CE37761}" type="pres">
      <dgm:prSet presAssocID="{DBA1BDD6-A553-4BCC-8200-ABDD4D739F05}" presName="Name14" presStyleCnt="0"/>
      <dgm:spPr/>
    </dgm:pt>
    <dgm:pt modelId="{93A58B43-392E-46D8-86AA-BF5BF2384D19}" type="pres">
      <dgm:prSet presAssocID="{DBA1BDD6-A553-4BCC-8200-ABDD4D739F05}" presName="level1Shape" presStyleLbl="node0" presStyleIdx="0" presStyleCnt="1">
        <dgm:presLayoutVars>
          <dgm:chPref val="3"/>
        </dgm:presLayoutVars>
      </dgm:prSet>
      <dgm:spPr/>
    </dgm:pt>
    <dgm:pt modelId="{8E3770EC-5385-4828-81A7-F0EE382460E4}" type="pres">
      <dgm:prSet presAssocID="{DBA1BDD6-A553-4BCC-8200-ABDD4D739F05}" presName="hierChild2" presStyleCnt="0"/>
      <dgm:spPr/>
    </dgm:pt>
    <dgm:pt modelId="{6DEADA6E-04D2-4B61-AFE1-542F133557C8}" type="pres">
      <dgm:prSet presAssocID="{2FF663D1-B4A2-49E8-8B95-14E96C787A22}" presName="Name19" presStyleLbl="parChTrans1D2" presStyleIdx="0" presStyleCnt="1"/>
      <dgm:spPr/>
    </dgm:pt>
    <dgm:pt modelId="{02227E2A-8B4F-44AB-A2D3-DB9C5BE260D0}" type="pres">
      <dgm:prSet presAssocID="{8A1FCCB0-4AD6-40BF-8872-EC073E62F2E1}" presName="Name21" presStyleCnt="0"/>
      <dgm:spPr/>
    </dgm:pt>
    <dgm:pt modelId="{0D8A1E15-682B-482B-8442-707D5B03A9A1}" type="pres">
      <dgm:prSet presAssocID="{8A1FCCB0-4AD6-40BF-8872-EC073E62F2E1}" presName="level2Shape" presStyleLbl="node2" presStyleIdx="0" presStyleCnt="1"/>
      <dgm:spPr/>
    </dgm:pt>
    <dgm:pt modelId="{5AD52B84-EE2B-48FE-A7F9-D1EA2BA3CA3C}" type="pres">
      <dgm:prSet presAssocID="{8A1FCCB0-4AD6-40BF-8872-EC073E62F2E1}" presName="hierChild3" presStyleCnt="0"/>
      <dgm:spPr/>
    </dgm:pt>
    <dgm:pt modelId="{72FED0F2-902F-4445-9718-F8075D59FBB0}" type="pres">
      <dgm:prSet presAssocID="{B9E3B4F6-5446-4BA6-8CE8-7428952CBFF1}" presName="Name19" presStyleLbl="parChTrans1D3" presStyleIdx="0" presStyleCnt="1"/>
      <dgm:spPr/>
    </dgm:pt>
    <dgm:pt modelId="{FBAFD111-F6A9-4676-8D4F-6BFFF1BFAEAC}" type="pres">
      <dgm:prSet presAssocID="{E9BA8E9A-930C-4546-9D73-56F477E94361}" presName="Name21" presStyleCnt="0"/>
      <dgm:spPr/>
    </dgm:pt>
    <dgm:pt modelId="{3A259F17-9E83-484B-9B84-A6D163D7208D}" type="pres">
      <dgm:prSet presAssocID="{E9BA8E9A-930C-4546-9D73-56F477E94361}" presName="level2Shape" presStyleLbl="node3" presStyleIdx="0" presStyleCnt="1" custScaleX="177665"/>
      <dgm:spPr/>
    </dgm:pt>
    <dgm:pt modelId="{B3A3B28A-B959-4F08-991F-85C6F7E587D8}" type="pres">
      <dgm:prSet presAssocID="{E9BA8E9A-930C-4546-9D73-56F477E94361}" presName="hierChild3" presStyleCnt="0"/>
      <dgm:spPr/>
    </dgm:pt>
    <dgm:pt modelId="{AFD60062-027B-4198-BAF8-FA9F0D69B2CD}" type="pres">
      <dgm:prSet presAssocID="{C05F86CC-94E2-4F33-8886-7A6ED6717AB5}" presName="Name19" presStyleLbl="parChTrans1D4" presStyleIdx="0" presStyleCnt="8"/>
      <dgm:spPr/>
    </dgm:pt>
    <dgm:pt modelId="{2CE2B90A-12D5-4B19-A1C5-919458FF87E9}" type="pres">
      <dgm:prSet presAssocID="{AA837AA7-3476-4DCD-922E-9727304DED4A}" presName="Name21" presStyleCnt="0"/>
      <dgm:spPr/>
    </dgm:pt>
    <dgm:pt modelId="{67D9E12E-3AA1-431E-8F06-98FC7221DA6F}" type="pres">
      <dgm:prSet presAssocID="{AA837AA7-3476-4DCD-922E-9727304DED4A}" presName="level2Shape" presStyleLbl="node4" presStyleIdx="0" presStyleCnt="8" custScaleX="137326"/>
      <dgm:spPr/>
    </dgm:pt>
    <dgm:pt modelId="{018A1C96-64AF-42D4-8352-7F6DB164E705}" type="pres">
      <dgm:prSet presAssocID="{AA837AA7-3476-4DCD-922E-9727304DED4A}" presName="hierChild3" presStyleCnt="0"/>
      <dgm:spPr/>
    </dgm:pt>
    <dgm:pt modelId="{9D266B92-2ABD-446E-9B5E-ECF5941573D1}" type="pres">
      <dgm:prSet presAssocID="{DBC454C0-88CC-41AB-88D6-DB91C9A98841}" presName="Name19" presStyleLbl="parChTrans1D4" presStyleIdx="1" presStyleCnt="8"/>
      <dgm:spPr/>
    </dgm:pt>
    <dgm:pt modelId="{D07BF730-B21F-4643-9053-F62178960372}" type="pres">
      <dgm:prSet presAssocID="{44C88903-7112-4F8C-AE39-EBCD6864B6C2}" presName="Name21" presStyleCnt="0"/>
      <dgm:spPr/>
    </dgm:pt>
    <dgm:pt modelId="{7B1BAA25-9A38-42F8-93CC-657AD4D3617F}" type="pres">
      <dgm:prSet presAssocID="{44C88903-7112-4F8C-AE39-EBCD6864B6C2}" presName="level2Shape" presStyleLbl="node4" presStyleIdx="1" presStyleCnt="8"/>
      <dgm:spPr/>
    </dgm:pt>
    <dgm:pt modelId="{EFBACD63-140A-464F-835E-FFCC2789C662}" type="pres">
      <dgm:prSet presAssocID="{44C88903-7112-4F8C-AE39-EBCD6864B6C2}" presName="hierChild3" presStyleCnt="0"/>
      <dgm:spPr/>
    </dgm:pt>
    <dgm:pt modelId="{DA4F5760-6115-4CD4-9B67-57E133A3F0B3}" type="pres">
      <dgm:prSet presAssocID="{61CADD5D-66D7-4E6B-9CEE-8442BEF5B83A}" presName="Name19" presStyleLbl="parChTrans1D4" presStyleIdx="2" presStyleCnt="8"/>
      <dgm:spPr/>
    </dgm:pt>
    <dgm:pt modelId="{75099E90-6DC7-44B6-A3E5-D84E5A9B5E33}" type="pres">
      <dgm:prSet presAssocID="{9D678BF8-1E3F-44BB-AB43-DFBC930892F5}" presName="Name21" presStyleCnt="0"/>
      <dgm:spPr/>
    </dgm:pt>
    <dgm:pt modelId="{88CDBEF9-10DC-46F2-94FD-C79B4BD11FFD}" type="pres">
      <dgm:prSet presAssocID="{9D678BF8-1E3F-44BB-AB43-DFBC930892F5}" presName="level2Shape" presStyleLbl="node4" presStyleIdx="2" presStyleCnt="8"/>
      <dgm:spPr/>
    </dgm:pt>
    <dgm:pt modelId="{2BA3C60A-658C-478C-8DBF-10396731132B}" type="pres">
      <dgm:prSet presAssocID="{9D678BF8-1E3F-44BB-AB43-DFBC930892F5}" presName="hierChild3" presStyleCnt="0"/>
      <dgm:spPr/>
    </dgm:pt>
    <dgm:pt modelId="{3744D0E0-4B66-4D0E-9CB9-2C784862C66A}" type="pres">
      <dgm:prSet presAssocID="{81317DCB-B0BF-4DEE-8093-04D52A5D6E41}" presName="Name19" presStyleLbl="parChTrans1D4" presStyleIdx="3" presStyleCnt="8"/>
      <dgm:spPr/>
    </dgm:pt>
    <dgm:pt modelId="{F5BD96CC-55F2-4A0C-9B1F-D6F3A84399F8}" type="pres">
      <dgm:prSet presAssocID="{D67FC3C6-5D5F-4A2B-B430-C3F04BEA72DB}" presName="Name21" presStyleCnt="0"/>
      <dgm:spPr/>
    </dgm:pt>
    <dgm:pt modelId="{B36B058C-7644-4273-A38A-65AC01C8F00C}" type="pres">
      <dgm:prSet presAssocID="{D67FC3C6-5D5F-4A2B-B430-C3F04BEA72DB}" presName="level2Shape" presStyleLbl="node4" presStyleIdx="3" presStyleCnt="8"/>
      <dgm:spPr/>
    </dgm:pt>
    <dgm:pt modelId="{766B9555-3B1C-440B-8126-B8164E82F58E}" type="pres">
      <dgm:prSet presAssocID="{D67FC3C6-5D5F-4A2B-B430-C3F04BEA72DB}" presName="hierChild3" presStyleCnt="0"/>
      <dgm:spPr/>
    </dgm:pt>
    <dgm:pt modelId="{2982D474-71F2-4BEF-9E91-A2311757E6C3}" type="pres">
      <dgm:prSet presAssocID="{E0239958-10BF-496C-A41D-82C2C0EF84C1}" presName="Name19" presStyleLbl="parChTrans1D4" presStyleIdx="4" presStyleCnt="8"/>
      <dgm:spPr/>
    </dgm:pt>
    <dgm:pt modelId="{1C61BAEF-C602-4792-A0A6-A86AC0AC38CD}" type="pres">
      <dgm:prSet presAssocID="{B7E594E0-24AF-47BD-B514-A995AB42CDDA}" presName="Name21" presStyleCnt="0"/>
      <dgm:spPr/>
    </dgm:pt>
    <dgm:pt modelId="{6CCF0721-CC43-4FA0-84A1-50C02023B31D}" type="pres">
      <dgm:prSet presAssocID="{B7E594E0-24AF-47BD-B514-A995AB42CDDA}" presName="level2Shape" presStyleLbl="node4" presStyleIdx="4" presStyleCnt="8"/>
      <dgm:spPr/>
    </dgm:pt>
    <dgm:pt modelId="{D099EDFB-810A-49D4-B9FC-2858BC4B1810}" type="pres">
      <dgm:prSet presAssocID="{B7E594E0-24AF-47BD-B514-A995AB42CDDA}" presName="hierChild3" presStyleCnt="0"/>
      <dgm:spPr/>
    </dgm:pt>
    <dgm:pt modelId="{800D49B9-CD83-4EFE-9BE2-E9D0DB5C81FA}" type="pres">
      <dgm:prSet presAssocID="{1DC64168-CD6C-49E5-84BF-4EC6842D9BC0}" presName="Name19" presStyleLbl="parChTrans1D4" presStyleIdx="5" presStyleCnt="8"/>
      <dgm:spPr/>
    </dgm:pt>
    <dgm:pt modelId="{9B615A88-F8F3-4BF7-964E-2DE55B544869}" type="pres">
      <dgm:prSet presAssocID="{A28540D3-9892-436B-88EB-36F4BE8BD6B8}" presName="Name21" presStyleCnt="0"/>
      <dgm:spPr/>
    </dgm:pt>
    <dgm:pt modelId="{11AE49FF-39FA-446C-88EB-48096BB47A81}" type="pres">
      <dgm:prSet presAssocID="{A28540D3-9892-436B-88EB-36F4BE8BD6B8}" presName="level2Shape" presStyleLbl="node4" presStyleIdx="5" presStyleCnt="8"/>
      <dgm:spPr/>
    </dgm:pt>
    <dgm:pt modelId="{90338C33-8111-4460-B723-1DAC3641ACC4}" type="pres">
      <dgm:prSet presAssocID="{A28540D3-9892-436B-88EB-36F4BE8BD6B8}" presName="hierChild3" presStyleCnt="0"/>
      <dgm:spPr/>
    </dgm:pt>
    <dgm:pt modelId="{EFC1A943-7DF2-4A9E-8262-0895FFE0895E}" type="pres">
      <dgm:prSet presAssocID="{9F5B4190-3ACB-49D9-A0A5-DF409AE7BB46}" presName="Name19" presStyleLbl="parChTrans1D4" presStyleIdx="6" presStyleCnt="8"/>
      <dgm:spPr/>
    </dgm:pt>
    <dgm:pt modelId="{1E5D3182-640D-4DF2-B492-0F84C3E79CF5}" type="pres">
      <dgm:prSet presAssocID="{51E29078-3262-4193-B057-1739DA936DD3}" presName="Name21" presStyleCnt="0"/>
      <dgm:spPr/>
    </dgm:pt>
    <dgm:pt modelId="{C5CE48B8-9851-4DF2-A073-CA9A4CF6B4CD}" type="pres">
      <dgm:prSet presAssocID="{51E29078-3262-4193-B057-1739DA936DD3}" presName="level2Shape" presStyleLbl="node4" presStyleIdx="6" presStyleCnt="8"/>
      <dgm:spPr/>
    </dgm:pt>
    <dgm:pt modelId="{09DE6D68-1012-4FCF-80DB-A7098D04772A}" type="pres">
      <dgm:prSet presAssocID="{51E29078-3262-4193-B057-1739DA936DD3}" presName="hierChild3" presStyleCnt="0"/>
      <dgm:spPr/>
    </dgm:pt>
    <dgm:pt modelId="{29E0E6F8-ABD3-4F6F-8C8B-C963C3B2297F}" type="pres">
      <dgm:prSet presAssocID="{8863049C-CB79-49F5-A57D-27A78A42F089}" presName="Name19" presStyleLbl="parChTrans1D4" presStyleIdx="7" presStyleCnt="8"/>
      <dgm:spPr/>
    </dgm:pt>
    <dgm:pt modelId="{335429F2-5807-4B30-85CC-50C692E78E49}" type="pres">
      <dgm:prSet presAssocID="{3DF64B71-B679-4680-8EE1-508B09BFA267}" presName="Name21" presStyleCnt="0"/>
      <dgm:spPr/>
    </dgm:pt>
    <dgm:pt modelId="{EC3E58AD-748D-4FBB-B0AE-250B80DF724B}" type="pres">
      <dgm:prSet presAssocID="{3DF64B71-B679-4680-8EE1-508B09BFA267}" presName="level2Shape" presStyleLbl="node4" presStyleIdx="7" presStyleCnt="8"/>
      <dgm:spPr/>
    </dgm:pt>
    <dgm:pt modelId="{91CFB262-82AA-4EA9-97B1-47E80B0A91EB}" type="pres">
      <dgm:prSet presAssocID="{3DF64B71-B679-4680-8EE1-508B09BFA267}" presName="hierChild3" presStyleCnt="0"/>
      <dgm:spPr/>
    </dgm:pt>
    <dgm:pt modelId="{CFB95FA0-4BE7-4D1B-827C-12C4EB8C8D9A}" type="pres">
      <dgm:prSet presAssocID="{09F29C49-C075-4828-B76E-9C5026512BBB}" presName="bgShapesFlow" presStyleCnt="0"/>
      <dgm:spPr/>
    </dgm:pt>
    <dgm:pt modelId="{2E5A0049-8CA5-47CD-992E-263A92E8509F}" type="pres">
      <dgm:prSet presAssocID="{74EB63D7-EF31-437B-89DE-78E4B59C3886}" presName="rectComp" presStyleCnt="0"/>
      <dgm:spPr/>
    </dgm:pt>
    <dgm:pt modelId="{58841897-B851-4531-A44D-1B8F78D624A8}" type="pres">
      <dgm:prSet presAssocID="{74EB63D7-EF31-437B-89DE-78E4B59C3886}" presName="bgRect" presStyleLbl="bgShp" presStyleIdx="0" presStyleCnt="2" custScaleX="91003" custScaleY="245062" custLinFactY="100000" custLinFactNeighborX="5743" custLinFactNeighborY="120735"/>
      <dgm:spPr/>
    </dgm:pt>
    <dgm:pt modelId="{D287818A-BFEF-4DC1-952C-A41A5B5B39BF}" type="pres">
      <dgm:prSet presAssocID="{74EB63D7-EF31-437B-89DE-78E4B59C3886}" presName="bgRectTx" presStyleLbl="bgShp" presStyleIdx="0" presStyleCnt="2">
        <dgm:presLayoutVars>
          <dgm:bulletEnabled val="1"/>
        </dgm:presLayoutVars>
      </dgm:prSet>
      <dgm:spPr/>
    </dgm:pt>
    <dgm:pt modelId="{2CE33EB4-1DE7-40E6-A324-F2F4A9843BCE}" type="pres">
      <dgm:prSet presAssocID="{74EB63D7-EF31-437B-89DE-78E4B59C3886}" presName="spComp" presStyleCnt="0"/>
      <dgm:spPr/>
    </dgm:pt>
    <dgm:pt modelId="{270E000D-83FD-4539-B5E9-7C5589702DA0}" type="pres">
      <dgm:prSet presAssocID="{74EB63D7-EF31-437B-89DE-78E4B59C3886}" presName="vSp" presStyleCnt="0"/>
      <dgm:spPr/>
    </dgm:pt>
    <dgm:pt modelId="{5A2C8511-09B9-44F2-B6BF-18E6B0E385D6}" type="pres">
      <dgm:prSet presAssocID="{D9191A27-2ACE-4DA0-9307-2E47C7BC9390}" presName="rectComp" presStyleCnt="0"/>
      <dgm:spPr/>
    </dgm:pt>
    <dgm:pt modelId="{1FD770F5-7B34-4822-A489-A2BF11572747}" type="pres">
      <dgm:prSet presAssocID="{D9191A27-2ACE-4DA0-9307-2E47C7BC9390}" presName="bgRect" presStyleLbl="bgShp" presStyleIdx="1" presStyleCnt="2" custScaleX="90759" custLinFactY="100000" custLinFactNeighborX="5646" custLinFactNeighborY="114574"/>
      <dgm:spPr/>
    </dgm:pt>
    <dgm:pt modelId="{03C2A66F-C250-4D61-8D7F-683C34946402}" type="pres">
      <dgm:prSet presAssocID="{D9191A27-2ACE-4DA0-9307-2E47C7BC9390}" presName="bgRectTx" presStyleLbl="bgShp" presStyleIdx="1" presStyleCnt="2">
        <dgm:presLayoutVars>
          <dgm:bulletEnabled val="1"/>
        </dgm:presLayoutVars>
      </dgm:prSet>
      <dgm:spPr/>
    </dgm:pt>
  </dgm:ptLst>
  <dgm:cxnLst>
    <dgm:cxn modelId="{FA4E341F-80B8-4B2A-B6AE-376C7A4F5270}" srcId="{E9BA8E9A-930C-4546-9D73-56F477E94361}" destId="{51E29078-3262-4193-B057-1739DA936DD3}" srcOrd="2" destOrd="0" parTransId="{9F5B4190-3ACB-49D9-A0A5-DF409AE7BB46}" sibTransId="{0BD0980C-832A-4536-9F09-5766B7AAAE52}"/>
    <dgm:cxn modelId="{5FDE6122-CA9C-487F-A180-AAF9460A6ADB}" type="presOf" srcId="{DBC454C0-88CC-41AB-88D6-DB91C9A98841}" destId="{9D266B92-2ABD-446E-9B5E-ECF5941573D1}" srcOrd="0" destOrd="0" presId="urn:microsoft.com/office/officeart/2005/8/layout/hierarchy6"/>
    <dgm:cxn modelId="{C621622D-DC4B-4FB8-A70B-F1ECA390D5A4}" srcId="{D67FC3C6-5D5F-4A2B-B430-C3F04BEA72DB}" destId="{B7E594E0-24AF-47BD-B514-A995AB42CDDA}" srcOrd="0" destOrd="0" parTransId="{E0239958-10BF-496C-A41D-82C2C0EF84C1}" sibTransId="{81D536B5-C154-4EEA-9253-82DCCBA98375}"/>
    <dgm:cxn modelId="{7987D22F-923F-4F14-AC40-937D6A587FF6}" type="presOf" srcId="{81317DCB-B0BF-4DEE-8093-04D52A5D6E41}" destId="{3744D0E0-4B66-4D0E-9CB9-2C784862C66A}" srcOrd="0" destOrd="0" presId="urn:microsoft.com/office/officeart/2005/8/layout/hierarchy6"/>
    <dgm:cxn modelId="{45B12635-C76B-43BC-A2FD-3F5A6F567542}" type="presOf" srcId="{9D678BF8-1E3F-44BB-AB43-DFBC930892F5}" destId="{88CDBEF9-10DC-46F2-94FD-C79B4BD11FFD}" srcOrd="0" destOrd="0" presId="urn:microsoft.com/office/officeart/2005/8/layout/hierarchy6"/>
    <dgm:cxn modelId="{A361C737-9AED-4CC1-94EF-F57892F03F48}" type="presOf" srcId="{3DF64B71-B679-4680-8EE1-508B09BFA267}" destId="{EC3E58AD-748D-4FBB-B0AE-250B80DF724B}" srcOrd="0" destOrd="0" presId="urn:microsoft.com/office/officeart/2005/8/layout/hierarchy6"/>
    <dgm:cxn modelId="{96D8BD3D-DF06-4E61-9247-4E13FA35FFA4}" type="presOf" srcId="{E9BA8E9A-930C-4546-9D73-56F477E94361}" destId="{3A259F17-9E83-484B-9B84-A6D163D7208D}" srcOrd="0" destOrd="0" presId="urn:microsoft.com/office/officeart/2005/8/layout/hierarchy6"/>
    <dgm:cxn modelId="{CB25C343-4533-4A59-94F5-1FDEB2484D19}" type="presOf" srcId="{9F5B4190-3ACB-49D9-A0A5-DF409AE7BB46}" destId="{EFC1A943-7DF2-4A9E-8262-0895FFE0895E}" srcOrd="0" destOrd="0" presId="urn:microsoft.com/office/officeart/2005/8/layout/hierarchy6"/>
    <dgm:cxn modelId="{C36F1B4C-1B6C-4DDF-9C03-08DB682D7D0C}" srcId="{09F29C49-C075-4828-B76E-9C5026512BBB}" destId="{74EB63D7-EF31-437B-89DE-78E4B59C3886}" srcOrd="1" destOrd="0" parTransId="{32F118E6-BB70-4EC6-AB99-9E88B3EEC51F}" sibTransId="{B1D8E9C6-B259-447D-9AAF-3CBD5EE0A05A}"/>
    <dgm:cxn modelId="{C1AD534D-7A1A-4F60-BC81-0DBF6500B07D}" type="presOf" srcId="{B9E3B4F6-5446-4BA6-8CE8-7428952CBFF1}" destId="{72FED0F2-902F-4445-9718-F8075D59FBB0}" srcOrd="0" destOrd="0" presId="urn:microsoft.com/office/officeart/2005/8/layout/hierarchy6"/>
    <dgm:cxn modelId="{A40B6E6E-69F9-4CFA-BAB4-ADA425524945}" type="presOf" srcId="{2FF663D1-B4A2-49E8-8B95-14E96C787A22}" destId="{6DEADA6E-04D2-4B61-AFE1-542F133557C8}" srcOrd="0" destOrd="0" presId="urn:microsoft.com/office/officeart/2005/8/layout/hierarchy6"/>
    <dgm:cxn modelId="{4E2FD46E-4A10-4380-8D38-3F85943BFE54}" type="presOf" srcId="{AA837AA7-3476-4DCD-922E-9727304DED4A}" destId="{67D9E12E-3AA1-431E-8F06-98FC7221DA6F}" srcOrd="0" destOrd="0" presId="urn:microsoft.com/office/officeart/2005/8/layout/hierarchy6"/>
    <dgm:cxn modelId="{3CC88353-D427-4090-8647-C06414430C36}" srcId="{E9BA8E9A-930C-4546-9D73-56F477E94361}" destId="{3DF64B71-B679-4680-8EE1-508B09BFA267}" srcOrd="3" destOrd="0" parTransId="{8863049C-CB79-49F5-A57D-27A78A42F089}" sibTransId="{96B00EC8-954A-4065-8FAF-1A514D3949E1}"/>
    <dgm:cxn modelId="{D4EA3E75-2029-4001-AD9F-82B77B1AE908}" type="presOf" srcId="{E0239958-10BF-496C-A41D-82C2C0EF84C1}" destId="{2982D474-71F2-4BEF-9E91-A2311757E6C3}" srcOrd="0" destOrd="0" presId="urn:microsoft.com/office/officeart/2005/8/layout/hierarchy6"/>
    <dgm:cxn modelId="{78FC1D59-12C7-4C26-B35A-35190B963982}" type="presOf" srcId="{B7E594E0-24AF-47BD-B514-A995AB42CDDA}" destId="{6CCF0721-CC43-4FA0-84A1-50C02023B31D}" srcOrd="0" destOrd="0" presId="urn:microsoft.com/office/officeart/2005/8/layout/hierarchy6"/>
    <dgm:cxn modelId="{A126DB5A-37C3-4DBE-A21D-D28A6AFBD5D8}" type="presOf" srcId="{C05F86CC-94E2-4F33-8886-7A6ED6717AB5}" destId="{AFD60062-027B-4198-BAF8-FA9F0D69B2CD}" srcOrd="0" destOrd="0" presId="urn:microsoft.com/office/officeart/2005/8/layout/hierarchy6"/>
    <dgm:cxn modelId="{143B537C-DCEC-4D4E-A378-295A29E40CD5}" type="presOf" srcId="{D67FC3C6-5D5F-4A2B-B430-C3F04BEA72DB}" destId="{B36B058C-7644-4273-A38A-65AC01C8F00C}" srcOrd="0" destOrd="0" presId="urn:microsoft.com/office/officeart/2005/8/layout/hierarchy6"/>
    <dgm:cxn modelId="{17D5247E-6308-414B-8300-88ADFB37F673}" srcId="{8A1FCCB0-4AD6-40BF-8872-EC073E62F2E1}" destId="{E9BA8E9A-930C-4546-9D73-56F477E94361}" srcOrd="0" destOrd="0" parTransId="{B9E3B4F6-5446-4BA6-8CE8-7428952CBFF1}" sibTransId="{DD477BF7-47F9-486F-9DC1-3B3401A1EEBE}"/>
    <dgm:cxn modelId="{FCFD3980-C4AF-40FA-BA6E-6CFE84B3FB2E}" srcId="{DBA1BDD6-A553-4BCC-8200-ABDD4D739F05}" destId="{8A1FCCB0-4AD6-40BF-8872-EC073E62F2E1}" srcOrd="0" destOrd="0" parTransId="{2FF663D1-B4A2-49E8-8B95-14E96C787A22}" sibTransId="{B046414C-26FD-49F6-B611-88211B44297E}"/>
    <dgm:cxn modelId="{851A1381-55F9-4FD0-A27A-6254A5CA920A}" type="presOf" srcId="{D9191A27-2ACE-4DA0-9307-2E47C7BC9390}" destId="{1FD770F5-7B34-4822-A489-A2BF11572747}" srcOrd="0" destOrd="0" presId="urn:microsoft.com/office/officeart/2005/8/layout/hierarchy6"/>
    <dgm:cxn modelId="{E383A788-D0BD-4176-8889-417D4FAFEAF1}" type="presOf" srcId="{DBA1BDD6-A553-4BCC-8200-ABDD4D739F05}" destId="{93A58B43-392E-46D8-86AA-BF5BF2384D19}" srcOrd="0" destOrd="0" presId="urn:microsoft.com/office/officeart/2005/8/layout/hierarchy6"/>
    <dgm:cxn modelId="{6E327689-9884-464A-91C8-046A09EF22ED}" type="presOf" srcId="{09F29C49-C075-4828-B76E-9C5026512BBB}" destId="{C79CD45F-8CDF-47AC-882F-D10E24F4A02F}" srcOrd="0" destOrd="0" presId="urn:microsoft.com/office/officeart/2005/8/layout/hierarchy6"/>
    <dgm:cxn modelId="{908D64A4-8B1A-4C0A-BE36-A9C84F8D5EB9}" type="presOf" srcId="{44C88903-7112-4F8C-AE39-EBCD6864B6C2}" destId="{7B1BAA25-9A38-42F8-93CC-657AD4D3617F}" srcOrd="0" destOrd="0" presId="urn:microsoft.com/office/officeart/2005/8/layout/hierarchy6"/>
    <dgm:cxn modelId="{87F841AB-1976-4AF9-951D-A07858F6246D}" srcId="{D67FC3C6-5D5F-4A2B-B430-C3F04BEA72DB}" destId="{A28540D3-9892-436B-88EB-36F4BE8BD6B8}" srcOrd="1" destOrd="0" parTransId="{1DC64168-CD6C-49E5-84BF-4EC6842D9BC0}" sibTransId="{FA46C148-B46A-4F96-9C5B-29AC53AA068F}"/>
    <dgm:cxn modelId="{69CD6DAD-EAEC-4CF7-9BED-031C3C8C3B2F}" srcId="{09F29C49-C075-4828-B76E-9C5026512BBB}" destId="{DBA1BDD6-A553-4BCC-8200-ABDD4D739F05}" srcOrd="0" destOrd="0" parTransId="{E0331778-3A39-4074-8795-25DBBAFA2ED2}" sibTransId="{21D01626-D3E5-4074-B610-4AC5B796325E}"/>
    <dgm:cxn modelId="{65B06DAE-4F2D-43CA-89B1-33B36F050514}" srcId="{AA837AA7-3476-4DCD-922E-9727304DED4A}" destId="{9D678BF8-1E3F-44BB-AB43-DFBC930892F5}" srcOrd="1" destOrd="0" parTransId="{61CADD5D-66D7-4E6B-9CEE-8442BEF5B83A}" sibTransId="{D5397550-BC9B-412F-A182-F41E2A895C8A}"/>
    <dgm:cxn modelId="{4E9DEFB5-04C6-4919-976B-1AC6E9D9A0F4}" srcId="{AA837AA7-3476-4DCD-922E-9727304DED4A}" destId="{44C88903-7112-4F8C-AE39-EBCD6864B6C2}" srcOrd="0" destOrd="0" parTransId="{DBC454C0-88CC-41AB-88D6-DB91C9A98841}" sibTransId="{8A6B847F-E317-40AD-BA4C-004FF066683D}"/>
    <dgm:cxn modelId="{4E7B81BE-9158-4B6E-B271-E63734B90165}" type="presOf" srcId="{8863049C-CB79-49F5-A57D-27A78A42F089}" destId="{29E0E6F8-ABD3-4F6F-8C8B-C963C3B2297F}" srcOrd="0" destOrd="0" presId="urn:microsoft.com/office/officeart/2005/8/layout/hierarchy6"/>
    <dgm:cxn modelId="{CED01CC0-EFCE-408F-B791-6C68B4EA030E}" srcId="{09F29C49-C075-4828-B76E-9C5026512BBB}" destId="{D9191A27-2ACE-4DA0-9307-2E47C7BC9390}" srcOrd="2" destOrd="0" parTransId="{0B4664DD-1717-4E29-9CE9-8F9BEF2BCB09}" sibTransId="{BDBDB744-9F34-4A45-9F06-EA42637CD75D}"/>
    <dgm:cxn modelId="{A47DD4C0-F0F0-4F85-ADF3-89C9262D00AC}" type="presOf" srcId="{61CADD5D-66D7-4E6B-9CEE-8442BEF5B83A}" destId="{DA4F5760-6115-4CD4-9B67-57E133A3F0B3}" srcOrd="0" destOrd="0" presId="urn:microsoft.com/office/officeart/2005/8/layout/hierarchy6"/>
    <dgm:cxn modelId="{E7FEDDD7-4C9B-4D84-BF12-4CA351A9E974}" type="presOf" srcId="{8A1FCCB0-4AD6-40BF-8872-EC073E62F2E1}" destId="{0D8A1E15-682B-482B-8442-707D5B03A9A1}" srcOrd="0" destOrd="0" presId="urn:microsoft.com/office/officeart/2005/8/layout/hierarchy6"/>
    <dgm:cxn modelId="{59D6C7D9-8CD1-476A-ABF0-0106DEE049B9}" srcId="{E9BA8E9A-930C-4546-9D73-56F477E94361}" destId="{AA837AA7-3476-4DCD-922E-9727304DED4A}" srcOrd="0" destOrd="0" parTransId="{C05F86CC-94E2-4F33-8886-7A6ED6717AB5}" sibTransId="{66161F50-5CF7-4F6C-A276-F012D16160D5}"/>
    <dgm:cxn modelId="{558AB7E6-A002-4413-9B94-47392EC53489}" type="presOf" srcId="{1DC64168-CD6C-49E5-84BF-4EC6842D9BC0}" destId="{800D49B9-CD83-4EFE-9BE2-E9D0DB5C81FA}" srcOrd="0" destOrd="0" presId="urn:microsoft.com/office/officeart/2005/8/layout/hierarchy6"/>
    <dgm:cxn modelId="{A25766E7-22BE-4F00-AC20-7990A67A97BD}" srcId="{E9BA8E9A-930C-4546-9D73-56F477E94361}" destId="{D67FC3C6-5D5F-4A2B-B430-C3F04BEA72DB}" srcOrd="1" destOrd="0" parTransId="{81317DCB-B0BF-4DEE-8093-04D52A5D6E41}" sibTransId="{86B24E83-C04B-4452-BB39-1C00DBC9A2D4}"/>
    <dgm:cxn modelId="{5944D0EE-4E8C-4F9D-A23B-9C8AEBD98DB0}" type="presOf" srcId="{51E29078-3262-4193-B057-1739DA936DD3}" destId="{C5CE48B8-9851-4DF2-A073-CA9A4CF6B4CD}" srcOrd="0" destOrd="0" presId="urn:microsoft.com/office/officeart/2005/8/layout/hierarchy6"/>
    <dgm:cxn modelId="{F83195EF-DCFB-4362-80D5-B430BCB1A295}" type="presOf" srcId="{74EB63D7-EF31-437B-89DE-78E4B59C3886}" destId="{58841897-B851-4531-A44D-1B8F78D624A8}" srcOrd="0" destOrd="0" presId="urn:microsoft.com/office/officeart/2005/8/layout/hierarchy6"/>
    <dgm:cxn modelId="{72A168F1-1BE0-4E4F-AB56-A990BD8CC0DB}" type="presOf" srcId="{A28540D3-9892-436B-88EB-36F4BE8BD6B8}" destId="{11AE49FF-39FA-446C-88EB-48096BB47A81}" srcOrd="0" destOrd="0" presId="urn:microsoft.com/office/officeart/2005/8/layout/hierarchy6"/>
    <dgm:cxn modelId="{2E8AA3F3-A649-411D-8783-CAB61EC55F11}" type="presOf" srcId="{74EB63D7-EF31-437B-89DE-78E4B59C3886}" destId="{D287818A-BFEF-4DC1-952C-A41A5B5B39BF}" srcOrd="1" destOrd="0" presId="urn:microsoft.com/office/officeart/2005/8/layout/hierarchy6"/>
    <dgm:cxn modelId="{081F97FE-2845-4554-A1A9-F053969F4500}" type="presOf" srcId="{D9191A27-2ACE-4DA0-9307-2E47C7BC9390}" destId="{03C2A66F-C250-4D61-8D7F-683C34946402}" srcOrd="1" destOrd="0" presId="urn:microsoft.com/office/officeart/2005/8/layout/hierarchy6"/>
    <dgm:cxn modelId="{128BD496-0BFB-4428-A3DA-230780D36C0E}" type="presParOf" srcId="{C79CD45F-8CDF-47AC-882F-D10E24F4A02F}" destId="{88ABAC6E-E7BB-4455-AE95-47EC79003537}" srcOrd="0" destOrd="0" presId="urn:microsoft.com/office/officeart/2005/8/layout/hierarchy6"/>
    <dgm:cxn modelId="{38DBCEE8-F6C9-4E78-B18A-EEA3C65877A1}" type="presParOf" srcId="{88ABAC6E-E7BB-4455-AE95-47EC79003537}" destId="{2DC63D4A-06EF-4B36-A904-59FD4EDE9855}" srcOrd="0" destOrd="0" presId="urn:microsoft.com/office/officeart/2005/8/layout/hierarchy6"/>
    <dgm:cxn modelId="{66644FC2-CC3F-4677-A236-5C761FBA8AF1}" type="presParOf" srcId="{88ABAC6E-E7BB-4455-AE95-47EC79003537}" destId="{C3CB555C-2B2D-4341-94B7-A4DF89784B61}" srcOrd="1" destOrd="0" presId="urn:microsoft.com/office/officeart/2005/8/layout/hierarchy6"/>
    <dgm:cxn modelId="{DD9D486A-8BA7-434C-AC1B-F0196D68050C}" type="presParOf" srcId="{C3CB555C-2B2D-4341-94B7-A4DF89784B61}" destId="{D966513D-F7AE-4057-A4E2-E6257CE37761}" srcOrd="0" destOrd="0" presId="urn:microsoft.com/office/officeart/2005/8/layout/hierarchy6"/>
    <dgm:cxn modelId="{DD0E1CE1-941C-4352-8642-76CBE6901285}" type="presParOf" srcId="{D966513D-F7AE-4057-A4E2-E6257CE37761}" destId="{93A58B43-392E-46D8-86AA-BF5BF2384D19}" srcOrd="0" destOrd="0" presId="urn:microsoft.com/office/officeart/2005/8/layout/hierarchy6"/>
    <dgm:cxn modelId="{CB75A7FA-35EE-4FC7-B352-3B3C503BFED9}" type="presParOf" srcId="{D966513D-F7AE-4057-A4E2-E6257CE37761}" destId="{8E3770EC-5385-4828-81A7-F0EE382460E4}" srcOrd="1" destOrd="0" presId="urn:microsoft.com/office/officeart/2005/8/layout/hierarchy6"/>
    <dgm:cxn modelId="{E95B6D74-7096-4CAE-A644-5294EA63EC75}" type="presParOf" srcId="{8E3770EC-5385-4828-81A7-F0EE382460E4}" destId="{6DEADA6E-04D2-4B61-AFE1-542F133557C8}" srcOrd="0" destOrd="0" presId="urn:microsoft.com/office/officeart/2005/8/layout/hierarchy6"/>
    <dgm:cxn modelId="{095D6879-85AF-4324-A5A2-D6495AB7C99C}" type="presParOf" srcId="{8E3770EC-5385-4828-81A7-F0EE382460E4}" destId="{02227E2A-8B4F-44AB-A2D3-DB9C5BE260D0}" srcOrd="1" destOrd="0" presId="urn:microsoft.com/office/officeart/2005/8/layout/hierarchy6"/>
    <dgm:cxn modelId="{E31FAA2F-A10C-4F4A-BF9C-25BF2C627DA7}" type="presParOf" srcId="{02227E2A-8B4F-44AB-A2D3-DB9C5BE260D0}" destId="{0D8A1E15-682B-482B-8442-707D5B03A9A1}" srcOrd="0" destOrd="0" presId="urn:microsoft.com/office/officeart/2005/8/layout/hierarchy6"/>
    <dgm:cxn modelId="{518DDACA-8171-4239-A9F8-CB8C5A11FF21}" type="presParOf" srcId="{02227E2A-8B4F-44AB-A2D3-DB9C5BE260D0}" destId="{5AD52B84-EE2B-48FE-A7F9-D1EA2BA3CA3C}" srcOrd="1" destOrd="0" presId="urn:microsoft.com/office/officeart/2005/8/layout/hierarchy6"/>
    <dgm:cxn modelId="{14337320-8AF2-43A6-83F7-1F7FF3B06358}" type="presParOf" srcId="{5AD52B84-EE2B-48FE-A7F9-D1EA2BA3CA3C}" destId="{72FED0F2-902F-4445-9718-F8075D59FBB0}" srcOrd="0" destOrd="0" presId="urn:microsoft.com/office/officeart/2005/8/layout/hierarchy6"/>
    <dgm:cxn modelId="{60BC8BEA-58C4-4802-ABEE-E4557E44FA01}" type="presParOf" srcId="{5AD52B84-EE2B-48FE-A7F9-D1EA2BA3CA3C}" destId="{FBAFD111-F6A9-4676-8D4F-6BFFF1BFAEAC}" srcOrd="1" destOrd="0" presId="urn:microsoft.com/office/officeart/2005/8/layout/hierarchy6"/>
    <dgm:cxn modelId="{90941ED5-6178-47E4-AD4B-47A5BFF926CE}" type="presParOf" srcId="{FBAFD111-F6A9-4676-8D4F-6BFFF1BFAEAC}" destId="{3A259F17-9E83-484B-9B84-A6D163D7208D}" srcOrd="0" destOrd="0" presId="urn:microsoft.com/office/officeart/2005/8/layout/hierarchy6"/>
    <dgm:cxn modelId="{9C6DEC34-0942-44FB-84D2-8AAF8655210B}" type="presParOf" srcId="{FBAFD111-F6A9-4676-8D4F-6BFFF1BFAEAC}" destId="{B3A3B28A-B959-4F08-991F-85C6F7E587D8}" srcOrd="1" destOrd="0" presId="urn:microsoft.com/office/officeart/2005/8/layout/hierarchy6"/>
    <dgm:cxn modelId="{53324D49-8D49-4C1C-895B-6E942E4E3FC8}" type="presParOf" srcId="{B3A3B28A-B959-4F08-991F-85C6F7E587D8}" destId="{AFD60062-027B-4198-BAF8-FA9F0D69B2CD}" srcOrd="0" destOrd="0" presId="urn:microsoft.com/office/officeart/2005/8/layout/hierarchy6"/>
    <dgm:cxn modelId="{06E11EC5-D2C4-49E3-9ADA-B1FECBF780D3}" type="presParOf" srcId="{B3A3B28A-B959-4F08-991F-85C6F7E587D8}" destId="{2CE2B90A-12D5-4B19-A1C5-919458FF87E9}" srcOrd="1" destOrd="0" presId="urn:microsoft.com/office/officeart/2005/8/layout/hierarchy6"/>
    <dgm:cxn modelId="{19347618-0146-4FF0-A99F-BF78641C036C}" type="presParOf" srcId="{2CE2B90A-12D5-4B19-A1C5-919458FF87E9}" destId="{67D9E12E-3AA1-431E-8F06-98FC7221DA6F}" srcOrd="0" destOrd="0" presId="urn:microsoft.com/office/officeart/2005/8/layout/hierarchy6"/>
    <dgm:cxn modelId="{6F745EFD-B5E1-426E-BF04-95E90A97C23A}" type="presParOf" srcId="{2CE2B90A-12D5-4B19-A1C5-919458FF87E9}" destId="{018A1C96-64AF-42D4-8352-7F6DB164E705}" srcOrd="1" destOrd="0" presId="urn:microsoft.com/office/officeart/2005/8/layout/hierarchy6"/>
    <dgm:cxn modelId="{2F8E2D7F-56EC-4CE8-BCA1-C27F7ED1792A}" type="presParOf" srcId="{018A1C96-64AF-42D4-8352-7F6DB164E705}" destId="{9D266B92-2ABD-446E-9B5E-ECF5941573D1}" srcOrd="0" destOrd="0" presId="urn:microsoft.com/office/officeart/2005/8/layout/hierarchy6"/>
    <dgm:cxn modelId="{DFD3A8D0-DE68-4108-B4EE-C1C6DE15C7BE}" type="presParOf" srcId="{018A1C96-64AF-42D4-8352-7F6DB164E705}" destId="{D07BF730-B21F-4643-9053-F62178960372}" srcOrd="1" destOrd="0" presId="urn:microsoft.com/office/officeart/2005/8/layout/hierarchy6"/>
    <dgm:cxn modelId="{45D6298C-34DE-408E-A68B-EEA907851856}" type="presParOf" srcId="{D07BF730-B21F-4643-9053-F62178960372}" destId="{7B1BAA25-9A38-42F8-93CC-657AD4D3617F}" srcOrd="0" destOrd="0" presId="urn:microsoft.com/office/officeart/2005/8/layout/hierarchy6"/>
    <dgm:cxn modelId="{98CD9A07-AF04-406A-B5FB-635E19B6E11F}" type="presParOf" srcId="{D07BF730-B21F-4643-9053-F62178960372}" destId="{EFBACD63-140A-464F-835E-FFCC2789C662}" srcOrd="1" destOrd="0" presId="urn:microsoft.com/office/officeart/2005/8/layout/hierarchy6"/>
    <dgm:cxn modelId="{ABFE8D5E-9C3C-405B-9F2B-C31370937A84}" type="presParOf" srcId="{018A1C96-64AF-42D4-8352-7F6DB164E705}" destId="{DA4F5760-6115-4CD4-9B67-57E133A3F0B3}" srcOrd="2" destOrd="0" presId="urn:microsoft.com/office/officeart/2005/8/layout/hierarchy6"/>
    <dgm:cxn modelId="{6ECB4BB4-03FB-4199-8447-D633E5C00915}" type="presParOf" srcId="{018A1C96-64AF-42D4-8352-7F6DB164E705}" destId="{75099E90-6DC7-44B6-A3E5-D84E5A9B5E33}" srcOrd="3" destOrd="0" presId="urn:microsoft.com/office/officeart/2005/8/layout/hierarchy6"/>
    <dgm:cxn modelId="{5FE4E1A1-B864-4073-A8E5-6A9C0D75F8F0}" type="presParOf" srcId="{75099E90-6DC7-44B6-A3E5-D84E5A9B5E33}" destId="{88CDBEF9-10DC-46F2-94FD-C79B4BD11FFD}" srcOrd="0" destOrd="0" presId="urn:microsoft.com/office/officeart/2005/8/layout/hierarchy6"/>
    <dgm:cxn modelId="{F0488CD2-018A-454C-AA0D-92AC73B244A7}" type="presParOf" srcId="{75099E90-6DC7-44B6-A3E5-D84E5A9B5E33}" destId="{2BA3C60A-658C-478C-8DBF-10396731132B}" srcOrd="1" destOrd="0" presId="urn:microsoft.com/office/officeart/2005/8/layout/hierarchy6"/>
    <dgm:cxn modelId="{0C3BF99E-3478-4ABB-9F0C-EE4AAADEF9C7}" type="presParOf" srcId="{B3A3B28A-B959-4F08-991F-85C6F7E587D8}" destId="{3744D0E0-4B66-4D0E-9CB9-2C784862C66A}" srcOrd="2" destOrd="0" presId="urn:microsoft.com/office/officeart/2005/8/layout/hierarchy6"/>
    <dgm:cxn modelId="{DC21F18E-CF44-4451-AD2D-D29FF1AA7EE1}" type="presParOf" srcId="{B3A3B28A-B959-4F08-991F-85C6F7E587D8}" destId="{F5BD96CC-55F2-4A0C-9B1F-D6F3A84399F8}" srcOrd="3" destOrd="0" presId="urn:microsoft.com/office/officeart/2005/8/layout/hierarchy6"/>
    <dgm:cxn modelId="{3327D778-63F4-485E-9627-570C38933409}" type="presParOf" srcId="{F5BD96CC-55F2-4A0C-9B1F-D6F3A84399F8}" destId="{B36B058C-7644-4273-A38A-65AC01C8F00C}" srcOrd="0" destOrd="0" presId="urn:microsoft.com/office/officeart/2005/8/layout/hierarchy6"/>
    <dgm:cxn modelId="{85AC67AF-BE14-4579-B639-2928F9516E4B}" type="presParOf" srcId="{F5BD96CC-55F2-4A0C-9B1F-D6F3A84399F8}" destId="{766B9555-3B1C-440B-8126-B8164E82F58E}" srcOrd="1" destOrd="0" presId="urn:microsoft.com/office/officeart/2005/8/layout/hierarchy6"/>
    <dgm:cxn modelId="{99E383F0-0558-44F5-ADF3-62B7B829F7CF}" type="presParOf" srcId="{766B9555-3B1C-440B-8126-B8164E82F58E}" destId="{2982D474-71F2-4BEF-9E91-A2311757E6C3}" srcOrd="0" destOrd="0" presId="urn:microsoft.com/office/officeart/2005/8/layout/hierarchy6"/>
    <dgm:cxn modelId="{2267333B-ACF6-423F-A1F9-D92D9EB86192}" type="presParOf" srcId="{766B9555-3B1C-440B-8126-B8164E82F58E}" destId="{1C61BAEF-C602-4792-A0A6-A86AC0AC38CD}" srcOrd="1" destOrd="0" presId="urn:microsoft.com/office/officeart/2005/8/layout/hierarchy6"/>
    <dgm:cxn modelId="{0B7F2BA5-F4C4-41F0-B4A7-4E469855AF00}" type="presParOf" srcId="{1C61BAEF-C602-4792-A0A6-A86AC0AC38CD}" destId="{6CCF0721-CC43-4FA0-84A1-50C02023B31D}" srcOrd="0" destOrd="0" presId="urn:microsoft.com/office/officeart/2005/8/layout/hierarchy6"/>
    <dgm:cxn modelId="{B9DE3FE0-B705-425C-B502-AD8EC3041432}" type="presParOf" srcId="{1C61BAEF-C602-4792-A0A6-A86AC0AC38CD}" destId="{D099EDFB-810A-49D4-B9FC-2858BC4B1810}" srcOrd="1" destOrd="0" presId="urn:microsoft.com/office/officeart/2005/8/layout/hierarchy6"/>
    <dgm:cxn modelId="{5C55AA9E-BF41-42F7-8589-A7DD0EF76BF4}" type="presParOf" srcId="{766B9555-3B1C-440B-8126-B8164E82F58E}" destId="{800D49B9-CD83-4EFE-9BE2-E9D0DB5C81FA}" srcOrd="2" destOrd="0" presId="urn:microsoft.com/office/officeart/2005/8/layout/hierarchy6"/>
    <dgm:cxn modelId="{59223933-2D9C-4C8F-9500-F8476529164A}" type="presParOf" srcId="{766B9555-3B1C-440B-8126-B8164E82F58E}" destId="{9B615A88-F8F3-4BF7-964E-2DE55B544869}" srcOrd="3" destOrd="0" presId="urn:microsoft.com/office/officeart/2005/8/layout/hierarchy6"/>
    <dgm:cxn modelId="{D0214AE7-E72A-41EB-A3E9-3E5E3CF6D0D1}" type="presParOf" srcId="{9B615A88-F8F3-4BF7-964E-2DE55B544869}" destId="{11AE49FF-39FA-446C-88EB-48096BB47A81}" srcOrd="0" destOrd="0" presId="urn:microsoft.com/office/officeart/2005/8/layout/hierarchy6"/>
    <dgm:cxn modelId="{D692F802-5AE8-4A0F-82AD-2BB818B5E628}" type="presParOf" srcId="{9B615A88-F8F3-4BF7-964E-2DE55B544869}" destId="{90338C33-8111-4460-B723-1DAC3641ACC4}" srcOrd="1" destOrd="0" presId="urn:microsoft.com/office/officeart/2005/8/layout/hierarchy6"/>
    <dgm:cxn modelId="{6A843B30-2C14-4FFA-BD48-D1CCF825EC56}" type="presParOf" srcId="{B3A3B28A-B959-4F08-991F-85C6F7E587D8}" destId="{EFC1A943-7DF2-4A9E-8262-0895FFE0895E}" srcOrd="4" destOrd="0" presId="urn:microsoft.com/office/officeart/2005/8/layout/hierarchy6"/>
    <dgm:cxn modelId="{C016401F-0A11-4754-91AB-F1AAE0EE1FD3}" type="presParOf" srcId="{B3A3B28A-B959-4F08-991F-85C6F7E587D8}" destId="{1E5D3182-640D-4DF2-B492-0F84C3E79CF5}" srcOrd="5" destOrd="0" presId="urn:microsoft.com/office/officeart/2005/8/layout/hierarchy6"/>
    <dgm:cxn modelId="{BC98270C-A26F-436A-850F-59AF4469DB8D}" type="presParOf" srcId="{1E5D3182-640D-4DF2-B492-0F84C3E79CF5}" destId="{C5CE48B8-9851-4DF2-A073-CA9A4CF6B4CD}" srcOrd="0" destOrd="0" presId="urn:microsoft.com/office/officeart/2005/8/layout/hierarchy6"/>
    <dgm:cxn modelId="{E5F61BF4-96BD-4799-A201-FE6EE03A897B}" type="presParOf" srcId="{1E5D3182-640D-4DF2-B492-0F84C3E79CF5}" destId="{09DE6D68-1012-4FCF-80DB-A7098D04772A}" srcOrd="1" destOrd="0" presId="urn:microsoft.com/office/officeart/2005/8/layout/hierarchy6"/>
    <dgm:cxn modelId="{C8835672-E32F-49C4-BB54-241CA4B605CC}" type="presParOf" srcId="{B3A3B28A-B959-4F08-991F-85C6F7E587D8}" destId="{29E0E6F8-ABD3-4F6F-8C8B-C963C3B2297F}" srcOrd="6" destOrd="0" presId="urn:microsoft.com/office/officeart/2005/8/layout/hierarchy6"/>
    <dgm:cxn modelId="{9831C810-3FD0-451E-B1E4-5512066A92E7}" type="presParOf" srcId="{B3A3B28A-B959-4F08-991F-85C6F7E587D8}" destId="{335429F2-5807-4B30-85CC-50C692E78E49}" srcOrd="7" destOrd="0" presId="urn:microsoft.com/office/officeart/2005/8/layout/hierarchy6"/>
    <dgm:cxn modelId="{5BC73148-C718-4A7D-9C84-2CC1291FE2A7}" type="presParOf" srcId="{335429F2-5807-4B30-85CC-50C692E78E49}" destId="{EC3E58AD-748D-4FBB-B0AE-250B80DF724B}" srcOrd="0" destOrd="0" presId="urn:microsoft.com/office/officeart/2005/8/layout/hierarchy6"/>
    <dgm:cxn modelId="{F9737B47-A9D9-4243-962F-A82D39163774}" type="presParOf" srcId="{335429F2-5807-4B30-85CC-50C692E78E49}" destId="{91CFB262-82AA-4EA9-97B1-47E80B0A91EB}" srcOrd="1" destOrd="0" presId="urn:microsoft.com/office/officeart/2005/8/layout/hierarchy6"/>
    <dgm:cxn modelId="{2E5FB3B0-39DA-4D05-8187-2D6AEE849969}" type="presParOf" srcId="{C79CD45F-8CDF-47AC-882F-D10E24F4A02F}" destId="{CFB95FA0-4BE7-4D1B-827C-12C4EB8C8D9A}" srcOrd="1" destOrd="0" presId="urn:microsoft.com/office/officeart/2005/8/layout/hierarchy6"/>
    <dgm:cxn modelId="{B3267BA7-5658-44FD-A82E-5124B6CFB6EF}" type="presParOf" srcId="{CFB95FA0-4BE7-4D1B-827C-12C4EB8C8D9A}" destId="{2E5A0049-8CA5-47CD-992E-263A92E8509F}" srcOrd="0" destOrd="0" presId="urn:microsoft.com/office/officeart/2005/8/layout/hierarchy6"/>
    <dgm:cxn modelId="{23A9F3CD-2AC4-436E-8F20-3715DF6544EA}" type="presParOf" srcId="{2E5A0049-8CA5-47CD-992E-263A92E8509F}" destId="{58841897-B851-4531-A44D-1B8F78D624A8}" srcOrd="0" destOrd="0" presId="urn:microsoft.com/office/officeart/2005/8/layout/hierarchy6"/>
    <dgm:cxn modelId="{939D3E14-F9A4-4D3F-B5BA-91BAD094C1DE}" type="presParOf" srcId="{2E5A0049-8CA5-47CD-992E-263A92E8509F}" destId="{D287818A-BFEF-4DC1-952C-A41A5B5B39BF}" srcOrd="1" destOrd="0" presId="urn:microsoft.com/office/officeart/2005/8/layout/hierarchy6"/>
    <dgm:cxn modelId="{668106E9-9548-4765-A8A1-743ABF8804AB}" type="presParOf" srcId="{CFB95FA0-4BE7-4D1B-827C-12C4EB8C8D9A}" destId="{2CE33EB4-1DE7-40E6-A324-F2F4A9843BCE}" srcOrd="1" destOrd="0" presId="urn:microsoft.com/office/officeart/2005/8/layout/hierarchy6"/>
    <dgm:cxn modelId="{DAE75F92-E3FB-4E80-9589-312A3B2F1696}" type="presParOf" srcId="{2CE33EB4-1DE7-40E6-A324-F2F4A9843BCE}" destId="{270E000D-83FD-4539-B5E9-7C5589702DA0}" srcOrd="0" destOrd="0" presId="urn:microsoft.com/office/officeart/2005/8/layout/hierarchy6"/>
    <dgm:cxn modelId="{38512511-85B4-484A-AD16-FEF619A82266}" type="presParOf" srcId="{CFB95FA0-4BE7-4D1B-827C-12C4EB8C8D9A}" destId="{5A2C8511-09B9-44F2-B6BF-18E6B0E385D6}" srcOrd="2" destOrd="0" presId="urn:microsoft.com/office/officeart/2005/8/layout/hierarchy6"/>
    <dgm:cxn modelId="{0E6F845C-0086-48DB-B89A-5822A285FA5A}" type="presParOf" srcId="{5A2C8511-09B9-44F2-B6BF-18E6B0E385D6}" destId="{1FD770F5-7B34-4822-A489-A2BF11572747}" srcOrd="0" destOrd="0" presId="urn:microsoft.com/office/officeart/2005/8/layout/hierarchy6"/>
    <dgm:cxn modelId="{36568095-7C49-4122-BAE9-1D47BD69E75A}" type="presParOf" srcId="{5A2C8511-09B9-44F2-B6BF-18E6B0E385D6}" destId="{03C2A66F-C250-4D61-8D7F-683C34946402}"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D770F5-7B34-4822-A489-A2BF11572747}">
      <dsp:nvSpPr>
        <dsp:cNvPr id="0" name=""/>
        <dsp:cNvSpPr/>
      </dsp:nvSpPr>
      <dsp:spPr>
        <a:xfrm>
          <a:off x="528489" y="2312258"/>
          <a:ext cx="5316548" cy="46508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l" defTabSz="488950">
            <a:lnSpc>
              <a:spcPct val="90000"/>
            </a:lnSpc>
            <a:spcBef>
              <a:spcPct val="0"/>
            </a:spcBef>
            <a:spcAft>
              <a:spcPct val="35000"/>
            </a:spcAft>
            <a:buNone/>
          </a:pPr>
          <a:r>
            <a:rPr lang="es-MX" sz="1100" kern="1200"/>
            <a:t>Equipo</a:t>
          </a:r>
          <a:br>
            <a:rPr lang="es-MX" sz="1100" kern="1200"/>
          </a:br>
          <a:r>
            <a:rPr lang="es-MX" sz="1100" kern="1200"/>
            <a:t>de Trabajo</a:t>
          </a:r>
        </a:p>
      </dsp:txBody>
      <dsp:txXfrm>
        <a:off x="528489" y="2312258"/>
        <a:ext cx="1594964" cy="465083"/>
      </dsp:txXfrm>
    </dsp:sp>
    <dsp:sp modelId="{58841897-B851-4531-A44D-1B8F78D624A8}">
      <dsp:nvSpPr>
        <dsp:cNvPr id="0" name=""/>
        <dsp:cNvSpPr/>
      </dsp:nvSpPr>
      <dsp:spPr>
        <a:xfrm>
          <a:off x="527024" y="1123656"/>
          <a:ext cx="5330841" cy="113974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l" defTabSz="488950">
            <a:lnSpc>
              <a:spcPct val="90000"/>
            </a:lnSpc>
            <a:spcBef>
              <a:spcPct val="0"/>
            </a:spcBef>
            <a:spcAft>
              <a:spcPct val="35000"/>
            </a:spcAft>
            <a:buNone/>
          </a:pPr>
          <a:r>
            <a:rPr lang="es-MX" sz="1100" kern="1200"/>
            <a:t>Comité Ejecutivo</a:t>
          </a:r>
        </a:p>
      </dsp:txBody>
      <dsp:txXfrm>
        <a:off x="527024" y="1123656"/>
        <a:ext cx="1599252" cy="1139742"/>
      </dsp:txXfrm>
    </dsp:sp>
    <dsp:sp modelId="{93A58B43-392E-46D8-86AA-BF5BF2384D19}">
      <dsp:nvSpPr>
        <dsp:cNvPr id="0" name=""/>
        <dsp:cNvSpPr/>
      </dsp:nvSpPr>
      <dsp:spPr>
        <a:xfrm>
          <a:off x="3520144" y="135812"/>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Cliente</a:t>
          </a:r>
        </a:p>
      </dsp:txBody>
      <dsp:txXfrm>
        <a:off x="3531496" y="147164"/>
        <a:ext cx="558650" cy="364865"/>
      </dsp:txXfrm>
    </dsp:sp>
    <dsp:sp modelId="{6DEADA6E-04D2-4B61-AFE1-542F133557C8}">
      <dsp:nvSpPr>
        <dsp:cNvPr id="0" name=""/>
        <dsp:cNvSpPr/>
      </dsp:nvSpPr>
      <dsp:spPr>
        <a:xfrm>
          <a:off x="3765101" y="523381"/>
          <a:ext cx="91440" cy="155027"/>
        </a:xfrm>
        <a:custGeom>
          <a:avLst/>
          <a:gdLst/>
          <a:ahLst/>
          <a:cxnLst/>
          <a:rect l="0" t="0" r="0" b="0"/>
          <a:pathLst>
            <a:path>
              <a:moveTo>
                <a:pt x="45720" y="0"/>
              </a:moveTo>
              <a:lnTo>
                <a:pt x="45720" y="155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A1E15-682B-482B-8442-707D5B03A9A1}">
      <dsp:nvSpPr>
        <dsp:cNvPr id="0" name=""/>
        <dsp:cNvSpPr/>
      </dsp:nvSpPr>
      <dsp:spPr>
        <a:xfrm>
          <a:off x="3520144" y="678409"/>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Alta Gerencia</a:t>
          </a:r>
        </a:p>
      </dsp:txBody>
      <dsp:txXfrm>
        <a:off x="3531496" y="689761"/>
        <a:ext cx="558650" cy="364865"/>
      </dsp:txXfrm>
    </dsp:sp>
    <dsp:sp modelId="{72FED0F2-902F-4445-9718-F8075D59FBB0}">
      <dsp:nvSpPr>
        <dsp:cNvPr id="0" name=""/>
        <dsp:cNvSpPr/>
      </dsp:nvSpPr>
      <dsp:spPr>
        <a:xfrm>
          <a:off x="3765101" y="1065978"/>
          <a:ext cx="91440" cy="155027"/>
        </a:xfrm>
        <a:custGeom>
          <a:avLst/>
          <a:gdLst/>
          <a:ahLst/>
          <a:cxnLst/>
          <a:rect l="0" t="0" r="0" b="0"/>
          <a:pathLst>
            <a:path>
              <a:moveTo>
                <a:pt x="45720" y="0"/>
              </a:moveTo>
              <a:lnTo>
                <a:pt x="4572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259F17-9E83-484B-9B84-A6D163D7208D}">
      <dsp:nvSpPr>
        <dsp:cNvPr id="0" name=""/>
        <dsp:cNvSpPr/>
      </dsp:nvSpPr>
      <dsp:spPr>
        <a:xfrm>
          <a:off x="3294390" y="1221006"/>
          <a:ext cx="1032862"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Administrador del Proyecto</a:t>
          </a:r>
        </a:p>
      </dsp:txBody>
      <dsp:txXfrm>
        <a:off x="3305742" y="1232358"/>
        <a:ext cx="1010158" cy="364865"/>
      </dsp:txXfrm>
    </dsp:sp>
    <dsp:sp modelId="{AFD60062-027B-4198-BAF8-FA9F0D69B2CD}">
      <dsp:nvSpPr>
        <dsp:cNvPr id="0" name=""/>
        <dsp:cNvSpPr/>
      </dsp:nvSpPr>
      <dsp:spPr>
        <a:xfrm>
          <a:off x="2353549" y="1608575"/>
          <a:ext cx="1457271" cy="155027"/>
        </a:xfrm>
        <a:custGeom>
          <a:avLst/>
          <a:gdLst/>
          <a:ahLst/>
          <a:cxnLst/>
          <a:rect l="0" t="0" r="0" b="0"/>
          <a:pathLst>
            <a:path>
              <a:moveTo>
                <a:pt x="1457271" y="0"/>
              </a:moveTo>
              <a:lnTo>
                <a:pt x="1457271" y="77513"/>
              </a:lnTo>
              <a:lnTo>
                <a:pt x="0" y="77513"/>
              </a:lnTo>
              <a:lnTo>
                <a:pt x="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D9E12E-3AA1-431E-8F06-98FC7221DA6F}">
      <dsp:nvSpPr>
        <dsp:cNvPr id="0" name=""/>
        <dsp:cNvSpPr/>
      </dsp:nvSpPr>
      <dsp:spPr>
        <a:xfrm>
          <a:off x="1954374" y="1763603"/>
          <a:ext cx="798350"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Lider del Proyecto</a:t>
          </a:r>
        </a:p>
      </dsp:txBody>
      <dsp:txXfrm>
        <a:off x="1965726" y="1774955"/>
        <a:ext cx="775646" cy="364865"/>
      </dsp:txXfrm>
    </dsp:sp>
    <dsp:sp modelId="{9D266B92-2ABD-446E-9B5E-ECF5941573D1}">
      <dsp:nvSpPr>
        <dsp:cNvPr id="0" name=""/>
        <dsp:cNvSpPr/>
      </dsp:nvSpPr>
      <dsp:spPr>
        <a:xfrm>
          <a:off x="1975669" y="2151172"/>
          <a:ext cx="377880" cy="155027"/>
        </a:xfrm>
        <a:custGeom>
          <a:avLst/>
          <a:gdLst/>
          <a:ahLst/>
          <a:cxnLst/>
          <a:rect l="0" t="0" r="0" b="0"/>
          <a:pathLst>
            <a:path>
              <a:moveTo>
                <a:pt x="377880" y="0"/>
              </a:moveTo>
              <a:lnTo>
                <a:pt x="377880" y="77513"/>
              </a:lnTo>
              <a:lnTo>
                <a:pt x="0" y="77513"/>
              </a:lnTo>
              <a:lnTo>
                <a:pt x="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BAA25-9A38-42F8-93CC-657AD4D3617F}">
      <dsp:nvSpPr>
        <dsp:cNvPr id="0" name=""/>
        <dsp:cNvSpPr/>
      </dsp:nvSpPr>
      <dsp:spPr>
        <a:xfrm>
          <a:off x="1684992" y="2306200"/>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Ing. de SW</a:t>
          </a:r>
        </a:p>
      </dsp:txBody>
      <dsp:txXfrm>
        <a:off x="1696344" y="2317552"/>
        <a:ext cx="558650" cy="364865"/>
      </dsp:txXfrm>
    </dsp:sp>
    <dsp:sp modelId="{DA4F5760-6115-4CD4-9B67-57E133A3F0B3}">
      <dsp:nvSpPr>
        <dsp:cNvPr id="0" name=""/>
        <dsp:cNvSpPr/>
      </dsp:nvSpPr>
      <dsp:spPr>
        <a:xfrm>
          <a:off x="2353549" y="2151172"/>
          <a:ext cx="377880" cy="155027"/>
        </a:xfrm>
        <a:custGeom>
          <a:avLst/>
          <a:gdLst/>
          <a:ahLst/>
          <a:cxnLst/>
          <a:rect l="0" t="0" r="0" b="0"/>
          <a:pathLst>
            <a:path>
              <a:moveTo>
                <a:pt x="0" y="0"/>
              </a:moveTo>
              <a:lnTo>
                <a:pt x="0" y="77513"/>
              </a:lnTo>
              <a:lnTo>
                <a:pt x="377880" y="77513"/>
              </a:lnTo>
              <a:lnTo>
                <a:pt x="37788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DBEF9-10DC-46F2-94FD-C79B4BD11FFD}">
      <dsp:nvSpPr>
        <dsp:cNvPr id="0" name=""/>
        <dsp:cNvSpPr/>
      </dsp:nvSpPr>
      <dsp:spPr>
        <a:xfrm>
          <a:off x="2440753" y="2306200"/>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Ing. de SW</a:t>
          </a:r>
        </a:p>
      </dsp:txBody>
      <dsp:txXfrm>
        <a:off x="2452105" y="2317552"/>
        <a:ext cx="558650" cy="364865"/>
      </dsp:txXfrm>
    </dsp:sp>
    <dsp:sp modelId="{3744D0E0-4B66-4D0E-9CB9-2C784862C66A}">
      <dsp:nvSpPr>
        <dsp:cNvPr id="0" name=""/>
        <dsp:cNvSpPr/>
      </dsp:nvSpPr>
      <dsp:spPr>
        <a:xfrm>
          <a:off x="3765101" y="1608575"/>
          <a:ext cx="91440" cy="155027"/>
        </a:xfrm>
        <a:custGeom>
          <a:avLst/>
          <a:gdLst/>
          <a:ahLst/>
          <a:cxnLst/>
          <a:rect l="0" t="0" r="0" b="0"/>
          <a:pathLst>
            <a:path>
              <a:moveTo>
                <a:pt x="45720" y="0"/>
              </a:moveTo>
              <a:lnTo>
                <a:pt x="45720" y="77513"/>
              </a:lnTo>
              <a:lnTo>
                <a:pt x="99969" y="77513"/>
              </a:lnTo>
              <a:lnTo>
                <a:pt x="99969"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6B058C-7644-4273-A38A-65AC01C8F00C}">
      <dsp:nvSpPr>
        <dsp:cNvPr id="0" name=""/>
        <dsp:cNvSpPr/>
      </dsp:nvSpPr>
      <dsp:spPr>
        <a:xfrm>
          <a:off x="3574393" y="1763603"/>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Lider de Prueba</a:t>
          </a:r>
        </a:p>
      </dsp:txBody>
      <dsp:txXfrm>
        <a:off x="3585745" y="1774955"/>
        <a:ext cx="558650" cy="364865"/>
      </dsp:txXfrm>
    </dsp:sp>
    <dsp:sp modelId="{2982D474-71F2-4BEF-9E91-A2311757E6C3}">
      <dsp:nvSpPr>
        <dsp:cNvPr id="0" name=""/>
        <dsp:cNvSpPr/>
      </dsp:nvSpPr>
      <dsp:spPr>
        <a:xfrm>
          <a:off x="3487190" y="2151172"/>
          <a:ext cx="377880" cy="155027"/>
        </a:xfrm>
        <a:custGeom>
          <a:avLst/>
          <a:gdLst/>
          <a:ahLst/>
          <a:cxnLst/>
          <a:rect l="0" t="0" r="0" b="0"/>
          <a:pathLst>
            <a:path>
              <a:moveTo>
                <a:pt x="377880" y="0"/>
              </a:moveTo>
              <a:lnTo>
                <a:pt x="377880" y="77513"/>
              </a:lnTo>
              <a:lnTo>
                <a:pt x="0" y="77513"/>
              </a:lnTo>
              <a:lnTo>
                <a:pt x="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CF0721-CC43-4FA0-84A1-50C02023B31D}">
      <dsp:nvSpPr>
        <dsp:cNvPr id="0" name=""/>
        <dsp:cNvSpPr/>
      </dsp:nvSpPr>
      <dsp:spPr>
        <a:xfrm>
          <a:off x="3196513" y="2306200"/>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Probador</a:t>
          </a:r>
        </a:p>
      </dsp:txBody>
      <dsp:txXfrm>
        <a:off x="3207865" y="2317552"/>
        <a:ext cx="558650" cy="364865"/>
      </dsp:txXfrm>
    </dsp:sp>
    <dsp:sp modelId="{800D49B9-CD83-4EFE-9BE2-E9D0DB5C81FA}">
      <dsp:nvSpPr>
        <dsp:cNvPr id="0" name=""/>
        <dsp:cNvSpPr/>
      </dsp:nvSpPr>
      <dsp:spPr>
        <a:xfrm>
          <a:off x="3865070" y="2151172"/>
          <a:ext cx="377880" cy="155027"/>
        </a:xfrm>
        <a:custGeom>
          <a:avLst/>
          <a:gdLst/>
          <a:ahLst/>
          <a:cxnLst/>
          <a:rect l="0" t="0" r="0" b="0"/>
          <a:pathLst>
            <a:path>
              <a:moveTo>
                <a:pt x="0" y="0"/>
              </a:moveTo>
              <a:lnTo>
                <a:pt x="0" y="77513"/>
              </a:lnTo>
              <a:lnTo>
                <a:pt x="377880" y="77513"/>
              </a:lnTo>
              <a:lnTo>
                <a:pt x="37788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AE49FF-39FA-446C-88EB-48096BB47A81}">
      <dsp:nvSpPr>
        <dsp:cNvPr id="0" name=""/>
        <dsp:cNvSpPr/>
      </dsp:nvSpPr>
      <dsp:spPr>
        <a:xfrm>
          <a:off x="3952273" y="2306200"/>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Probador</a:t>
          </a:r>
        </a:p>
      </dsp:txBody>
      <dsp:txXfrm>
        <a:off x="3963625" y="2317552"/>
        <a:ext cx="558650" cy="364865"/>
      </dsp:txXfrm>
    </dsp:sp>
    <dsp:sp modelId="{EFC1A943-7DF2-4A9E-8262-0895FFE0895E}">
      <dsp:nvSpPr>
        <dsp:cNvPr id="0" name=""/>
        <dsp:cNvSpPr/>
      </dsp:nvSpPr>
      <dsp:spPr>
        <a:xfrm>
          <a:off x="3810821" y="1608575"/>
          <a:ext cx="810009" cy="155027"/>
        </a:xfrm>
        <a:custGeom>
          <a:avLst/>
          <a:gdLst/>
          <a:ahLst/>
          <a:cxnLst/>
          <a:rect l="0" t="0" r="0" b="0"/>
          <a:pathLst>
            <a:path>
              <a:moveTo>
                <a:pt x="0" y="0"/>
              </a:moveTo>
              <a:lnTo>
                <a:pt x="0" y="77513"/>
              </a:lnTo>
              <a:lnTo>
                <a:pt x="810009" y="77513"/>
              </a:lnTo>
              <a:lnTo>
                <a:pt x="810009"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E48B8-9851-4DF2-A073-CA9A4CF6B4CD}">
      <dsp:nvSpPr>
        <dsp:cNvPr id="0" name=""/>
        <dsp:cNvSpPr/>
      </dsp:nvSpPr>
      <dsp:spPr>
        <a:xfrm>
          <a:off x="4330153" y="1763603"/>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Arquitecto</a:t>
          </a:r>
        </a:p>
      </dsp:txBody>
      <dsp:txXfrm>
        <a:off x="4341505" y="1774955"/>
        <a:ext cx="558650" cy="364865"/>
      </dsp:txXfrm>
    </dsp:sp>
    <dsp:sp modelId="{29E0E6F8-ABD3-4F6F-8C8B-C963C3B2297F}">
      <dsp:nvSpPr>
        <dsp:cNvPr id="0" name=""/>
        <dsp:cNvSpPr/>
      </dsp:nvSpPr>
      <dsp:spPr>
        <a:xfrm>
          <a:off x="3810821" y="1608575"/>
          <a:ext cx="1565769" cy="155027"/>
        </a:xfrm>
        <a:custGeom>
          <a:avLst/>
          <a:gdLst/>
          <a:ahLst/>
          <a:cxnLst/>
          <a:rect l="0" t="0" r="0" b="0"/>
          <a:pathLst>
            <a:path>
              <a:moveTo>
                <a:pt x="0" y="0"/>
              </a:moveTo>
              <a:lnTo>
                <a:pt x="0" y="77513"/>
              </a:lnTo>
              <a:lnTo>
                <a:pt x="1565769" y="77513"/>
              </a:lnTo>
              <a:lnTo>
                <a:pt x="1565769"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E58AD-748D-4FBB-B0AE-250B80DF724B}">
      <dsp:nvSpPr>
        <dsp:cNvPr id="0" name=""/>
        <dsp:cNvSpPr/>
      </dsp:nvSpPr>
      <dsp:spPr>
        <a:xfrm>
          <a:off x="5085914" y="1763603"/>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Analista</a:t>
          </a:r>
        </a:p>
      </dsp:txBody>
      <dsp:txXfrm>
        <a:off x="5097266" y="1774955"/>
        <a:ext cx="558650" cy="3648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EEBB9DE78CB3B45956B0C7886828032" ma:contentTypeVersion="2" ma:contentTypeDescription="Crear nuevo documento." ma:contentTypeScope="" ma:versionID="0671580e8f76edd1d55a66e3af7085d1">
  <xsd:schema xmlns:xsd="http://www.w3.org/2001/XMLSchema" xmlns:xs="http://www.w3.org/2001/XMLSchema" xmlns:p="http://schemas.microsoft.com/office/2006/metadata/properties" xmlns:ns2="733de373-2a8b-4206-98e5-62d6a93cbc01" targetNamespace="http://schemas.microsoft.com/office/2006/metadata/properties" ma:root="true" ma:fieldsID="4ebabdd7e267e68a94fa1bbf81af7772" ns2:_="">
    <xsd:import namespace="733de373-2a8b-4206-98e5-62d6a93cbc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3de373-2a8b-4206-98e5-62d6a93cbc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3FCB-0A77-47D7-8BAD-96A5FCC144AE}">
  <ds:schemaRefs>
    <ds:schemaRef ds:uri="http://schemas.microsoft.com/sharepoint/v3/contenttype/forms"/>
  </ds:schemaRefs>
</ds:datastoreItem>
</file>

<file path=customXml/itemProps2.xml><?xml version="1.0" encoding="utf-8"?>
<ds:datastoreItem xmlns:ds="http://schemas.openxmlformats.org/officeDocument/2006/customXml" ds:itemID="{EA2CBD0E-640B-49CC-8B3E-D989B95C4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3de373-2a8b-4206-98e5-62d6a93cb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60FA9A-E1B8-43A0-92B1-A9824F9119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EA0ADA-AEDB-4B80-A7B3-B80D7558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Plantilla_Proceso.dot</Template>
  <TotalTime>1</TotalTime>
  <Pages>13</Pages>
  <Words>2717</Words>
  <Characters>14946</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UADEC-PP-EPROY</vt:lpstr>
      <vt:lpstr>procesoMejoraOrganizacionalProcesos</vt:lpstr>
    </vt:vector>
  </TitlesOfParts>
  <Company>Dextra Technologies</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UADEC-PP-EPROY</dc:title>
  <dc:creator>David E. Adame Leyva</dc:creator>
  <cp:lastModifiedBy>gabysanchez1514@gmail.com</cp:lastModifiedBy>
  <cp:revision>2</cp:revision>
  <cp:lastPrinted>2013-04-02T03:12:00Z</cp:lastPrinted>
  <dcterms:created xsi:type="dcterms:W3CDTF">2019-03-21T01:41:00Z</dcterms:created>
  <dcterms:modified xsi:type="dcterms:W3CDTF">2019-03-21T01:41:00Z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0x0101006EEBB9DE78CB3B45956B0C7886828032</vt:lpwstr>
  </property>
</Properties>
</file>